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15863" w14:textId="77777777" w:rsidR="00E819D8" w:rsidRPr="006C697E" w:rsidRDefault="000F6F0E" w:rsidP="00E0504C">
      <w:pPr>
        <w:pStyle w:val="C-MittenteG"/>
        <w:framePr w:w="5223" w:h="471" w:hRule="exact" w:wrap="notBeside" w:x="5748" w:y="995"/>
        <w:jc w:val="right"/>
        <w:rPr>
          <w:rFonts w:ascii="Arial" w:hAnsi="Arial" w:cs="Arial"/>
          <w:noProof w:val="0"/>
          <w:lang w:val="en-GB"/>
        </w:rPr>
      </w:pPr>
      <w:r w:rsidRPr="006C697E">
        <w:rPr>
          <w:rFonts w:ascii="Arial" w:hAnsi="Arial" w:cs="Arial"/>
        </w:rPr>
        <w:fldChar w:fldCharType="begin"/>
      </w:r>
      <w:r w:rsidR="005F7435" w:rsidRPr="006C697E">
        <w:rPr>
          <w:rFonts w:ascii="Arial" w:hAnsi="Arial" w:cs="Arial"/>
          <w:lang w:val="en-US"/>
        </w:rPr>
        <w:instrText xml:space="preserve"> DOCPROPERTY "Funzione"  \* MERGEFORMAT </w:instrText>
      </w:r>
      <w:r w:rsidRPr="006C697E">
        <w:rPr>
          <w:rFonts w:ascii="Arial" w:hAnsi="Arial" w:cs="Arial"/>
        </w:rPr>
        <w:fldChar w:fldCharType="separate"/>
      </w:r>
      <w:r w:rsidR="00131CF4" w:rsidRPr="006C697E">
        <w:rPr>
          <w:rFonts w:ascii="Arial" w:hAnsi="Arial" w:cs="Arial"/>
          <w:noProof w:val="0"/>
          <w:lang w:val="en-GB"/>
        </w:rPr>
        <w:t>Global ICT</w:t>
      </w:r>
      <w:r w:rsidRPr="006C697E">
        <w:rPr>
          <w:rFonts w:ascii="Arial" w:hAnsi="Arial" w:cs="Arial"/>
        </w:rPr>
        <w:fldChar w:fldCharType="end"/>
      </w:r>
    </w:p>
    <w:p w14:paraId="53F888C8" w14:textId="77777777" w:rsidR="007506C3" w:rsidRPr="006C697E" w:rsidRDefault="00E0504C" w:rsidP="00E0504C">
      <w:pPr>
        <w:pStyle w:val="C-MittenteN"/>
        <w:framePr w:w="5223" w:h="471" w:hRule="exact" w:wrap="notBeside" w:x="5748" w:y="995"/>
        <w:jc w:val="right"/>
        <w:rPr>
          <w:rFonts w:ascii="Arial" w:hAnsi="Arial" w:cs="Arial"/>
          <w:noProof w:val="0"/>
          <w:lang w:val="en-GB"/>
        </w:rPr>
      </w:pPr>
      <w:r w:rsidRPr="006C697E">
        <w:rPr>
          <w:rFonts w:ascii="Arial" w:hAnsi="Arial" w:cs="Arial"/>
          <w:noProof w:val="0"/>
          <w:lang w:val="en-GB"/>
        </w:rPr>
        <w:fldChar w:fldCharType="begin"/>
      </w:r>
      <w:r w:rsidRPr="006C697E">
        <w:rPr>
          <w:rFonts w:ascii="Arial" w:hAnsi="Arial" w:cs="Arial"/>
          <w:noProof w:val="0"/>
          <w:lang w:val="en-GB"/>
        </w:rPr>
        <w:instrText xml:space="preserve"> DOCPROPERTY "Unità"  \* MERGEFORMAT </w:instrText>
      </w:r>
      <w:r w:rsidRPr="006C697E">
        <w:rPr>
          <w:rFonts w:ascii="Arial" w:hAnsi="Arial" w:cs="Arial"/>
          <w:noProof w:val="0"/>
          <w:lang w:val="en-GB"/>
        </w:rPr>
        <w:fldChar w:fldCharType="separate"/>
      </w:r>
      <w:r w:rsidRPr="006C697E">
        <w:rPr>
          <w:rFonts w:ascii="Arial" w:hAnsi="Arial" w:cs="Arial"/>
          <w:noProof w:val="0"/>
          <w:lang w:val="en-GB"/>
        </w:rPr>
        <w:t>Power Generation Digital Hub</w:t>
      </w:r>
      <w:r w:rsidR="00131CF4" w:rsidRPr="006C697E">
        <w:rPr>
          <w:rFonts w:ascii="Arial" w:hAnsi="Arial" w:cs="Arial"/>
          <w:noProof w:val="0"/>
          <w:lang w:val="en-GB"/>
        </w:rPr>
        <w:t xml:space="preserve"> / </w:t>
      </w:r>
      <w:r w:rsidRPr="006C697E">
        <w:rPr>
          <w:rFonts w:ascii="Arial" w:hAnsi="Arial" w:cs="Arial"/>
          <w:noProof w:val="0"/>
          <w:lang w:val="en-GB"/>
        </w:rPr>
        <w:t>Digital Satellite Colombia and Peru</w:t>
      </w:r>
      <w:r w:rsidRPr="006C697E">
        <w:rPr>
          <w:rFonts w:ascii="Arial" w:hAnsi="Arial" w:cs="Arial"/>
          <w:noProof w:val="0"/>
          <w:lang w:val="en-GB"/>
        </w:rPr>
        <w:fldChar w:fldCharType="end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3"/>
      </w:tblGrid>
      <w:tr w:rsidR="009A0F9B" w:rsidRPr="006C697E" w14:paraId="63853422" w14:textId="77777777" w:rsidTr="00E0504C">
        <w:trPr>
          <w:trHeight w:hRule="exact" w:val="2709"/>
        </w:trPr>
        <w:tc>
          <w:tcPr>
            <w:tcW w:w="9543" w:type="dxa"/>
            <w:vAlign w:val="center"/>
          </w:tcPr>
          <w:p w14:paraId="00A4510E" w14:textId="77777777" w:rsidR="00E819D8" w:rsidRPr="006C697E" w:rsidRDefault="00E819D8" w:rsidP="00AB2AAF">
            <w:pPr>
              <w:pStyle w:val="Normalespaziato"/>
              <w:spacing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AC624E2" w14:textId="77777777" w:rsidR="00E819D8" w:rsidRPr="006C697E" w:rsidRDefault="00E819D8" w:rsidP="00E819D8">
            <w:pPr>
              <w:rPr>
                <w:rFonts w:ascii="Arial" w:hAnsi="Arial" w:cs="Arial"/>
                <w:lang w:val="en-US"/>
              </w:rPr>
            </w:pPr>
          </w:p>
          <w:p w14:paraId="5E81BEAE" w14:textId="77777777" w:rsidR="00E819D8" w:rsidRPr="006C697E" w:rsidRDefault="00E819D8" w:rsidP="00E819D8">
            <w:pPr>
              <w:rPr>
                <w:rFonts w:ascii="Arial" w:hAnsi="Arial" w:cs="Arial"/>
                <w:lang w:val="en-US"/>
              </w:rPr>
            </w:pPr>
          </w:p>
          <w:p w14:paraId="327CF094" w14:textId="77777777" w:rsidR="00E819D8" w:rsidRPr="006C697E" w:rsidRDefault="00E819D8" w:rsidP="00E819D8">
            <w:pPr>
              <w:rPr>
                <w:rFonts w:ascii="Arial" w:hAnsi="Arial" w:cs="Arial"/>
                <w:lang w:val="en-US"/>
              </w:rPr>
            </w:pPr>
          </w:p>
          <w:p w14:paraId="7E262FA9" w14:textId="77777777" w:rsidR="00E819D8" w:rsidRPr="006C697E" w:rsidRDefault="00E819D8" w:rsidP="00E819D8">
            <w:pPr>
              <w:rPr>
                <w:rFonts w:ascii="Arial" w:hAnsi="Arial" w:cs="Arial"/>
                <w:lang w:val="en-US"/>
              </w:rPr>
            </w:pPr>
          </w:p>
          <w:p w14:paraId="19FF54B1" w14:textId="77777777" w:rsidR="00E819D8" w:rsidRPr="006C697E" w:rsidRDefault="00E819D8" w:rsidP="00E819D8">
            <w:pPr>
              <w:rPr>
                <w:rFonts w:ascii="Arial" w:hAnsi="Arial" w:cs="Arial"/>
                <w:lang w:val="en-US"/>
              </w:rPr>
            </w:pPr>
          </w:p>
          <w:p w14:paraId="7360CC29" w14:textId="77777777" w:rsidR="009A0F9B" w:rsidRPr="006C697E" w:rsidRDefault="009A0F9B" w:rsidP="00E819D8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  <w:tr w:rsidR="009A0F9B" w:rsidRPr="00B147E5" w14:paraId="10D698AE" w14:textId="77777777" w:rsidTr="00E0504C">
        <w:trPr>
          <w:trHeight w:hRule="exact" w:val="1838"/>
        </w:trPr>
        <w:tc>
          <w:tcPr>
            <w:tcW w:w="9543" w:type="dxa"/>
            <w:vAlign w:val="center"/>
          </w:tcPr>
          <w:p w14:paraId="11EA457A" w14:textId="4817D448" w:rsidR="00B147E5" w:rsidRPr="00C24F3B" w:rsidRDefault="00B147E5" w:rsidP="002E5943">
            <w:pPr>
              <w:pStyle w:val="Titolocopertina"/>
              <w:numPr>
                <w:ilvl w:val="0"/>
                <w:numId w:val="0"/>
              </w:numPr>
              <w:rPr>
                <w:rFonts w:cs="Arial"/>
                <w:lang w:val="es-ES"/>
              </w:rPr>
            </w:pPr>
            <w:r w:rsidRPr="00C24F3B">
              <w:rPr>
                <w:rFonts w:cs="Arial"/>
                <w:lang w:val="es-ES"/>
              </w:rPr>
              <w:t>Carga d</w:t>
            </w:r>
            <w:r w:rsidR="00455375">
              <w:rPr>
                <w:rFonts w:cs="Arial"/>
                <w:lang w:val="es-ES"/>
              </w:rPr>
              <w:t xml:space="preserve">atos </w:t>
            </w:r>
            <w:r w:rsidR="00A14142">
              <w:rPr>
                <w:rFonts w:cs="Arial"/>
                <w:lang w:val="es-ES"/>
              </w:rPr>
              <w:t xml:space="preserve">de embalse Guavio </w:t>
            </w:r>
            <w:r w:rsidR="00455375">
              <w:rPr>
                <w:rFonts w:cs="Arial"/>
                <w:lang w:val="es-ES"/>
              </w:rPr>
              <w:t>medida rio Batatas desde Interfaz INGEN a G</w:t>
            </w:r>
            <w:r w:rsidRPr="00C24F3B">
              <w:rPr>
                <w:rFonts w:cs="Arial"/>
                <w:lang w:val="es-ES"/>
              </w:rPr>
              <w:t xml:space="preserve">REPORTING </w:t>
            </w:r>
            <w:proofErr w:type="spellStart"/>
            <w:r w:rsidRPr="00C24F3B">
              <w:rPr>
                <w:rFonts w:cs="Arial"/>
                <w:lang w:val="es-ES"/>
              </w:rPr>
              <w:t>Power</w:t>
            </w:r>
            <w:proofErr w:type="spellEnd"/>
            <w:r w:rsidRPr="00C24F3B">
              <w:rPr>
                <w:rFonts w:cs="Arial"/>
                <w:lang w:val="es-ES"/>
              </w:rPr>
              <w:t xml:space="preserve"> </w:t>
            </w:r>
            <w:proofErr w:type="spellStart"/>
            <w:r w:rsidRPr="00C24F3B">
              <w:rPr>
                <w:rFonts w:cs="Arial"/>
                <w:lang w:val="es-ES"/>
              </w:rPr>
              <w:t>Generation</w:t>
            </w:r>
            <w:proofErr w:type="spellEnd"/>
          </w:p>
          <w:p w14:paraId="639B4F28" w14:textId="77777777" w:rsidR="00E0504C" w:rsidRPr="006C697E" w:rsidRDefault="00E0504C" w:rsidP="002E5943">
            <w:pPr>
              <w:pStyle w:val="Titolocopertina"/>
              <w:numPr>
                <w:ilvl w:val="0"/>
                <w:numId w:val="0"/>
              </w:numPr>
              <w:rPr>
                <w:rFonts w:cs="Arial"/>
                <w:sz w:val="28"/>
                <w:lang w:val="es-ES"/>
              </w:rPr>
            </w:pPr>
            <w:r w:rsidRPr="006C697E">
              <w:rPr>
                <w:rFonts w:cs="Arial"/>
                <w:sz w:val="28"/>
                <w:lang w:val="es-ES"/>
              </w:rPr>
              <w:t>Requerimientos funcionales</w:t>
            </w:r>
          </w:p>
          <w:p w14:paraId="5838A9CA" w14:textId="46F31463" w:rsidR="002B4347" w:rsidRPr="006C697E" w:rsidRDefault="00E0504C" w:rsidP="002E5943">
            <w:pPr>
              <w:pStyle w:val="Titolocopertina"/>
              <w:numPr>
                <w:ilvl w:val="0"/>
                <w:numId w:val="0"/>
              </w:numPr>
              <w:rPr>
                <w:rFonts w:cs="Arial"/>
                <w:lang w:val="es-ES"/>
              </w:rPr>
            </w:pPr>
            <w:r w:rsidRPr="00767DE0">
              <w:rPr>
                <w:rFonts w:cs="Arial"/>
                <w:sz w:val="24"/>
                <w:lang w:val="es-ES"/>
              </w:rPr>
              <w:t>V</w:t>
            </w:r>
            <w:r w:rsidR="00767DE0" w:rsidRPr="00767DE0">
              <w:rPr>
                <w:rFonts w:cs="Arial"/>
                <w:sz w:val="24"/>
                <w:lang w:val="es-ES"/>
              </w:rPr>
              <w:t xml:space="preserve">ersión </w:t>
            </w:r>
            <w:r w:rsidR="009875E6">
              <w:rPr>
                <w:rFonts w:cs="Arial"/>
                <w:sz w:val="24"/>
                <w:lang w:val="es-ES"/>
              </w:rPr>
              <w:t>1.</w:t>
            </w:r>
            <w:r w:rsidR="00B147E5">
              <w:rPr>
                <w:rFonts w:cs="Arial"/>
                <w:sz w:val="24"/>
                <w:lang w:val="es-ES"/>
              </w:rPr>
              <w:t>0</w:t>
            </w:r>
          </w:p>
        </w:tc>
      </w:tr>
      <w:tr w:rsidR="009A0F9B" w:rsidRPr="006C697E" w14:paraId="6D06E011" w14:textId="77777777" w:rsidTr="00E0504C">
        <w:trPr>
          <w:trHeight w:hRule="exact" w:val="958"/>
        </w:trPr>
        <w:tc>
          <w:tcPr>
            <w:tcW w:w="9543" w:type="dxa"/>
            <w:vAlign w:val="center"/>
          </w:tcPr>
          <w:p w14:paraId="13AC0D13" w14:textId="77777777" w:rsidR="00E0504C" w:rsidRPr="00B032F0" w:rsidRDefault="00E0504C" w:rsidP="00913A76">
            <w:pPr>
              <w:pStyle w:val="Sottotitolocopertina"/>
              <w:numPr>
                <w:ilvl w:val="0"/>
                <w:numId w:val="0"/>
              </w:numPr>
              <w:rPr>
                <w:rFonts w:cs="Arial"/>
                <w:lang w:val="es-CO"/>
              </w:rPr>
            </w:pPr>
          </w:p>
          <w:p w14:paraId="4A7E5EC7" w14:textId="77777777" w:rsidR="009A0F9B" w:rsidRPr="006C697E" w:rsidRDefault="00955538" w:rsidP="00913A76">
            <w:pPr>
              <w:pStyle w:val="Sottotitolocopertina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6C697E">
              <w:rPr>
                <w:rFonts w:cs="Arial"/>
                <w:lang w:val="en-US"/>
              </w:rPr>
              <w:t>SM</w:t>
            </w:r>
            <w:r w:rsidR="00913A76" w:rsidRPr="006C697E">
              <w:rPr>
                <w:rFonts w:cs="Arial"/>
                <w:lang w:val="en-US"/>
              </w:rPr>
              <w:t>1</w:t>
            </w:r>
            <w:r w:rsidRPr="006C697E">
              <w:rPr>
                <w:rFonts w:cs="Arial"/>
                <w:lang w:val="en-US"/>
              </w:rPr>
              <w:t>00-</w:t>
            </w:r>
            <w:r w:rsidR="00696CDE" w:rsidRPr="006C697E">
              <w:rPr>
                <w:rFonts w:cs="Arial"/>
                <w:lang w:val="en-US"/>
              </w:rPr>
              <w:t>User Requirement</w:t>
            </w:r>
            <w:r w:rsidR="002C5A4D" w:rsidRPr="006C697E">
              <w:rPr>
                <w:rFonts w:cs="Arial"/>
                <w:lang w:val="en-US"/>
              </w:rPr>
              <w:t>s</w:t>
            </w:r>
          </w:p>
        </w:tc>
      </w:tr>
      <w:tr w:rsidR="009A0F9B" w:rsidRPr="006C697E" w14:paraId="09D9933C" w14:textId="77777777" w:rsidTr="00E0504C">
        <w:trPr>
          <w:trHeight w:hRule="exact" w:val="1760"/>
        </w:trPr>
        <w:tc>
          <w:tcPr>
            <w:tcW w:w="9543" w:type="dxa"/>
            <w:vAlign w:val="center"/>
          </w:tcPr>
          <w:p w14:paraId="3BCEDBF8" w14:textId="77777777" w:rsidR="009A0F9B" w:rsidRPr="006C697E" w:rsidRDefault="009A0F9B" w:rsidP="00AB2AAF">
            <w:pPr>
              <w:pStyle w:val="Tipologia"/>
              <w:rPr>
                <w:rFonts w:cs="Arial"/>
                <w:lang w:val="en-US"/>
              </w:rPr>
            </w:pPr>
          </w:p>
        </w:tc>
      </w:tr>
      <w:tr w:rsidR="009A0F9B" w:rsidRPr="006C697E" w14:paraId="378E0517" w14:textId="77777777" w:rsidTr="00E0504C">
        <w:trPr>
          <w:cantSplit/>
          <w:trHeight w:hRule="exact" w:val="560"/>
        </w:trPr>
        <w:tc>
          <w:tcPr>
            <w:tcW w:w="9543" w:type="dxa"/>
          </w:tcPr>
          <w:p w14:paraId="7AF22BFA" w14:textId="77777777" w:rsidR="009A0F9B" w:rsidRPr="006C697E" w:rsidRDefault="009A0F9B" w:rsidP="00AB2AAF">
            <w:pPr>
              <w:pStyle w:val="Normalespaziato"/>
              <w:spacing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A0F9B" w:rsidRPr="006C697E" w14:paraId="0CF9AA2B" w14:textId="77777777" w:rsidTr="00E0504C">
        <w:trPr>
          <w:cantSplit/>
          <w:trHeight w:hRule="exact" w:val="560"/>
        </w:trPr>
        <w:tc>
          <w:tcPr>
            <w:tcW w:w="9543" w:type="dxa"/>
          </w:tcPr>
          <w:p w14:paraId="5E661327" w14:textId="77777777" w:rsidR="009A0F9B" w:rsidRPr="006C697E" w:rsidRDefault="009A0F9B" w:rsidP="00AB2AAF">
            <w:pPr>
              <w:pStyle w:val="Normalespaziato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34DE" w:rsidRPr="00455375" w14:paraId="3E808713" w14:textId="77777777" w:rsidTr="00E0504C">
        <w:trPr>
          <w:cantSplit/>
          <w:trHeight w:hRule="exact" w:val="560"/>
        </w:trPr>
        <w:tc>
          <w:tcPr>
            <w:tcW w:w="9543" w:type="dxa"/>
          </w:tcPr>
          <w:p w14:paraId="6101F5C8" w14:textId="77777777" w:rsidR="00B634DE" w:rsidRPr="006C697E" w:rsidRDefault="00B634DE" w:rsidP="00B634DE">
            <w:pPr>
              <w:pStyle w:val="DisclaimerCopertina"/>
              <w:rPr>
                <w:rFonts w:cs="Arial"/>
                <w:spacing w:val="-2"/>
                <w:lang w:val="en-US"/>
              </w:rPr>
            </w:pPr>
            <w:r w:rsidRPr="006C697E">
              <w:rPr>
                <w:rFonts w:cs="Arial"/>
                <w:spacing w:val="-2"/>
                <w:lang w:val="en-US"/>
              </w:rPr>
              <w:t xml:space="preserve">This document contains proprietary information of Enel </w:t>
            </w:r>
            <w:proofErr w:type="spellStart"/>
            <w:r w:rsidRPr="006C697E">
              <w:rPr>
                <w:rFonts w:cs="Arial"/>
                <w:spacing w:val="-2"/>
                <w:lang w:val="en-US"/>
              </w:rPr>
              <w:t>SpA</w:t>
            </w:r>
            <w:proofErr w:type="spellEnd"/>
            <w:r w:rsidRPr="006C697E">
              <w:rPr>
                <w:rFonts w:cs="Arial"/>
                <w:spacing w:val="-2"/>
                <w:lang w:val="en-US"/>
              </w:rPr>
              <w:t xml:space="preserve"> and shall only be used by the recipient in relation to the purposes for which it was received. Any form of reproduction or disclosure without the express consent of Enel </w:t>
            </w:r>
            <w:proofErr w:type="spellStart"/>
            <w:r w:rsidRPr="006C697E">
              <w:rPr>
                <w:rFonts w:cs="Arial"/>
                <w:spacing w:val="-2"/>
                <w:lang w:val="en-US"/>
              </w:rPr>
              <w:t>SpA</w:t>
            </w:r>
            <w:proofErr w:type="spellEnd"/>
            <w:r w:rsidRPr="006C697E">
              <w:rPr>
                <w:rFonts w:cs="Arial"/>
                <w:spacing w:val="-2"/>
                <w:lang w:val="en-US"/>
              </w:rPr>
              <w:t xml:space="preserve"> is prohibited.</w:t>
            </w:r>
          </w:p>
          <w:p w14:paraId="233EE268" w14:textId="77777777" w:rsidR="00B634DE" w:rsidRPr="006C697E" w:rsidRDefault="00B634DE" w:rsidP="002E5943">
            <w:pPr>
              <w:pStyle w:val="DisclaimerCopertina"/>
              <w:rPr>
                <w:rFonts w:cs="Arial"/>
                <w:spacing w:val="-2"/>
                <w:lang w:val="en-US"/>
              </w:rPr>
            </w:pPr>
          </w:p>
        </w:tc>
      </w:tr>
      <w:tr w:rsidR="009A0F9B" w:rsidRPr="00455375" w14:paraId="71A1ED6E" w14:textId="77777777" w:rsidTr="00E0504C">
        <w:trPr>
          <w:cantSplit/>
          <w:trHeight w:hRule="exact" w:val="560"/>
        </w:trPr>
        <w:tc>
          <w:tcPr>
            <w:tcW w:w="9543" w:type="dxa"/>
          </w:tcPr>
          <w:p w14:paraId="63CAAED4" w14:textId="77777777" w:rsidR="009A0F9B" w:rsidRPr="006C697E" w:rsidRDefault="009A0F9B" w:rsidP="00AB2AAF">
            <w:pPr>
              <w:pStyle w:val="Normalespaziato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6C1E7CCF" w14:textId="77777777" w:rsidR="009A0F9B" w:rsidRPr="006C697E" w:rsidRDefault="009A0F9B" w:rsidP="009A0F9B">
      <w:pPr>
        <w:rPr>
          <w:rFonts w:ascii="Arial" w:hAnsi="Arial" w:cs="Arial"/>
          <w:lang w:val="en-US"/>
        </w:rPr>
      </w:pPr>
    </w:p>
    <w:tbl>
      <w:tblPr>
        <w:tblW w:w="94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1"/>
        <w:gridCol w:w="7143"/>
        <w:gridCol w:w="1134"/>
      </w:tblGrid>
      <w:tr w:rsidR="00676B9C" w:rsidRPr="006C697E" w14:paraId="683D9B82" w14:textId="77777777" w:rsidTr="00B147E5">
        <w:trPr>
          <w:trHeight w:val="65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7081C" w14:textId="77777777" w:rsidR="00676B9C" w:rsidRPr="006C697E" w:rsidRDefault="00676B9C" w:rsidP="00AB2AAF">
            <w:pPr>
              <w:rPr>
                <w:rFonts w:ascii="Arial" w:hAnsi="Arial" w:cs="Arial"/>
                <w:sz w:val="20"/>
                <w:lang w:val="en-US"/>
              </w:rPr>
            </w:pPr>
            <w:r w:rsidRPr="006C697E">
              <w:rPr>
                <w:rFonts w:ascii="Arial" w:hAnsi="Arial" w:cs="Arial"/>
                <w:sz w:val="20"/>
                <w:lang w:val="en-US"/>
              </w:rPr>
              <w:t>Written by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EFE33" w14:textId="77777777" w:rsidR="00676B9C" w:rsidRPr="00B032F0" w:rsidRDefault="00E0504C" w:rsidP="002E5943">
            <w:pPr>
              <w:rPr>
                <w:rFonts w:ascii="Arial" w:hAnsi="Arial" w:cs="Arial"/>
                <w:sz w:val="20"/>
                <w:lang w:val="es-CO"/>
              </w:rPr>
            </w:pPr>
            <w:r w:rsidRPr="00B032F0">
              <w:rPr>
                <w:rFonts w:ascii="Arial" w:hAnsi="Arial" w:cs="Arial"/>
                <w:b/>
                <w:sz w:val="20"/>
                <w:lang w:val="es-CO"/>
              </w:rPr>
              <w:t>Nova Chávez</w:t>
            </w:r>
            <w:r w:rsidR="00DD0580" w:rsidRPr="00B032F0">
              <w:rPr>
                <w:rFonts w:ascii="Arial" w:hAnsi="Arial" w:cs="Arial"/>
                <w:b/>
                <w:sz w:val="20"/>
                <w:lang w:val="es-CO"/>
              </w:rPr>
              <w:t>, Hugo Yusef</w:t>
            </w:r>
            <w:r w:rsidRPr="00B032F0">
              <w:rPr>
                <w:rFonts w:ascii="Arial" w:hAnsi="Arial" w:cs="Arial"/>
                <w:sz w:val="20"/>
                <w:lang w:val="es-CO"/>
              </w:rPr>
              <w:t xml:space="preserve"> – Global </w:t>
            </w:r>
            <w:proofErr w:type="spellStart"/>
            <w:r w:rsidRPr="00B032F0">
              <w:rPr>
                <w:rFonts w:ascii="Arial" w:hAnsi="Arial" w:cs="Arial"/>
                <w:sz w:val="20"/>
                <w:lang w:val="es-CO"/>
              </w:rPr>
              <w:t>Powe</w:t>
            </w:r>
            <w:r w:rsidR="005E7B7D" w:rsidRPr="00B032F0">
              <w:rPr>
                <w:rFonts w:ascii="Arial" w:hAnsi="Arial" w:cs="Arial"/>
                <w:sz w:val="20"/>
                <w:lang w:val="es-CO"/>
              </w:rPr>
              <w:t>r</w:t>
            </w:r>
            <w:proofErr w:type="spellEnd"/>
            <w:r w:rsidRPr="00B032F0">
              <w:rPr>
                <w:rFonts w:ascii="Arial" w:hAnsi="Arial" w:cs="Arial"/>
                <w:sz w:val="20"/>
                <w:lang w:val="es-CO"/>
              </w:rPr>
              <w:t xml:space="preserve"> </w:t>
            </w:r>
            <w:proofErr w:type="spellStart"/>
            <w:r w:rsidRPr="00B032F0">
              <w:rPr>
                <w:rFonts w:ascii="Arial" w:hAnsi="Arial" w:cs="Arial"/>
                <w:sz w:val="20"/>
                <w:lang w:val="es-CO"/>
              </w:rPr>
              <w:t>Gen</w:t>
            </w:r>
            <w:r w:rsidR="00DD0580" w:rsidRPr="00B032F0">
              <w:rPr>
                <w:rFonts w:ascii="Arial" w:hAnsi="Arial" w:cs="Arial"/>
                <w:sz w:val="20"/>
                <w:lang w:val="es-CO"/>
              </w:rPr>
              <w:t>e</w:t>
            </w:r>
            <w:r w:rsidRPr="00B032F0">
              <w:rPr>
                <w:rFonts w:ascii="Arial" w:hAnsi="Arial" w:cs="Arial"/>
                <w:sz w:val="20"/>
                <w:lang w:val="es-CO"/>
              </w:rPr>
              <w:t>ration</w:t>
            </w:r>
            <w:proofErr w:type="spellEnd"/>
            <w:r w:rsidRPr="00B032F0">
              <w:rPr>
                <w:rFonts w:ascii="Arial" w:hAnsi="Arial" w:cs="Arial"/>
                <w:sz w:val="20"/>
                <w:lang w:val="es-CO"/>
              </w:rPr>
              <w:t xml:space="preserve"> Digital Hub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D72C" w14:textId="443F7154" w:rsidR="00676B9C" w:rsidRPr="006C697E" w:rsidRDefault="006001EE" w:rsidP="006001EE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29</w:t>
            </w:r>
            <w:r w:rsidR="00E0504C" w:rsidRPr="006C697E">
              <w:rPr>
                <w:rFonts w:ascii="Arial" w:hAnsi="Arial" w:cs="Arial"/>
                <w:sz w:val="20"/>
                <w:lang w:val="en-US"/>
              </w:rPr>
              <w:t>/0</w:t>
            </w:r>
            <w:r w:rsidR="00B147E5">
              <w:rPr>
                <w:rFonts w:ascii="Arial" w:hAnsi="Arial" w:cs="Arial"/>
                <w:sz w:val="20"/>
                <w:lang w:val="en-US"/>
              </w:rPr>
              <w:t>9</w:t>
            </w:r>
            <w:r w:rsidR="00E0504C" w:rsidRPr="006C697E">
              <w:rPr>
                <w:rFonts w:ascii="Arial" w:hAnsi="Arial" w:cs="Arial"/>
                <w:sz w:val="20"/>
                <w:lang w:val="en-US"/>
              </w:rPr>
              <w:t>/2020</w:t>
            </w:r>
          </w:p>
        </w:tc>
      </w:tr>
      <w:tr w:rsidR="00676B9C" w:rsidRPr="006C697E" w14:paraId="51185960" w14:textId="77777777" w:rsidTr="00B147E5">
        <w:trPr>
          <w:trHeight w:val="65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B30E" w14:textId="77777777" w:rsidR="00676B9C" w:rsidRPr="006C697E" w:rsidRDefault="00676B9C" w:rsidP="00AB2AAF">
            <w:pPr>
              <w:rPr>
                <w:rFonts w:ascii="Arial" w:hAnsi="Arial" w:cs="Arial"/>
                <w:sz w:val="20"/>
                <w:lang w:val="en-US"/>
              </w:rPr>
            </w:pPr>
            <w:r w:rsidRPr="006C697E">
              <w:rPr>
                <w:rFonts w:ascii="Arial" w:hAnsi="Arial" w:cs="Arial"/>
                <w:sz w:val="20"/>
                <w:lang w:val="en-US"/>
              </w:rPr>
              <w:t>Verified by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A55A" w14:textId="5A0CC366" w:rsidR="00676B9C" w:rsidRPr="006C697E" w:rsidRDefault="00B147E5" w:rsidP="002E5943">
            <w:pPr>
              <w:rPr>
                <w:rFonts w:ascii="Arial" w:hAnsi="Arial" w:cs="Arial"/>
                <w:sz w:val="20"/>
                <w:lang w:val="en-US"/>
              </w:rPr>
            </w:pPr>
            <w:r w:rsidRPr="00B147E5">
              <w:rPr>
                <w:rFonts w:ascii="Arial" w:hAnsi="Arial" w:cs="Arial"/>
                <w:b/>
                <w:sz w:val="20"/>
                <w:lang w:val="en-US"/>
              </w:rPr>
              <w:t>Ramirez Alaguna, Cesar Augusto</w:t>
            </w:r>
            <w:r w:rsidR="005E7B7D" w:rsidRPr="006C697E">
              <w:rPr>
                <w:rFonts w:ascii="Arial" w:hAnsi="Arial" w:cs="Arial"/>
                <w:sz w:val="20"/>
                <w:lang w:val="en-US"/>
              </w:rPr>
              <w:t xml:space="preserve">/ </w:t>
            </w:r>
            <w:r w:rsidRPr="006C697E">
              <w:rPr>
                <w:rFonts w:ascii="Arial" w:hAnsi="Arial" w:cs="Arial"/>
                <w:sz w:val="20"/>
                <w:lang w:val="en-US"/>
              </w:rPr>
              <w:t>/ O&amp;M Improvement Colombia and Peru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E607C" w14:textId="0A5E029D" w:rsidR="00676B9C" w:rsidRPr="006001EE" w:rsidRDefault="006001EE" w:rsidP="006001EE">
            <w:pPr>
              <w:jc w:val="left"/>
              <w:rPr>
                <w:rFonts w:ascii="Arial" w:hAnsi="Arial" w:cs="Arial"/>
                <w:sz w:val="20"/>
              </w:rPr>
            </w:pPr>
            <w:r w:rsidRPr="006001EE">
              <w:rPr>
                <w:rFonts w:ascii="Arial" w:hAnsi="Arial" w:cs="Arial"/>
                <w:sz w:val="20"/>
                <w:lang w:val="en-US"/>
              </w:rPr>
              <w:t>29</w:t>
            </w:r>
            <w:r w:rsidR="00B02039" w:rsidRPr="006001EE">
              <w:rPr>
                <w:rFonts w:ascii="Arial" w:hAnsi="Arial" w:cs="Arial"/>
                <w:sz w:val="20"/>
                <w:lang w:val="en-US"/>
              </w:rPr>
              <w:t>/0</w:t>
            </w:r>
            <w:r w:rsidR="00B147E5" w:rsidRPr="006001EE">
              <w:rPr>
                <w:rFonts w:ascii="Arial" w:hAnsi="Arial" w:cs="Arial"/>
                <w:sz w:val="20"/>
                <w:lang w:val="en-US"/>
              </w:rPr>
              <w:t>9</w:t>
            </w:r>
            <w:r w:rsidR="00B02039" w:rsidRPr="006001EE">
              <w:rPr>
                <w:rFonts w:ascii="Arial" w:hAnsi="Arial" w:cs="Arial"/>
                <w:sz w:val="20"/>
                <w:lang w:val="en-US"/>
              </w:rPr>
              <w:t>/2020</w:t>
            </w:r>
          </w:p>
        </w:tc>
      </w:tr>
      <w:tr w:rsidR="00676B9C" w:rsidRPr="006C697E" w14:paraId="52BFD2AE" w14:textId="77777777" w:rsidTr="00B147E5">
        <w:trPr>
          <w:trHeight w:val="65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A08" w14:textId="77777777" w:rsidR="00676B9C" w:rsidRPr="006C697E" w:rsidRDefault="00676B9C" w:rsidP="00AB2AAF">
            <w:pPr>
              <w:rPr>
                <w:rFonts w:ascii="Arial" w:hAnsi="Arial" w:cs="Arial"/>
                <w:sz w:val="20"/>
                <w:lang w:val="en-US"/>
              </w:rPr>
            </w:pPr>
            <w:r w:rsidRPr="006C697E">
              <w:rPr>
                <w:rFonts w:ascii="Arial" w:hAnsi="Arial" w:cs="Arial"/>
                <w:sz w:val="20"/>
                <w:lang w:val="en-US"/>
              </w:rPr>
              <w:t>Approved by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FCCD" w14:textId="177153E5" w:rsidR="00676B9C" w:rsidRPr="006C697E" w:rsidRDefault="00B147E5" w:rsidP="002E5943">
            <w:pPr>
              <w:rPr>
                <w:rFonts w:ascii="Arial" w:hAnsi="Arial" w:cs="Arial"/>
                <w:sz w:val="20"/>
                <w:lang w:val="en-US"/>
              </w:rPr>
            </w:pPr>
            <w:r w:rsidRPr="00B147E5">
              <w:rPr>
                <w:rFonts w:ascii="Arial" w:hAnsi="Arial" w:cs="Arial"/>
                <w:b/>
                <w:sz w:val="20"/>
                <w:lang w:val="en-US"/>
              </w:rPr>
              <w:t>Ramirez Alaguna, Cesar Augusto</w:t>
            </w:r>
            <w:r w:rsidRPr="006C697E">
              <w:rPr>
                <w:rFonts w:ascii="Arial" w:hAnsi="Arial" w:cs="Arial"/>
                <w:sz w:val="20"/>
                <w:lang w:val="en-US"/>
              </w:rPr>
              <w:t>/ / O&amp;M Improvement Colombia and Peru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CFA6B" w14:textId="67F6F52A" w:rsidR="00676B9C" w:rsidRPr="006001EE" w:rsidRDefault="006001EE" w:rsidP="006001EE">
            <w:pPr>
              <w:jc w:val="left"/>
              <w:rPr>
                <w:rFonts w:ascii="Arial" w:hAnsi="Arial" w:cs="Arial"/>
                <w:sz w:val="20"/>
              </w:rPr>
            </w:pPr>
            <w:r w:rsidRPr="006001EE">
              <w:rPr>
                <w:rFonts w:ascii="Arial" w:hAnsi="Arial" w:cs="Arial"/>
                <w:sz w:val="20"/>
                <w:lang w:val="en-US"/>
              </w:rPr>
              <w:t>29</w:t>
            </w:r>
            <w:r w:rsidR="00B147E5" w:rsidRPr="006001EE">
              <w:rPr>
                <w:rFonts w:ascii="Arial" w:hAnsi="Arial" w:cs="Arial"/>
                <w:sz w:val="20"/>
                <w:lang w:val="en-US"/>
              </w:rPr>
              <w:t>/09/2020</w:t>
            </w:r>
          </w:p>
        </w:tc>
      </w:tr>
    </w:tbl>
    <w:p w14:paraId="24024810" w14:textId="77777777" w:rsidR="009A0F9B" w:rsidRPr="006C697E" w:rsidRDefault="009A0F9B" w:rsidP="009A0F9B">
      <w:pPr>
        <w:rPr>
          <w:rFonts w:ascii="Arial" w:hAnsi="Arial" w:cs="Arial"/>
          <w:lang w:val="en-US"/>
        </w:rPr>
      </w:pPr>
    </w:p>
    <w:p w14:paraId="0693420B" w14:textId="77777777" w:rsidR="001E30AA" w:rsidRPr="006C697E" w:rsidRDefault="009A0F9B">
      <w:pPr>
        <w:jc w:val="left"/>
        <w:rPr>
          <w:rFonts w:ascii="Arial" w:hAnsi="Arial" w:cs="Arial"/>
          <w:b/>
          <w:sz w:val="28"/>
          <w:lang w:val="en-US"/>
        </w:rPr>
      </w:pPr>
      <w:r w:rsidRPr="006C697E">
        <w:rPr>
          <w:rFonts w:ascii="Arial" w:hAnsi="Arial" w:cs="Arial"/>
          <w:lang w:val="en-US"/>
        </w:rPr>
        <w:br w:type="page"/>
      </w:r>
      <w:bookmarkStart w:id="1" w:name="_Toc361549740"/>
      <w:bookmarkStart w:id="2" w:name="_Toc365428480"/>
      <w:bookmarkStart w:id="3" w:name="_Toc387717989"/>
      <w:bookmarkStart w:id="4" w:name="_Toc387839736"/>
      <w:bookmarkStart w:id="5" w:name="_Toc389367900"/>
      <w:bookmarkStart w:id="6" w:name="_Toc320594606"/>
      <w:bookmarkStart w:id="7" w:name="_Toc320595209"/>
      <w:bookmarkStart w:id="8" w:name="_Toc320603154"/>
    </w:p>
    <w:tbl>
      <w:tblPr>
        <w:tblW w:w="9293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21"/>
        <w:gridCol w:w="1349"/>
        <w:gridCol w:w="2661"/>
        <w:gridCol w:w="836"/>
        <w:gridCol w:w="989"/>
        <w:gridCol w:w="1965"/>
      </w:tblGrid>
      <w:tr w:rsidR="000935D4" w:rsidRPr="006C697E" w14:paraId="2D9C94E2" w14:textId="77777777" w:rsidTr="000C3349">
        <w:trPr>
          <w:trHeight w:val="245"/>
          <w:jc w:val="center"/>
        </w:trPr>
        <w:tc>
          <w:tcPr>
            <w:tcW w:w="9293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55FA"/>
            <w:vAlign w:val="center"/>
          </w:tcPr>
          <w:p w14:paraId="5A594443" w14:textId="77777777" w:rsidR="000935D4" w:rsidRPr="006C697E" w:rsidRDefault="000935D4" w:rsidP="00BB3D0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n-US" w:eastAsia="es-ES"/>
              </w:rPr>
              <w:lastRenderedPageBreak/>
              <w:t>Project Info</w:t>
            </w:r>
          </w:p>
        </w:tc>
      </w:tr>
      <w:tr w:rsidR="00B634DE" w:rsidRPr="006C697E" w14:paraId="2784E9E4" w14:textId="77777777" w:rsidTr="000C3349">
        <w:trPr>
          <w:trHeight w:val="194"/>
          <w:jc w:val="center"/>
        </w:trPr>
        <w:tc>
          <w:tcPr>
            <w:tcW w:w="285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6B087412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bdr w:val="none" w:sz="0" w:space="0" w:color="auto" w:frame="1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bdr w:val="none" w:sz="0" w:space="0" w:color="auto" w:frame="1"/>
                <w:lang w:val="en-US" w:eastAsia="es-ES"/>
              </w:rPr>
              <w:t>APM Code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59CBCD" w14:textId="77777777" w:rsidR="00B634DE" w:rsidRPr="006C697E" w:rsidRDefault="00B634DE" w:rsidP="00BB3D00">
            <w:pPr>
              <w:jc w:val="left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5EC5BA8" w14:textId="77777777" w:rsidR="00B634DE" w:rsidRPr="006C697E" w:rsidRDefault="00B634DE" w:rsidP="002E594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 w:eastAsia="es-ES"/>
              </w:rPr>
              <w:t>Application code defined in APM</w:t>
            </w:r>
          </w:p>
        </w:tc>
      </w:tr>
      <w:tr w:rsidR="00B634DE" w:rsidRPr="00455375" w14:paraId="505A0D3B" w14:textId="77777777" w:rsidTr="000C3349">
        <w:trPr>
          <w:trHeight w:val="965"/>
          <w:jc w:val="center"/>
        </w:trPr>
        <w:tc>
          <w:tcPr>
            <w:tcW w:w="285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310D8999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bdr w:val="none" w:sz="0" w:space="0" w:color="auto" w:frame="1"/>
                <w:lang w:val="en-US" w:eastAsia="es-ES"/>
              </w:rPr>
              <w:t>Applicant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648E24" w14:textId="6A1412E4" w:rsidR="00B634DE" w:rsidRPr="006C697E" w:rsidRDefault="000F6F0E" w:rsidP="00BB3D00">
            <w:pPr>
              <w:jc w:val="left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6F5AAB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51.05pt;height:12.9pt" o:ole="">
                  <v:imagedata r:id="rId11" o:title=""/>
                </v:shape>
                <w:control r:id="rId12" w:name="Low1111" w:shapeid="_x0000_i1085"/>
              </w:object>
            </w: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04727CFC">
                <v:shape id="_x0000_i1087" type="#_x0000_t75" style="width:46.75pt;height:12.9pt" o:ole="">
                  <v:imagedata r:id="rId13" o:title=""/>
                </v:shape>
                <w:control r:id="rId14" w:name="Medium1111" w:shapeid="_x0000_i1087"/>
              </w:object>
            </w: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FADF9EE" w14:textId="77777777" w:rsidR="00B634DE" w:rsidRPr="006C697E" w:rsidRDefault="00B634DE" w:rsidP="002E594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 w:eastAsia="es-ES"/>
              </w:rPr>
              <w:t>With this driver, the source for the initiative set up is identified. Choosing between internal or business initiatives implies that actors will be different and/or involved differently in the initiative set up and development.</w:t>
            </w:r>
          </w:p>
        </w:tc>
      </w:tr>
      <w:tr w:rsidR="00B634DE" w:rsidRPr="00455375" w14:paraId="5BA2E9FE" w14:textId="77777777" w:rsidTr="000C3349">
        <w:trPr>
          <w:trHeight w:val="789"/>
          <w:jc w:val="center"/>
        </w:trPr>
        <w:tc>
          <w:tcPr>
            <w:tcW w:w="285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29BA6E52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Initiative Type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270A1E" w14:textId="0A255ABC" w:rsidR="00B634DE" w:rsidRPr="006C697E" w:rsidRDefault="000F6F0E" w:rsidP="00BB3D00">
            <w:pPr>
              <w:jc w:val="left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3731929C">
                <v:shape id="_x0000_i1089" type="#_x0000_t75" style="width:56.95pt;height:14.5pt" o:ole="">
                  <v:imagedata r:id="rId15" o:title=""/>
                </v:shape>
                <w:control r:id="rId16" w:name="Low111" w:shapeid="_x0000_i1089"/>
              </w:object>
            </w: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03D233F5">
                <v:shape id="_x0000_i1091" type="#_x0000_t75" style="width:75.2pt;height:12.9pt" o:ole="">
                  <v:imagedata r:id="rId17" o:title=""/>
                </v:shape>
                <w:control r:id="rId18" w:name="Medium111" w:shapeid="_x0000_i1091"/>
              </w:object>
            </w: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4BC01EF" w14:textId="77777777" w:rsidR="00B634DE" w:rsidRPr="006C697E" w:rsidRDefault="00B634DE" w:rsidP="002E594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 w:eastAsia="es-ES"/>
              </w:rPr>
              <w:t xml:space="preserve">Initiative Type is a driver used to evaluate what type of initiative is going to be set up, depending on the need for an infrastructural or applicative initiative. </w:t>
            </w:r>
          </w:p>
        </w:tc>
      </w:tr>
      <w:tr w:rsidR="00B634DE" w:rsidRPr="00455375" w14:paraId="01F5D05E" w14:textId="77777777" w:rsidTr="000C3349">
        <w:trPr>
          <w:trHeight w:val="1265"/>
          <w:jc w:val="center"/>
        </w:trPr>
        <w:tc>
          <w:tcPr>
            <w:tcW w:w="285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13F789A5" w14:textId="77777777" w:rsidR="00B634DE" w:rsidRPr="006C697E" w:rsidRDefault="00B02A92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Development</w:t>
            </w:r>
            <w:r w:rsidR="00AC49C2"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 xml:space="preserve"> </w:t>
            </w: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Type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A6846A7" w14:textId="7A1BF22B" w:rsidR="00B634DE" w:rsidRPr="006C697E" w:rsidRDefault="000F6F0E" w:rsidP="00BB3D00">
            <w:pPr>
              <w:jc w:val="left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321FE3D8">
                <v:shape id="_x0000_i1093" type="#_x0000_t75" style="width:122.5pt;height:14.5pt" o:ole="">
                  <v:imagedata r:id="rId19" o:title=""/>
                </v:shape>
                <w:control r:id="rId20" w:name="Low111111" w:shapeid="_x0000_i1093"/>
              </w:object>
            </w: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0C74A4E5">
                <v:shape id="_x0000_i1095" type="#_x0000_t75" style="width:108pt;height:12.9pt" o:ole="">
                  <v:imagedata r:id="rId21" o:title=""/>
                </v:shape>
                <w:control r:id="rId22" w:name="Low111122" w:shapeid="_x0000_i1095"/>
              </w:object>
            </w: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71E6AD58">
                <v:shape id="_x0000_i1097" type="#_x0000_t75" style="width:108pt;height:14.5pt" o:ole="">
                  <v:imagedata r:id="rId23" o:title=""/>
                </v:shape>
                <w:control r:id="rId24" w:name="Low1111211" w:shapeid="_x0000_i1097"/>
              </w:object>
            </w: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3995061A">
                <v:shape id="_x0000_i1099" type="#_x0000_t75" style="width:108pt;height:12.9pt" o:ole="">
                  <v:imagedata r:id="rId25" o:title=""/>
                </v:shape>
                <w:control r:id="rId26" w:name="Medium111121" w:shapeid="_x0000_i1099"/>
              </w:object>
            </w: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6B21A0" w14:textId="77777777" w:rsidR="00B634DE" w:rsidRPr="006C697E" w:rsidRDefault="00B02A92" w:rsidP="002E594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US" w:eastAsia="es-ES"/>
              </w:rPr>
              <w:t>Development Type is a driver that differentiates the initiatives based on their intervention perimeter relatively to budget, men days and impact on the overall system.</w:t>
            </w:r>
          </w:p>
        </w:tc>
      </w:tr>
      <w:tr w:rsidR="00B634DE" w:rsidRPr="00455375" w14:paraId="31E306B2" w14:textId="77777777" w:rsidTr="000C3349">
        <w:trPr>
          <w:trHeight w:val="385"/>
          <w:jc w:val="center"/>
        </w:trPr>
        <w:tc>
          <w:tcPr>
            <w:tcW w:w="285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4E476670" w14:textId="77777777" w:rsidR="00B634DE" w:rsidRPr="006C697E" w:rsidRDefault="00CD574D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Methodology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431AAB0" w14:textId="420DD465" w:rsidR="00B634DE" w:rsidRPr="006C697E" w:rsidRDefault="000F6F0E" w:rsidP="00BB3D00">
            <w:pPr>
              <w:jc w:val="left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2517D41C">
                <v:shape id="_x0000_i1101" type="#_x0000_t75" style="width:51.05pt;height:14.5pt" o:ole="">
                  <v:imagedata r:id="rId27" o:title=""/>
                </v:shape>
                <w:control r:id="rId28" w:name="Low11" w:shapeid="_x0000_i1101"/>
              </w:object>
            </w: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1E3106A6">
                <v:shape id="_x0000_i1103" type="#_x0000_t75" style="width:41.9pt;height:14.5pt" o:ole="">
                  <v:imagedata r:id="rId29" o:title=""/>
                </v:shape>
                <w:control r:id="rId30" w:name="Medium11" w:shapeid="_x0000_i1103"/>
              </w:object>
            </w: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06DDDCF" w14:textId="77777777" w:rsidR="00B634DE" w:rsidRPr="006C697E" w:rsidRDefault="00B634DE" w:rsidP="002E594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 w:eastAsia="es-ES"/>
              </w:rPr>
              <w:t>Methodology used for the project.</w:t>
            </w:r>
          </w:p>
        </w:tc>
      </w:tr>
      <w:tr w:rsidR="002B78A9" w:rsidRPr="00455375" w14:paraId="451910E5" w14:textId="77777777" w:rsidTr="000C3349">
        <w:trPr>
          <w:trHeight w:val="657"/>
          <w:jc w:val="center"/>
        </w:trPr>
        <w:tc>
          <w:tcPr>
            <w:tcW w:w="1496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C6C6"/>
            <w:vAlign w:val="center"/>
          </w:tcPr>
          <w:p w14:paraId="6D84B2DA" w14:textId="77777777" w:rsidR="002B78A9" w:rsidRPr="006C697E" w:rsidRDefault="002B78A9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Incident categorization (Only for Correctives)</w:t>
            </w:r>
          </w:p>
        </w:tc>
        <w:tc>
          <w:tcPr>
            <w:tcW w:w="1358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16CE4D62" w14:textId="77777777" w:rsidR="002B78A9" w:rsidRPr="006C697E" w:rsidRDefault="002B78A9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Impact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7B6992" w14:textId="7B6A03AD" w:rsidR="002B78A9" w:rsidRPr="006C697E" w:rsidRDefault="000F6F0E">
            <w:pPr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/>
              </w:rPr>
              <w:object w:dxaOrig="1440" w:dyaOrig="1440" w14:anchorId="59D8C4ED">
                <v:shape id="_x0000_i1105" type="#_x0000_t75" style="width:35.45pt;height:14.5pt" o:ole="">
                  <v:imagedata r:id="rId31" o:title=""/>
                </v:shape>
                <w:control r:id="rId32" w:name="Medium12" w:shapeid="_x0000_i1105"/>
              </w:object>
            </w:r>
            <w:r w:rsidRPr="006C697E">
              <w:rPr>
                <w:rFonts w:ascii="Arial" w:hAnsi="Arial" w:cs="Arial"/>
                <w:sz w:val="16"/>
                <w:szCs w:val="16"/>
                <w:lang w:val="en-GB"/>
              </w:rPr>
              <w:object w:dxaOrig="1440" w:dyaOrig="1440" w14:anchorId="6C07A1E5">
                <v:shape id="_x0000_i1107" type="#_x0000_t75" style="width:46.75pt;height:14.5pt" o:ole="">
                  <v:imagedata r:id="rId33" o:title=""/>
                </v:shape>
                <w:control r:id="rId34" w:name="High11" w:shapeid="_x0000_i1107"/>
              </w:object>
            </w:r>
            <w:r w:rsidRPr="006C697E">
              <w:rPr>
                <w:rFonts w:ascii="Arial" w:hAnsi="Arial" w:cs="Arial"/>
                <w:sz w:val="16"/>
                <w:szCs w:val="16"/>
                <w:lang w:val="en-GB"/>
              </w:rPr>
              <w:object w:dxaOrig="1440" w:dyaOrig="1440" w14:anchorId="7BDABA4F">
                <v:shape id="_x0000_i1109" type="#_x0000_t75" style="width:36pt;height:14.5pt" o:ole="">
                  <v:imagedata r:id="rId35" o:title=""/>
                </v:shape>
                <w:control r:id="rId36" w:name="Yes1" w:shapeid="_x0000_i1109"/>
              </w:object>
            </w:r>
            <w:r w:rsidRPr="006C697E">
              <w:rPr>
                <w:rFonts w:ascii="Arial" w:hAnsi="Arial" w:cs="Arial"/>
                <w:sz w:val="16"/>
                <w:szCs w:val="16"/>
                <w:lang w:val="en-GB"/>
              </w:rPr>
              <w:object w:dxaOrig="1440" w:dyaOrig="1440" w14:anchorId="112A6D1A">
                <v:shape id="_x0000_i1111" type="#_x0000_t75" style="width:108pt;height:14.5pt" o:ole="">
                  <v:imagedata r:id="rId37" o:title=""/>
                </v:shape>
                <w:control r:id="rId38" w:name="No1" w:shapeid="_x0000_i1111"/>
              </w:object>
            </w: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8DA5A9" w14:textId="77777777" w:rsidR="002B78A9" w:rsidRPr="006C697E" w:rsidRDefault="002B78A9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 w:eastAsia="es-ES"/>
              </w:rPr>
              <w:t>Service downtime impact on the Business, to be estimated considering the potential damage coming from an extended service interruption.</w:t>
            </w:r>
          </w:p>
        </w:tc>
      </w:tr>
      <w:tr w:rsidR="002B78A9" w:rsidRPr="00455375" w14:paraId="27C4E719" w14:textId="77777777" w:rsidTr="000C3349">
        <w:trPr>
          <w:trHeight w:val="1130"/>
          <w:jc w:val="center"/>
        </w:trPr>
        <w:tc>
          <w:tcPr>
            <w:tcW w:w="1496" w:type="dxa"/>
            <w:gridSpan w:val="2"/>
            <w:vMerge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C6C6C6"/>
            <w:vAlign w:val="center"/>
          </w:tcPr>
          <w:p w14:paraId="6DAA0C7C" w14:textId="77777777" w:rsidR="002B78A9" w:rsidRPr="006C697E" w:rsidRDefault="002B78A9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</w:p>
        </w:tc>
        <w:tc>
          <w:tcPr>
            <w:tcW w:w="13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2FADF572" w14:textId="77777777" w:rsidR="002B78A9" w:rsidRPr="006C697E" w:rsidRDefault="002B78A9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Urgency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FADEEC1" w14:textId="3C241D16" w:rsidR="002B78A9" w:rsidRPr="006C697E" w:rsidRDefault="000F6F0E">
            <w:pPr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/>
              </w:rPr>
              <w:object w:dxaOrig="1440" w:dyaOrig="1440" w14:anchorId="23A8306D">
                <v:shape id="_x0000_i1113" type="#_x0000_t75" style="width:36pt;height:14.5pt" o:ole="">
                  <v:imagedata r:id="rId39" o:title=""/>
                </v:shape>
                <w:control r:id="rId40" w:name="CheckBox1" w:shapeid="_x0000_i1113"/>
              </w:object>
            </w:r>
            <w:r w:rsidRPr="006C697E">
              <w:rPr>
                <w:rFonts w:ascii="Arial" w:hAnsi="Arial" w:cs="Arial"/>
                <w:sz w:val="16"/>
                <w:szCs w:val="16"/>
                <w:lang w:val="en-GB"/>
              </w:rPr>
              <w:object w:dxaOrig="1440" w:dyaOrig="1440" w14:anchorId="06567EFF">
                <v:shape id="_x0000_i1115" type="#_x0000_t75" style="width:46.75pt;height:14.5pt" o:ole="">
                  <v:imagedata r:id="rId41" o:title=""/>
                </v:shape>
                <w:control r:id="rId42" w:name="CheckBox11" w:shapeid="_x0000_i1115"/>
              </w:object>
            </w:r>
            <w:r w:rsidRPr="006C697E">
              <w:rPr>
                <w:rFonts w:ascii="Arial" w:hAnsi="Arial" w:cs="Arial"/>
                <w:sz w:val="16"/>
                <w:szCs w:val="16"/>
                <w:lang w:val="en-GB"/>
              </w:rPr>
              <w:object w:dxaOrig="1440" w:dyaOrig="1440" w14:anchorId="3F52B55C">
                <v:shape id="_x0000_i1117" type="#_x0000_t75" style="width:36pt;height:14.5pt" o:ole="">
                  <v:imagedata r:id="rId43" o:title=""/>
                </v:shape>
                <w:control r:id="rId44" w:name="CheckBox12" w:shapeid="_x0000_i1117"/>
              </w:object>
            </w:r>
            <w:r w:rsidRPr="006C697E">
              <w:rPr>
                <w:rFonts w:ascii="Arial" w:hAnsi="Arial" w:cs="Arial"/>
                <w:sz w:val="16"/>
                <w:szCs w:val="16"/>
                <w:lang w:val="en-GB"/>
              </w:rPr>
              <w:object w:dxaOrig="1440" w:dyaOrig="1440" w14:anchorId="63045127">
                <v:shape id="_x0000_i1119" type="#_x0000_t75" style="width:108pt;height:14.5pt" o:ole="">
                  <v:imagedata r:id="rId45" o:title=""/>
                </v:shape>
                <w:control r:id="rId46" w:name="Low12" w:shapeid="_x0000_i1119"/>
              </w:object>
            </w: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EAD41E0" w14:textId="77777777" w:rsidR="002B78A9" w:rsidRPr="006C697E" w:rsidRDefault="002B78A9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 w:eastAsia="es-ES"/>
              </w:rPr>
              <w:t>Maximum elapsed time acceptable for incident resolution, depending mostly on SLAs and OLAs involved.</w:t>
            </w:r>
          </w:p>
        </w:tc>
      </w:tr>
      <w:tr w:rsidR="00B634DE" w:rsidRPr="00455375" w14:paraId="372A4B81" w14:textId="77777777" w:rsidTr="000C3349">
        <w:trPr>
          <w:trHeight w:val="417"/>
          <w:jc w:val="center"/>
        </w:trPr>
        <w:tc>
          <w:tcPr>
            <w:tcW w:w="285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47E270D0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Data Protection Law Appliance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50EC762" w14:textId="1295EC9E" w:rsidR="00B634DE" w:rsidRPr="006C697E" w:rsidRDefault="000F6F0E" w:rsidP="00BB3D0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37AA30FE">
                <v:shape id="_x0000_i1121" type="#_x0000_t75" style="width:36pt;height:12.9pt" o:ole="">
                  <v:imagedata r:id="rId47" o:title=""/>
                </v:shape>
                <w:control r:id="rId48" w:name="Low1" w:shapeid="_x0000_i1121"/>
              </w:object>
            </w: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1726425D">
                <v:shape id="_x0000_i1123" type="#_x0000_t75" style="width:36pt;height:12.9pt" o:ole="">
                  <v:imagedata r:id="rId49" o:title=""/>
                </v:shape>
                <w:control r:id="rId50" w:name="Medium1" w:shapeid="_x0000_i1123"/>
              </w:object>
            </w: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303E30D" w14:textId="77777777" w:rsidR="00B634DE" w:rsidRPr="006C697E" w:rsidRDefault="00B634DE" w:rsidP="002E5943">
            <w:pPr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 w:eastAsia="es-ES"/>
              </w:rPr>
              <w:t>Indicate if the solution is subject to Data Protection Law</w:t>
            </w:r>
          </w:p>
        </w:tc>
      </w:tr>
      <w:tr w:rsidR="00B634DE" w:rsidRPr="00455375" w14:paraId="23A0743F" w14:textId="77777777" w:rsidTr="000C3349">
        <w:trPr>
          <w:trHeight w:val="458"/>
          <w:jc w:val="center"/>
        </w:trPr>
        <w:tc>
          <w:tcPr>
            <w:tcW w:w="285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6C9F6F46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</w:pPr>
            <w:proofErr w:type="spellStart"/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>SoD</w:t>
            </w:r>
            <w:proofErr w:type="spellEnd"/>
            <w:r w:rsidRPr="006C697E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 w:eastAsia="es-ES"/>
              </w:rPr>
              <w:t xml:space="preserve"> Appliance</w:t>
            </w:r>
          </w:p>
        </w:tc>
        <w:tc>
          <w:tcPr>
            <w:tcW w:w="26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B7CC159" w14:textId="22AF584B" w:rsidR="00B634DE" w:rsidRPr="006C697E" w:rsidRDefault="000F6F0E" w:rsidP="00BB3D0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31CCA534">
                <v:shape id="_x0000_i1125" type="#_x0000_t75" style="width:36pt;height:12.9pt" o:ole="">
                  <v:imagedata r:id="rId51" o:title=""/>
                </v:shape>
                <w:control r:id="rId52" w:name="High1" w:shapeid="_x0000_i1125"/>
              </w:object>
            </w:r>
            <w:r w:rsidRPr="006C697E">
              <w:rPr>
                <w:rFonts w:ascii="Arial" w:hAnsi="Arial" w:cs="Arial"/>
                <w:sz w:val="16"/>
                <w:szCs w:val="16"/>
              </w:rPr>
              <w:object w:dxaOrig="1440" w:dyaOrig="1440" w14:anchorId="12EA974E">
                <v:shape id="_x0000_i1127" type="#_x0000_t75" style="width:36pt;height:12.9pt" o:ole="">
                  <v:imagedata r:id="rId53" o:title=""/>
                </v:shape>
                <w:control r:id="rId54" w:name="High111" w:shapeid="_x0000_i1127"/>
              </w:object>
            </w:r>
          </w:p>
        </w:tc>
        <w:tc>
          <w:tcPr>
            <w:tcW w:w="3823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C1242FB" w14:textId="77777777" w:rsidR="00B634DE" w:rsidRPr="006C697E" w:rsidRDefault="00B634DE" w:rsidP="002E5943">
            <w:pPr>
              <w:rPr>
                <w:rFonts w:ascii="Arial" w:hAnsi="Arial" w:cs="Arial"/>
                <w:sz w:val="16"/>
                <w:szCs w:val="16"/>
                <w:lang w:val="en-GB" w:eastAsia="es-E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GB" w:eastAsia="es-ES"/>
              </w:rPr>
              <w:t>Indicate if the solution is subject to Segregation of Duties</w:t>
            </w:r>
          </w:p>
        </w:tc>
      </w:tr>
      <w:tr w:rsidR="000935D4" w:rsidRPr="006C697E" w14:paraId="398C81E2" w14:textId="77777777" w:rsidTr="000C3349">
        <w:trPr>
          <w:trHeight w:val="209"/>
          <w:jc w:val="center"/>
        </w:trPr>
        <w:tc>
          <w:tcPr>
            <w:tcW w:w="9293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55FA"/>
            <w:vAlign w:val="center"/>
          </w:tcPr>
          <w:p w14:paraId="5D985F4A" w14:textId="77777777" w:rsidR="000935D4" w:rsidRPr="006C697E" w:rsidRDefault="000935D4" w:rsidP="00BB3D00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n-US" w:eastAsia="es-ES"/>
              </w:rPr>
              <w:t>Template Info</w:t>
            </w:r>
          </w:p>
        </w:tc>
      </w:tr>
      <w:tr w:rsidR="000935D4" w:rsidRPr="006C697E" w14:paraId="5D9C5897" w14:textId="77777777" w:rsidTr="000C3349">
        <w:trPr>
          <w:trHeight w:val="269"/>
          <w:jc w:val="center"/>
        </w:trPr>
        <w:tc>
          <w:tcPr>
            <w:tcW w:w="1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5E5F996F" w14:textId="77777777" w:rsidR="000935D4" w:rsidRPr="006C697E" w:rsidRDefault="000935D4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Name</w:t>
            </w:r>
          </w:p>
        </w:tc>
        <w:tc>
          <w:tcPr>
            <w:tcW w:w="494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48E2B77" w14:textId="77777777" w:rsidR="000935D4" w:rsidRPr="006C697E" w:rsidRDefault="00837D34" w:rsidP="004F452A">
            <w:pPr>
              <w:ind w:right="57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697E">
              <w:rPr>
                <w:rFonts w:ascii="Arial" w:hAnsi="Arial" w:cs="Arial"/>
                <w:sz w:val="16"/>
                <w:szCs w:val="16"/>
                <w:lang w:val="en-US"/>
              </w:rPr>
              <w:t>SM1</w:t>
            </w:r>
            <w:r w:rsidR="000935D4" w:rsidRPr="006C697E">
              <w:rPr>
                <w:rFonts w:ascii="Arial" w:hAnsi="Arial" w:cs="Arial"/>
                <w:sz w:val="16"/>
                <w:szCs w:val="16"/>
                <w:lang w:val="en-US"/>
              </w:rPr>
              <w:t>00-</w:t>
            </w:r>
            <w:r w:rsidR="004F452A" w:rsidRPr="006C697E">
              <w:rPr>
                <w:rFonts w:ascii="Arial" w:hAnsi="Arial" w:cs="Arial"/>
                <w:sz w:val="16"/>
                <w:szCs w:val="16"/>
                <w:lang w:val="en-US"/>
              </w:rPr>
              <w:t>User Requirement</w:t>
            </w:r>
          </w:p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2D263C8A" w14:textId="77777777" w:rsidR="000935D4" w:rsidRPr="006C697E" w:rsidRDefault="000935D4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Version</w:t>
            </w:r>
          </w:p>
        </w:tc>
        <w:tc>
          <w:tcPr>
            <w:tcW w:w="19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EED3879" w14:textId="77777777" w:rsidR="000935D4" w:rsidRPr="006C697E" w:rsidRDefault="000935D4" w:rsidP="00BB3D0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634DE" w:rsidRPr="006C697E" w14:paraId="2ED812E1" w14:textId="77777777" w:rsidTr="000C3349">
        <w:trPr>
          <w:trHeight w:val="269"/>
          <w:jc w:val="center"/>
        </w:trPr>
        <w:tc>
          <w:tcPr>
            <w:tcW w:w="1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51FF8281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Written by</w:t>
            </w:r>
          </w:p>
        </w:tc>
        <w:tc>
          <w:tcPr>
            <w:tcW w:w="494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23E6D0C" w14:textId="77777777" w:rsidR="00B634DE" w:rsidRPr="006C697E" w:rsidRDefault="00A14142" w:rsidP="002E594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en-US"/>
                </w:rPr>
                <w:id w:val="10655912"/>
                <w:placeholder>
                  <w:docPart w:val="61D5D979633D4A2593244DE2BC096580"/>
                </w:placeholder>
                <w:temporary/>
                <w:showingPlcHdr/>
                <w:text/>
              </w:sdtPr>
              <w:sdtContent>
                <w:r w:rsidR="00B634DE" w:rsidRPr="006C697E">
                  <w:rPr>
                    <w:rFonts w:ascii="Arial" w:hAnsi="Arial" w:cs="Arial"/>
                    <w:i/>
                    <w:sz w:val="16"/>
                    <w:szCs w:val="16"/>
                    <w:lang w:val="en-US"/>
                  </w:rPr>
                  <w:t>Insert name and function / unit / company of the template writer.</w:t>
                </w:r>
              </w:sdtContent>
            </w:sdt>
          </w:p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3FEA4B90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Date</w:t>
            </w:r>
          </w:p>
        </w:tc>
        <w:tc>
          <w:tcPr>
            <w:tcW w:w="19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  <w:lang w:val="en-US"/>
              </w:rPr>
              <w:id w:val="-49617304"/>
              <w:placeholder>
                <w:docPart w:val="A02E75BA744541B593E88FF36027FE83"/>
              </w:placeholder>
              <w:temporary/>
              <w:showingPlcHdr/>
              <w:text/>
            </w:sdtPr>
            <w:sdtContent>
              <w:p w14:paraId="1A61A3DD" w14:textId="77777777" w:rsidR="00B634DE" w:rsidRPr="006C697E" w:rsidRDefault="00B634DE" w:rsidP="00BB3D00">
                <w:pPr>
                  <w:jc w:val="left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16"/>
                    <w:szCs w:val="16"/>
                    <w:lang w:val="en-US"/>
                  </w:rPr>
                  <w:t>dd/mm/yyyy</w:t>
                </w:r>
              </w:p>
            </w:sdtContent>
          </w:sdt>
        </w:tc>
      </w:tr>
      <w:tr w:rsidR="00B634DE" w:rsidRPr="006C697E" w14:paraId="07428DE8" w14:textId="77777777" w:rsidTr="000C3349">
        <w:trPr>
          <w:trHeight w:val="265"/>
          <w:jc w:val="center"/>
        </w:trPr>
        <w:tc>
          <w:tcPr>
            <w:tcW w:w="1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3259010E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Verified by</w:t>
            </w:r>
          </w:p>
        </w:tc>
        <w:tc>
          <w:tcPr>
            <w:tcW w:w="494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8A3C39" w14:textId="77777777" w:rsidR="00B634DE" w:rsidRPr="006C697E" w:rsidRDefault="00A14142" w:rsidP="002E594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en-US"/>
                </w:rPr>
                <w:id w:val="1752315362"/>
                <w:placeholder>
                  <w:docPart w:val="CF02182627CB47BDBB090A324B586AE8"/>
                </w:placeholder>
                <w:temporary/>
                <w:showingPlcHdr/>
                <w:text/>
              </w:sdtPr>
              <w:sdtContent>
                <w:r w:rsidR="00B634DE" w:rsidRPr="006C697E">
                  <w:rPr>
                    <w:rFonts w:ascii="Arial" w:hAnsi="Arial" w:cs="Arial"/>
                    <w:i/>
                    <w:sz w:val="16"/>
                    <w:szCs w:val="16"/>
                    <w:lang w:val="en-US"/>
                  </w:rPr>
                  <w:t xml:space="preserve">Enter the name and role of the person verifying the template.   </w:t>
                </w:r>
              </w:sdtContent>
            </w:sdt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21350AC9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Date</w:t>
            </w:r>
          </w:p>
        </w:tc>
        <w:tc>
          <w:tcPr>
            <w:tcW w:w="19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  <w:lang w:val="en-US"/>
              </w:rPr>
              <w:id w:val="-1613422931"/>
              <w:placeholder>
                <w:docPart w:val="B3D8716A075347CD9EE443B2C4A98018"/>
              </w:placeholder>
              <w:temporary/>
              <w:showingPlcHdr/>
              <w:text/>
            </w:sdtPr>
            <w:sdtContent>
              <w:p w14:paraId="0AEB7DB7" w14:textId="77777777" w:rsidR="00B634DE" w:rsidRPr="006C697E" w:rsidRDefault="00B634DE" w:rsidP="00BB3D00">
                <w:pPr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6C697E">
                  <w:rPr>
                    <w:rFonts w:ascii="Arial" w:hAnsi="Arial" w:cs="Arial"/>
                    <w:i/>
                    <w:sz w:val="16"/>
                    <w:szCs w:val="16"/>
                    <w:lang w:val="en-US"/>
                  </w:rPr>
                  <w:t>dd/mm/yyyy</w:t>
                </w:r>
              </w:p>
            </w:sdtContent>
          </w:sdt>
        </w:tc>
      </w:tr>
      <w:tr w:rsidR="00B634DE" w:rsidRPr="006C697E" w14:paraId="686BEBA5" w14:textId="77777777" w:rsidTr="000C3349">
        <w:trPr>
          <w:trHeight w:val="265"/>
          <w:jc w:val="center"/>
        </w:trPr>
        <w:tc>
          <w:tcPr>
            <w:tcW w:w="1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1F4AA824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Approved by</w:t>
            </w:r>
          </w:p>
        </w:tc>
        <w:tc>
          <w:tcPr>
            <w:tcW w:w="494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E214306" w14:textId="77777777" w:rsidR="00B634DE" w:rsidRPr="006C697E" w:rsidRDefault="00A14142" w:rsidP="002E5943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en-US"/>
                </w:rPr>
                <w:id w:val="-1357196873"/>
                <w:placeholder>
                  <w:docPart w:val="DB7E1169E6824C26B6E40343E221AF06"/>
                </w:placeholder>
                <w:temporary/>
                <w:showingPlcHdr/>
                <w:text/>
              </w:sdtPr>
              <w:sdtContent>
                <w:r w:rsidR="00B634DE" w:rsidRPr="006C697E">
                  <w:rPr>
                    <w:rFonts w:ascii="Arial" w:hAnsi="Arial" w:cs="Arial"/>
                    <w:i/>
                    <w:sz w:val="16"/>
                    <w:szCs w:val="16"/>
                    <w:lang w:val="en-US"/>
                  </w:rPr>
                  <w:t>Enter the name and role of the person approving the template.</w:t>
                </w:r>
              </w:sdtContent>
            </w:sdt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2D14FDC5" w14:textId="77777777" w:rsidR="00B634DE" w:rsidRPr="006C697E" w:rsidRDefault="00B634DE" w:rsidP="00BB3D00">
            <w:pPr>
              <w:spacing w:before="100" w:beforeAutospacing="1" w:after="100" w:afterAutospacing="1"/>
              <w:jc w:val="left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  <w:r w:rsidRPr="006C697E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Date</w:t>
            </w:r>
          </w:p>
        </w:tc>
        <w:tc>
          <w:tcPr>
            <w:tcW w:w="19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  <w:lang w:val="en-US"/>
              </w:rPr>
              <w:id w:val="285247716"/>
              <w:placeholder>
                <w:docPart w:val="007F2C52D1D74B54ACA51232B755D573"/>
              </w:placeholder>
              <w:temporary/>
              <w:showingPlcHdr/>
              <w:text/>
            </w:sdtPr>
            <w:sdtContent>
              <w:p w14:paraId="19583813" w14:textId="77777777" w:rsidR="00B634DE" w:rsidRPr="006C697E" w:rsidRDefault="00B634DE" w:rsidP="00BB3D00">
                <w:pPr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6C697E">
                  <w:rPr>
                    <w:rFonts w:ascii="Arial" w:hAnsi="Arial" w:cs="Arial"/>
                    <w:i/>
                    <w:sz w:val="16"/>
                    <w:szCs w:val="16"/>
                    <w:lang w:val="en-US"/>
                  </w:rPr>
                  <w:t>dd/mm/yyyy</w:t>
                </w:r>
              </w:p>
            </w:sdtContent>
          </w:sdt>
        </w:tc>
      </w:tr>
    </w:tbl>
    <w:p w14:paraId="0F3C025E" w14:textId="77777777" w:rsidR="008A06C1" w:rsidRPr="006C697E" w:rsidRDefault="008A06C1">
      <w:pPr>
        <w:jc w:val="left"/>
        <w:rPr>
          <w:rStyle w:val="hps"/>
          <w:rFonts w:ascii="Arial" w:hAnsi="Arial" w:cs="Arial"/>
        </w:rPr>
      </w:pPr>
    </w:p>
    <w:p w14:paraId="0C33996F" w14:textId="77777777" w:rsidR="000B647F" w:rsidRPr="006C697E" w:rsidRDefault="000B647F">
      <w:pPr>
        <w:jc w:val="left"/>
        <w:rPr>
          <w:rStyle w:val="hps"/>
          <w:rFonts w:ascii="Arial" w:hAnsi="Arial" w:cs="Arial"/>
          <w:b/>
          <w:sz w:val="28"/>
          <w:lang w:val="en-US"/>
        </w:rPr>
      </w:pPr>
      <w:r w:rsidRPr="006C697E">
        <w:rPr>
          <w:rStyle w:val="hps"/>
          <w:rFonts w:ascii="Arial" w:hAnsi="Arial" w:cs="Arial"/>
          <w:lang w:val="en-US"/>
        </w:rPr>
        <w:br w:type="page"/>
      </w:r>
    </w:p>
    <w:p w14:paraId="3291DD2A" w14:textId="77777777" w:rsidR="00715CE6" w:rsidRPr="006C697E" w:rsidRDefault="00715CE6" w:rsidP="00715CE6">
      <w:pPr>
        <w:pStyle w:val="2Copertina"/>
        <w:rPr>
          <w:rFonts w:cs="Arial"/>
          <w:lang w:val="en-US"/>
        </w:rPr>
      </w:pPr>
      <w:r w:rsidRPr="006C697E">
        <w:rPr>
          <w:rStyle w:val="hps"/>
          <w:rFonts w:cs="Arial"/>
          <w:lang w:val="en-US"/>
        </w:rPr>
        <w:lastRenderedPageBreak/>
        <w:t>Distribution List</w:t>
      </w:r>
    </w:p>
    <w:sdt>
      <w:sdtPr>
        <w:rPr>
          <w:rFonts w:ascii="Arial" w:hAnsi="Arial" w:cs="Arial"/>
          <w:lang w:val="en-US"/>
        </w:rPr>
        <w:id w:val="-1972439641"/>
        <w:placeholder>
          <w:docPart w:val="5B3AA4AF0FD4494B8FBA0406FA94560C"/>
        </w:placeholder>
        <w:temporary/>
        <w:showingPlcHdr/>
        <w:text/>
      </w:sdtPr>
      <w:sdtContent>
        <w:p w14:paraId="20DE63AF" w14:textId="77777777" w:rsidR="00715CE6" w:rsidRPr="006C697E" w:rsidRDefault="00715CE6" w:rsidP="00715CE6">
          <w:pPr>
            <w:rPr>
              <w:rFonts w:ascii="Arial" w:hAnsi="Arial" w:cs="Arial"/>
              <w:i/>
              <w:iCs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recipients and delivery modes of the document. </w:t>
          </w:r>
        </w:p>
      </w:sdtContent>
    </w:sdt>
    <w:p w14:paraId="0EA2F8BC" w14:textId="77777777" w:rsidR="00715CE6" w:rsidRPr="006C697E" w:rsidRDefault="00715CE6" w:rsidP="00715CE6">
      <w:pPr>
        <w:rPr>
          <w:rFonts w:ascii="Arial" w:hAnsi="Arial" w:cs="Arial"/>
          <w:lang w:val="en-US"/>
        </w:rPr>
      </w:pPr>
    </w:p>
    <w:tbl>
      <w:tblPr>
        <w:tblW w:w="9412" w:type="dxa"/>
        <w:tblInd w:w="70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7"/>
        <w:gridCol w:w="4775"/>
      </w:tblGrid>
      <w:tr w:rsidR="00152473" w:rsidRPr="006C697E" w14:paraId="02834FD2" w14:textId="77777777" w:rsidTr="008B3F2A">
        <w:trPr>
          <w:trHeight w:val="320"/>
        </w:trPr>
        <w:tc>
          <w:tcPr>
            <w:tcW w:w="4637" w:type="dxa"/>
            <w:shd w:val="clear" w:color="auto" w:fill="0555FA"/>
            <w:vAlign w:val="center"/>
          </w:tcPr>
          <w:p w14:paraId="1D2CF4B4" w14:textId="77777777" w:rsidR="00152473" w:rsidRPr="006C697E" w:rsidRDefault="00152473" w:rsidP="00152473">
            <w:pPr>
              <w:pStyle w:val="Normalespaziato"/>
              <w:numPr>
                <w:ilvl w:val="12"/>
                <w:numId w:val="0"/>
              </w:num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bCs/>
                <w:color w:val="FFFFFF" w:themeColor="background1"/>
                <w:sz w:val="20"/>
                <w:lang w:val="en-US"/>
              </w:rPr>
              <w:t>Name</w:t>
            </w:r>
          </w:p>
        </w:tc>
        <w:tc>
          <w:tcPr>
            <w:tcW w:w="4775" w:type="dxa"/>
            <w:shd w:val="clear" w:color="auto" w:fill="0555FA"/>
            <w:vAlign w:val="center"/>
          </w:tcPr>
          <w:p w14:paraId="60B45DE7" w14:textId="77777777" w:rsidR="00152473" w:rsidRPr="006C697E" w:rsidRDefault="00152473" w:rsidP="0015247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bCs/>
                <w:color w:val="FFFFFF" w:themeColor="background1"/>
                <w:sz w:val="20"/>
                <w:lang w:val="en-US"/>
              </w:rPr>
              <w:t>Reference</w:t>
            </w:r>
          </w:p>
        </w:tc>
      </w:tr>
      <w:tr w:rsidR="006C697E" w:rsidRPr="006C697E" w14:paraId="7C261F24" w14:textId="77777777" w:rsidTr="008B3F2A">
        <w:tc>
          <w:tcPr>
            <w:tcW w:w="4637" w:type="dxa"/>
          </w:tcPr>
          <w:p w14:paraId="0299EA28" w14:textId="4497B112" w:rsidR="006C697E" w:rsidRPr="00B02039" w:rsidRDefault="008B3F2A" w:rsidP="006C697E">
            <w:pPr>
              <w:rPr>
                <w:rFonts w:ascii="Arial" w:hAnsi="Arial" w:cs="Arial"/>
                <w:sz w:val="20"/>
              </w:rPr>
            </w:pPr>
            <w:r w:rsidRPr="008B3F2A">
              <w:rPr>
                <w:rFonts w:ascii="Arial" w:hAnsi="Arial" w:cs="Arial"/>
                <w:sz w:val="20"/>
              </w:rPr>
              <w:t>Ramirez Alaguna, Cesar Augusto</w:t>
            </w:r>
          </w:p>
        </w:tc>
        <w:tc>
          <w:tcPr>
            <w:tcW w:w="4775" w:type="dxa"/>
          </w:tcPr>
          <w:p w14:paraId="65B8C338" w14:textId="7C76BED3" w:rsidR="006C697E" w:rsidRPr="00B02039" w:rsidRDefault="008B3F2A" w:rsidP="006C697E">
            <w:pPr>
              <w:rPr>
                <w:rFonts w:ascii="Arial" w:hAnsi="Arial" w:cs="Arial"/>
                <w:sz w:val="20"/>
                <w:lang w:val="pt-BR"/>
              </w:rPr>
            </w:pPr>
            <w:r w:rsidRPr="008B3F2A">
              <w:rPr>
                <w:rFonts w:ascii="Arial" w:hAnsi="Arial" w:cs="Arial"/>
                <w:sz w:val="20"/>
              </w:rPr>
              <w:t>cesar.ramirez@enel.com</w:t>
            </w:r>
          </w:p>
        </w:tc>
      </w:tr>
      <w:tr w:rsidR="006C697E" w:rsidRPr="006C697E" w14:paraId="66FBEF7D" w14:textId="77777777" w:rsidTr="008B3F2A">
        <w:tc>
          <w:tcPr>
            <w:tcW w:w="4637" w:type="dxa"/>
          </w:tcPr>
          <w:p w14:paraId="5D859E8A" w14:textId="77777777" w:rsidR="006C697E" w:rsidRPr="00B02039" w:rsidRDefault="006C697E" w:rsidP="006C697E">
            <w:pPr>
              <w:rPr>
                <w:rFonts w:ascii="Arial" w:hAnsi="Arial" w:cs="Arial"/>
                <w:sz w:val="20"/>
              </w:rPr>
            </w:pPr>
            <w:r w:rsidRPr="00B02039">
              <w:rPr>
                <w:rFonts w:ascii="Arial" w:hAnsi="Arial" w:cs="Arial"/>
                <w:sz w:val="20"/>
              </w:rPr>
              <w:t>Sotelo Cardozo, Luis Alfredo</w:t>
            </w:r>
          </w:p>
        </w:tc>
        <w:tc>
          <w:tcPr>
            <w:tcW w:w="4775" w:type="dxa"/>
          </w:tcPr>
          <w:p w14:paraId="6A1FF4B7" w14:textId="77777777" w:rsidR="006C697E" w:rsidRPr="00B02039" w:rsidRDefault="00A14142" w:rsidP="006C697E">
            <w:pPr>
              <w:rPr>
                <w:rFonts w:ascii="Arial" w:hAnsi="Arial" w:cs="Arial"/>
                <w:sz w:val="20"/>
                <w:lang w:val="pt-BR"/>
              </w:rPr>
            </w:pPr>
            <w:hyperlink r:id="rId55" w:history="1">
              <w:r w:rsidR="006C697E" w:rsidRPr="00B02039">
                <w:rPr>
                  <w:rFonts w:ascii="Arial" w:hAnsi="Arial" w:cs="Arial"/>
                  <w:sz w:val="20"/>
                  <w:lang w:val="pt-BR"/>
                </w:rPr>
                <w:t>luis.sotelo@enel.com</w:t>
              </w:r>
            </w:hyperlink>
          </w:p>
        </w:tc>
      </w:tr>
      <w:tr w:rsidR="006C697E" w:rsidRPr="006C697E" w14:paraId="2A0154FD" w14:textId="77777777" w:rsidTr="008B3F2A">
        <w:tc>
          <w:tcPr>
            <w:tcW w:w="4637" w:type="dxa"/>
          </w:tcPr>
          <w:p w14:paraId="7BDFA61A" w14:textId="77777777" w:rsidR="006C697E" w:rsidRPr="00B02039" w:rsidRDefault="006C697E" w:rsidP="006C697E">
            <w:pPr>
              <w:rPr>
                <w:rFonts w:ascii="Arial" w:hAnsi="Arial" w:cs="Arial"/>
                <w:sz w:val="20"/>
                <w:lang w:val="pt-BR"/>
              </w:rPr>
            </w:pPr>
            <w:r w:rsidRPr="00B02039">
              <w:rPr>
                <w:rFonts w:ascii="Arial" w:hAnsi="Arial" w:cs="Arial"/>
                <w:sz w:val="20"/>
                <w:lang w:val="pt-BR"/>
              </w:rPr>
              <w:t>Nova Chavez, Hugo Yusef</w:t>
            </w:r>
          </w:p>
        </w:tc>
        <w:tc>
          <w:tcPr>
            <w:tcW w:w="4775" w:type="dxa"/>
          </w:tcPr>
          <w:p w14:paraId="4DF42376" w14:textId="7A98862C" w:rsidR="006C697E" w:rsidRPr="00B02039" w:rsidRDefault="00A14142" w:rsidP="006C697E">
            <w:pPr>
              <w:rPr>
                <w:rFonts w:ascii="Arial" w:hAnsi="Arial" w:cs="Arial"/>
                <w:sz w:val="20"/>
                <w:lang w:val="pt-BR"/>
              </w:rPr>
            </w:pPr>
            <w:hyperlink r:id="rId56" w:history="1">
              <w:r w:rsidR="006C697E" w:rsidRPr="00B02039">
                <w:rPr>
                  <w:rFonts w:ascii="Arial" w:hAnsi="Arial" w:cs="Arial"/>
                  <w:sz w:val="20"/>
                  <w:lang w:val="pt-BR"/>
                </w:rPr>
                <w:t>hugo.nova@enel.com</w:t>
              </w:r>
            </w:hyperlink>
            <w:r w:rsidR="00C76B4C" w:rsidRPr="00B02039">
              <w:rPr>
                <w:rFonts w:ascii="Arial" w:hAnsi="Arial" w:cs="Arial"/>
                <w:sz w:val="20"/>
                <w:lang w:val="pt-BR"/>
              </w:rPr>
              <w:t xml:space="preserve">  </w:t>
            </w:r>
          </w:p>
        </w:tc>
      </w:tr>
      <w:tr w:rsidR="006C697E" w:rsidRPr="006C697E" w14:paraId="48D0DBB9" w14:textId="77777777" w:rsidTr="008B3F2A">
        <w:tc>
          <w:tcPr>
            <w:tcW w:w="4637" w:type="dxa"/>
          </w:tcPr>
          <w:p w14:paraId="10262FB3" w14:textId="77777777" w:rsidR="006C697E" w:rsidRPr="00B02039" w:rsidRDefault="006C697E" w:rsidP="006C697E">
            <w:pPr>
              <w:rPr>
                <w:rFonts w:ascii="Arial" w:hAnsi="Arial" w:cs="Arial"/>
                <w:sz w:val="20"/>
                <w:lang w:val="pt-BR"/>
              </w:rPr>
            </w:pPr>
            <w:r w:rsidRPr="00B02039">
              <w:rPr>
                <w:rFonts w:ascii="Arial" w:hAnsi="Arial" w:cs="Arial"/>
                <w:sz w:val="20"/>
                <w:lang w:val="pt-BR"/>
              </w:rPr>
              <w:t>Cea Tejo, Dennis Manfred</w:t>
            </w:r>
          </w:p>
        </w:tc>
        <w:tc>
          <w:tcPr>
            <w:tcW w:w="4775" w:type="dxa"/>
          </w:tcPr>
          <w:p w14:paraId="2400ABF0" w14:textId="77777777" w:rsidR="006C697E" w:rsidRPr="00B02039" w:rsidRDefault="00A14142" w:rsidP="006C697E">
            <w:pPr>
              <w:rPr>
                <w:rFonts w:ascii="Arial" w:hAnsi="Arial" w:cs="Arial"/>
                <w:sz w:val="20"/>
                <w:lang w:val="pt-BR"/>
              </w:rPr>
            </w:pPr>
            <w:hyperlink r:id="rId57" w:history="1">
              <w:r w:rsidR="00CF4896" w:rsidRPr="00B02039">
                <w:rPr>
                  <w:rFonts w:ascii="Arial" w:hAnsi="Arial" w:cs="Arial"/>
                  <w:sz w:val="20"/>
                </w:rPr>
                <w:t>dennis.cea@enel.com</w:t>
              </w:r>
            </w:hyperlink>
          </w:p>
        </w:tc>
      </w:tr>
    </w:tbl>
    <w:p w14:paraId="0F8A1144" w14:textId="77777777" w:rsidR="00715CE6" w:rsidRPr="006C697E" w:rsidRDefault="00715CE6" w:rsidP="00715CE6">
      <w:pPr>
        <w:spacing w:before="120"/>
        <w:rPr>
          <w:rFonts w:ascii="Arial" w:hAnsi="Arial" w:cs="Arial"/>
          <w:i/>
          <w:iCs/>
          <w:lang w:val="pt-BR"/>
        </w:rPr>
      </w:pPr>
    </w:p>
    <w:sdt>
      <w:sdtPr>
        <w:rPr>
          <w:rFonts w:ascii="Arial" w:hAnsi="Arial" w:cs="Arial"/>
          <w:i/>
          <w:lang w:val="en-US"/>
        </w:rPr>
        <w:id w:val="2014565046"/>
        <w:placeholder>
          <w:docPart w:val="7DEBAF1F6F764976A5D3D34A9B671A5D"/>
        </w:placeholder>
        <w:temporary/>
        <w:showingPlcHdr/>
        <w:text/>
      </w:sdtPr>
      <w:sdtContent>
        <w:p w14:paraId="3EC51500" w14:textId="77777777" w:rsidR="00B634DE" w:rsidRPr="006C697E" w:rsidRDefault="00715CE6" w:rsidP="00B634DE">
          <w:pPr>
            <w:rPr>
              <w:rFonts w:ascii="Arial" w:hAnsi="Arial" w:cs="Arial"/>
              <w:i/>
              <w:lang w:val="en-US"/>
            </w:rPr>
          </w:pPr>
          <w:r w:rsidRPr="006C697E">
            <w:rPr>
              <w:rFonts w:ascii="Arial" w:hAnsi="Arial" w:cs="Arial"/>
              <w:i/>
              <w:lang w:val="en-US"/>
            </w:rPr>
            <w:t>The document is sent by mail and is still available on the web site / FTP Server.</w:t>
          </w:r>
        </w:p>
      </w:sdtContent>
    </w:sdt>
    <w:bookmarkEnd w:id="8" w:displacedByCustomXml="prev"/>
    <w:bookmarkEnd w:id="7" w:displacedByCustomXml="prev"/>
    <w:bookmarkEnd w:id="6" w:displacedByCustomXml="prev"/>
    <w:bookmarkEnd w:id="5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p w14:paraId="29C37CCA" w14:textId="77777777" w:rsidR="00B634DE" w:rsidRPr="006C697E" w:rsidRDefault="00B634DE" w:rsidP="00715CE6">
      <w:pPr>
        <w:pStyle w:val="2Copertina"/>
        <w:rPr>
          <w:rFonts w:cs="Arial"/>
          <w:lang w:val="en-US"/>
        </w:rPr>
      </w:pPr>
    </w:p>
    <w:p w14:paraId="4B97186A" w14:textId="77777777" w:rsidR="00715CE6" w:rsidRPr="006C697E" w:rsidRDefault="00715CE6" w:rsidP="00715CE6">
      <w:pPr>
        <w:pStyle w:val="2Copertina"/>
        <w:rPr>
          <w:rFonts w:cs="Arial"/>
          <w:lang w:val="en-US"/>
        </w:rPr>
      </w:pPr>
      <w:r w:rsidRPr="006C697E">
        <w:rPr>
          <w:rFonts w:cs="Arial"/>
          <w:lang w:val="en-US"/>
        </w:rPr>
        <w:t>Changes to the document</w:t>
      </w:r>
    </w:p>
    <w:sdt>
      <w:sdtPr>
        <w:rPr>
          <w:rFonts w:ascii="Arial" w:hAnsi="Arial" w:cs="Arial"/>
          <w:lang w:val="en-GB"/>
        </w:rPr>
        <w:id w:val="317009067"/>
        <w:placeholder>
          <w:docPart w:val="B136392103DB4DC9AC630C9FD4A814AA"/>
        </w:placeholder>
        <w:temporary/>
        <w:showingPlcHdr/>
        <w:text/>
      </w:sdtPr>
      <w:sdtContent>
        <w:p w14:paraId="7E907BD6" w14:textId="77777777" w:rsidR="009A33D8" w:rsidRPr="006C697E" w:rsidRDefault="009A33D8" w:rsidP="009A33D8">
          <w:pPr>
            <w:rPr>
              <w:rFonts w:ascii="Arial" w:hAnsi="Arial" w:cs="Arial"/>
              <w:lang w:val="en-GB"/>
            </w:rPr>
          </w:pPr>
          <w:r w:rsidRPr="006C697E">
            <w:rPr>
              <w:rFonts w:ascii="Arial" w:hAnsi="Arial" w:cs="Arial"/>
              <w:i/>
              <w:lang w:val="en-GB"/>
            </w:rPr>
            <w:t>The changes in the document must be detailed in this table:</w:t>
          </w:r>
        </w:p>
      </w:sdtContent>
    </w:sdt>
    <w:p w14:paraId="07EBBF13" w14:textId="77777777" w:rsidR="00715CE6" w:rsidRPr="006C697E" w:rsidRDefault="00715CE6" w:rsidP="00715CE6">
      <w:pPr>
        <w:rPr>
          <w:rFonts w:ascii="Arial" w:hAnsi="Arial" w:cs="Arial"/>
          <w:lang w:val="en-US"/>
        </w:rPr>
      </w:pPr>
    </w:p>
    <w:tbl>
      <w:tblPr>
        <w:tblW w:w="0" w:type="auto"/>
        <w:jc w:val="center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57"/>
        <w:gridCol w:w="790"/>
        <w:gridCol w:w="1574"/>
        <w:gridCol w:w="1577"/>
        <w:gridCol w:w="779"/>
        <w:gridCol w:w="3364"/>
        <w:gridCol w:w="260"/>
      </w:tblGrid>
      <w:tr w:rsidR="00152473" w:rsidRPr="006C697E" w14:paraId="05151D5C" w14:textId="77777777" w:rsidTr="006C697E">
        <w:trPr>
          <w:jc w:val="center"/>
        </w:trPr>
        <w:tc>
          <w:tcPr>
            <w:tcW w:w="9467" w:type="dxa"/>
            <w:gridSpan w:val="7"/>
            <w:shd w:val="clear" w:color="auto" w:fill="0555FA"/>
            <w:vAlign w:val="center"/>
          </w:tcPr>
          <w:p w14:paraId="7A0DF8F7" w14:textId="77777777" w:rsidR="00152473" w:rsidRPr="006C697E" w:rsidRDefault="00152473" w:rsidP="00152473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caps/>
                <w:color w:val="FFFFFF" w:themeColor="background1"/>
                <w:sz w:val="20"/>
                <w:lang w:val="en-US"/>
              </w:rPr>
              <w:t>version control</w:t>
            </w:r>
          </w:p>
        </w:tc>
      </w:tr>
      <w:tr w:rsidR="006C697E" w:rsidRPr="006C697E" w14:paraId="0F1D8EDD" w14:textId="77777777" w:rsidTr="006C697E">
        <w:trPr>
          <w:gridAfter w:val="1"/>
          <w:wAfter w:w="264" w:type="dxa"/>
          <w:jc w:val="center"/>
        </w:trPr>
        <w:tc>
          <w:tcPr>
            <w:tcW w:w="1058" w:type="dxa"/>
            <w:shd w:val="clear" w:color="auto" w:fill="C6C6C6"/>
            <w:vAlign w:val="center"/>
          </w:tcPr>
          <w:p w14:paraId="16140F31" w14:textId="77777777" w:rsidR="00152473" w:rsidRPr="006C697E" w:rsidRDefault="00152473" w:rsidP="00152473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Date</w:t>
            </w:r>
          </w:p>
        </w:tc>
        <w:tc>
          <w:tcPr>
            <w:tcW w:w="790" w:type="dxa"/>
            <w:shd w:val="clear" w:color="auto" w:fill="C6C6C6"/>
            <w:vAlign w:val="center"/>
          </w:tcPr>
          <w:p w14:paraId="1A978A31" w14:textId="77777777" w:rsidR="00152473" w:rsidRPr="006C697E" w:rsidRDefault="00152473" w:rsidP="00152473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Version</w:t>
            </w:r>
          </w:p>
        </w:tc>
        <w:tc>
          <w:tcPr>
            <w:tcW w:w="1587" w:type="dxa"/>
            <w:shd w:val="clear" w:color="auto" w:fill="C6C6C6"/>
            <w:vAlign w:val="center"/>
          </w:tcPr>
          <w:p w14:paraId="429D46E7" w14:textId="77777777" w:rsidR="00152473" w:rsidRPr="006C697E" w:rsidRDefault="00152473" w:rsidP="00152473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Written by</w:t>
            </w:r>
          </w:p>
        </w:tc>
        <w:tc>
          <w:tcPr>
            <w:tcW w:w="1587" w:type="dxa"/>
            <w:shd w:val="clear" w:color="auto" w:fill="C6C6C6"/>
            <w:vAlign w:val="center"/>
          </w:tcPr>
          <w:p w14:paraId="26B5E23D" w14:textId="77777777" w:rsidR="00152473" w:rsidRPr="006C697E" w:rsidRDefault="00152473" w:rsidP="00152473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Reviewed by</w:t>
            </w:r>
          </w:p>
        </w:tc>
        <w:tc>
          <w:tcPr>
            <w:tcW w:w="779" w:type="dxa"/>
            <w:shd w:val="clear" w:color="auto" w:fill="C6C6C6"/>
            <w:vAlign w:val="center"/>
          </w:tcPr>
          <w:p w14:paraId="2AB4FB3A" w14:textId="77777777" w:rsidR="00152473" w:rsidRPr="006C697E" w:rsidRDefault="00152473" w:rsidP="00152473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Section</w:t>
            </w:r>
          </w:p>
        </w:tc>
        <w:tc>
          <w:tcPr>
            <w:tcW w:w="3402" w:type="dxa"/>
            <w:shd w:val="clear" w:color="auto" w:fill="C6C6C6"/>
            <w:vAlign w:val="center"/>
          </w:tcPr>
          <w:p w14:paraId="7C16BB54" w14:textId="77777777" w:rsidR="00152473" w:rsidRPr="006C697E" w:rsidRDefault="0072270C" w:rsidP="00152473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Description of Changes</w:t>
            </w:r>
          </w:p>
        </w:tc>
      </w:tr>
      <w:tr w:rsidR="006C697E" w:rsidRPr="006C697E" w14:paraId="04BC4D68" w14:textId="77777777" w:rsidTr="006C697E">
        <w:trPr>
          <w:gridAfter w:val="1"/>
          <w:wAfter w:w="264" w:type="dxa"/>
          <w:jc w:val="center"/>
        </w:trPr>
        <w:tc>
          <w:tcPr>
            <w:tcW w:w="1058" w:type="dxa"/>
            <w:shd w:val="clear" w:color="auto" w:fill="auto"/>
            <w:vAlign w:val="center"/>
          </w:tcPr>
          <w:p w14:paraId="7BFE65CF" w14:textId="66252D7F" w:rsidR="00152473" w:rsidRPr="009875E6" w:rsidRDefault="006001EE" w:rsidP="006001EE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29</w:t>
            </w:r>
            <w:r w:rsidR="006C697E" w:rsidRPr="009875E6">
              <w:rPr>
                <w:rFonts w:ascii="Arial" w:hAnsi="Arial" w:cs="Arial"/>
                <w:sz w:val="20"/>
                <w:lang w:val="en-US"/>
              </w:rPr>
              <w:t>/0</w:t>
            </w:r>
            <w:r w:rsidR="008B3F2A">
              <w:rPr>
                <w:rFonts w:ascii="Arial" w:hAnsi="Arial" w:cs="Arial"/>
                <w:sz w:val="20"/>
                <w:lang w:val="en-US"/>
              </w:rPr>
              <w:t>9</w:t>
            </w:r>
            <w:r w:rsidR="006C697E" w:rsidRPr="009875E6">
              <w:rPr>
                <w:rFonts w:ascii="Arial" w:hAnsi="Arial" w:cs="Arial"/>
                <w:sz w:val="20"/>
                <w:lang w:val="en-US"/>
              </w:rPr>
              <w:t>/2020</w:t>
            </w:r>
          </w:p>
        </w:tc>
        <w:tc>
          <w:tcPr>
            <w:tcW w:w="790" w:type="dxa"/>
            <w:vAlign w:val="center"/>
          </w:tcPr>
          <w:p w14:paraId="6994B8DF" w14:textId="77777777" w:rsidR="00152473" w:rsidRPr="009875E6" w:rsidRDefault="006C697E" w:rsidP="00152473">
            <w:pPr>
              <w:rPr>
                <w:rFonts w:ascii="Arial" w:hAnsi="Arial" w:cs="Arial"/>
                <w:sz w:val="20"/>
                <w:lang w:val="en-US"/>
              </w:rPr>
            </w:pPr>
            <w:r w:rsidRPr="009875E6">
              <w:rPr>
                <w:rFonts w:ascii="Arial" w:hAnsi="Arial" w:cs="Arial"/>
                <w:sz w:val="20"/>
                <w:lang w:val="en-US"/>
              </w:rPr>
              <w:t>1.0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9853AD3" w14:textId="2A855F0B" w:rsidR="00152473" w:rsidRPr="009875E6" w:rsidRDefault="006001EE" w:rsidP="00152473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César Ramirez</w:t>
            </w:r>
          </w:p>
        </w:tc>
        <w:tc>
          <w:tcPr>
            <w:tcW w:w="1587" w:type="dxa"/>
            <w:vAlign w:val="center"/>
          </w:tcPr>
          <w:p w14:paraId="2C509A4E" w14:textId="7C4F5328" w:rsidR="00152473" w:rsidRPr="009875E6" w:rsidRDefault="008B3F2A" w:rsidP="006001EE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</w:t>
            </w:r>
            <w:r w:rsidR="006001EE">
              <w:rPr>
                <w:rFonts w:ascii="Arial" w:hAnsi="Arial" w:cs="Arial"/>
                <w:sz w:val="20"/>
                <w:lang w:val="en-US"/>
              </w:rPr>
              <w:t>é</w:t>
            </w:r>
            <w:r>
              <w:rPr>
                <w:rFonts w:ascii="Arial" w:hAnsi="Arial" w:cs="Arial"/>
                <w:sz w:val="20"/>
                <w:lang w:val="en-US"/>
              </w:rPr>
              <w:t xml:space="preserve">sar </w:t>
            </w:r>
            <w:r w:rsidR="006001EE">
              <w:rPr>
                <w:rFonts w:ascii="Arial" w:hAnsi="Arial" w:cs="Arial"/>
                <w:sz w:val="20"/>
                <w:lang w:val="en-US"/>
              </w:rPr>
              <w:t>Ramirez</w:t>
            </w:r>
          </w:p>
        </w:tc>
        <w:tc>
          <w:tcPr>
            <w:tcW w:w="779" w:type="dxa"/>
            <w:vAlign w:val="center"/>
          </w:tcPr>
          <w:p w14:paraId="2B3C6CF7" w14:textId="77777777" w:rsidR="00152473" w:rsidRPr="009875E6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482D1646" w14:textId="7D23177E" w:rsidR="00152473" w:rsidRPr="009875E6" w:rsidRDefault="006001EE" w:rsidP="006001EE">
            <w:pPr>
              <w:rPr>
                <w:rFonts w:ascii="Arial" w:hAnsi="Arial" w:cs="Arial"/>
                <w:sz w:val="20"/>
                <w:lang w:val="en-US"/>
              </w:rPr>
            </w:pPr>
            <w:r w:rsidRPr="009875E6">
              <w:rPr>
                <w:rFonts w:ascii="Arial" w:hAnsi="Arial" w:cs="Arial"/>
                <w:sz w:val="20"/>
                <w:lang w:val="en-US"/>
              </w:rPr>
              <w:t>Creation</w:t>
            </w:r>
            <w:r w:rsidR="006C697E" w:rsidRPr="009875E6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the</w:t>
            </w:r>
            <w:r w:rsidR="006C697E" w:rsidRPr="009875E6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requeried</w:t>
            </w:r>
            <w:proofErr w:type="spellEnd"/>
          </w:p>
        </w:tc>
      </w:tr>
      <w:tr w:rsidR="006C697E" w:rsidRPr="006C697E" w14:paraId="41C58A24" w14:textId="77777777" w:rsidTr="006C697E">
        <w:trPr>
          <w:gridAfter w:val="1"/>
          <w:wAfter w:w="264" w:type="dxa"/>
          <w:jc w:val="center"/>
        </w:trPr>
        <w:tc>
          <w:tcPr>
            <w:tcW w:w="1058" w:type="dxa"/>
            <w:shd w:val="clear" w:color="auto" w:fill="auto"/>
            <w:vAlign w:val="center"/>
          </w:tcPr>
          <w:p w14:paraId="46F23751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5410287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14:paraId="3A0AE8A8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4F8C5949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79" w:type="dxa"/>
            <w:vAlign w:val="center"/>
          </w:tcPr>
          <w:p w14:paraId="564A20B5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74D59BC3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6C697E" w:rsidRPr="006C697E" w14:paraId="2D6B6550" w14:textId="77777777" w:rsidTr="006C697E">
        <w:trPr>
          <w:gridAfter w:val="1"/>
          <w:wAfter w:w="264" w:type="dxa"/>
          <w:jc w:val="center"/>
        </w:trPr>
        <w:tc>
          <w:tcPr>
            <w:tcW w:w="1058" w:type="dxa"/>
            <w:shd w:val="clear" w:color="auto" w:fill="auto"/>
            <w:vAlign w:val="center"/>
          </w:tcPr>
          <w:p w14:paraId="52515C1F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1647F153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14:paraId="6101AB62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1818AB37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79" w:type="dxa"/>
            <w:vAlign w:val="center"/>
          </w:tcPr>
          <w:p w14:paraId="056D23F1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4708888D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6C697E" w:rsidRPr="006C697E" w14:paraId="21C021D2" w14:textId="77777777" w:rsidTr="006C697E">
        <w:trPr>
          <w:gridAfter w:val="1"/>
          <w:wAfter w:w="264" w:type="dxa"/>
          <w:jc w:val="center"/>
        </w:trPr>
        <w:tc>
          <w:tcPr>
            <w:tcW w:w="1058" w:type="dxa"/>
            <w:shd w:val="clear" w:color="auto" w:fill="auto"/>
            <w:vAlign w:val="center"/>
          </w:tcPr>
          <w:p w14:paraId="0C1A6A9C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6C788D27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14:paraId="67CC10FE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1AB4DBFC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79" w:type="dxa"/>
            <w:vAlign w:val="center"/>
          </w:tcPr>
          <w:p w14:paraId="276801C1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5C180D39" w14:textId="77777777" w:rsidR="00152473" w:rsidRPr="006C697E" w:rsidRDefault="00152473" w:rsidP="00152473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62DE2E28" w14:textId="77777777" w:rsidR="00715CE6" w:rsidRPr="006C697E" w:rsidRDefault="00715CE6" w:rsidP="00715CE6">
      <w:pPr>
        <w:pStyle w:val="Descripcin"/>
        <w:ind w:left="855"/>
        <w:rPr>
          <w:rFonts w:ascii="Arial" w:hAnsi="Arial" w:cs="Arial"/>
        </w:rPr>
      </w:pPr>
      <w:bookmarkStart w:id="9" w:name="_Toc436933674"/>
      <w:bookmarkStart w:id="10" w:name="_Toc38026102"/>
      <w:r w:rsidRPr="006C697E">
        <w:rPr>
          <w:rFonts w:ascii="Arial" w:hAnsi="Arial" w:cs="Arial"/>
        </w:rPr>
        <w:t xml:space="preserve">Table </w:t>
      </w:r>
      <w:r w:rsidR="000F6F0E" w:rsidRPr="006C697E">
        <w:rPr>
          <w:rFonts w:ascii="Arial" w:hAnsi="Arial" w:cs="Arial"/>
        </w:rPr>
        <w:fldChar w:fldCharType="begin"/>
      </w:r>
      <w:r w:rsidRPr="006C697E">
        <w:rPr>
          <w:rFonts w:ascii="Arial" w:hAnsi="Arial" w:cs="Arial"/>
        </w:rPr>
        <w:instrText xml:space="preserve"> SEQ Tabella \* ARABIC </w:instrText>
      </w:r>
      <w:r w:rsidR="000F6F0E" w:rsidRPr="006C697E">
        <w:rPr>
          <w:rFonts w:ascii="Arial" w:hAnsi="Arial" w:cs="Arial"/>
        </w:rPr>
        <w:fldChar w:fldCharType="separate"/>
      </w:r>
      <w:r w:rsidR="00131CF4" w:rsidRPr="006C697E">
        <w:rPr>
          <w:rFonts w:ascii="Arial" w:hAnsi="Arial" w:cs="Arial"/>
          <w:noProof/>
        </w:rPr>
        <w:t>1</w:t>
      </w:r>
      <w:r w:rsidR="000F6F0E" w:rsidRPr="006C697E">
        <w:rPr>
          <w:rFonts w:ascii="Arial" w:hAnsi="Arial" w:cs="Arial"/>
        </w:rPr>
        <w:fldChar w:fldCharType="end"/>
      </w:r>
      <w:r w:rsidRPr="006C697E">
        <w:rPr>
          <w:rFonts w:ascii="Arial" w:hAnsi="Arial" w:cs="Arial"/>
        </w:rPr>
        <w:t xml:space="preserve"> – Version Control</w:t>
      </w:r>
      <w:bookmarkEnd w:id="9"/>
      <w:bookmarkEnd w:id="10"/>
    </w:p>
    <w:p w14:paraId="009DAF91" w14:textId="77777777" w:rsidR="00715CE6" w:rsidRPr="006C697E" w:rsidRDefault="00715CE6" w:rsidP="00715CE6">
      <w:pPr>
        <w:pStyle w:val="2Copertina"/>
        <w:rPr>
          <w:rFonts w:cs="Arial"/>
          <w:lang w:val="en-US"/>
        </w:rPr>
      </w:pPr>
      <w:r w:rsidRPr="006C697E">
        <w:rPr>
          <w:rFonts w:cs="Arial"/>
          <w:lang w:val="en-US"/>
        </w:rPr>
        <w:t>References</w:t>
      </w:r>
    </w:p>
    <w:sdt>
      <w:sdtPr>
        <w:rPr>
          <w:rFonts w:ascii="Arial" w:hAnsi="Arial" w:cs="Arial"/>
          <w:lang w:val="en-US"/>
        </w:rPr>
        <w:id w:val="901410838"/>
        <w:placeholder>
          <w:docPart w:val="2EBEFEDE67DF421FB8D60B35B53C2413"/>
        </w:placeholder>
        <w:temporary/>
        <w:showingPlcHdr/>
        <w:text/>
      </w:sdtPr>
      <w:sdtContent>
        <w:p w14:paraId="3C650AE5" w14:textId="77777777" w:rsidR="00715CE6" w:rsidRPr="006C697E" w:rsidRDefault="00715CE6" w:rsidP="00715CE6">
          <w:pPr>
            <w:pStyle w:val="Bibliografa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lang w:val="en-US"/>
            </w:rPr>
            <w:t xml:space="preserve">Author, Title of the first document, Publisher, Month 20XX </w:t>
          </w:r>
        </w:p>
      </w:sdtContent>
    </w:sdt>
    <w:p w14:paraId="0B5FB608" w14:textId="77777777" w:rsidR="00715CE6" w:rsidRPr="006C697E" w:rsidRDefault="00A14142" w:rsidP="00715CE6">
      <w:pPr>
        <w:pStyle w:val="Bibliografa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1962569148"/>
          <w:placeholder>
            <w:docPart w:val="5F52AA0AF17748F88C3E47938C2EEA65"/>
          </w:placeholder>
          <w:temporary/>
          <w:showingPlcHdr/>
          <w:text/>
        </w:sdtPr>
        <w:sdtContent>
          <w:r w:rsidR="00715CE6" w:rsidRPr="006C697E">
            <w:rPr>
              <w:rFonts w:ascii="Arial" w:hAnsi="Arial" w:cs="Arial"/>
              <w:lang w:val="en-US"/>
            </w:rPr>
            <w:t xml:space="preserve">Author, Title of the first document, Publisher, Month 20XX </w:t>
          </w:r>
        </w:sdtContent>
      </w:sdt>
    </w:p>
    <w:p w14:paraId="71D710BE" w14:textId="77777777" w:rsidR="00693C4E" w:rsidRPr="006C697E" w:rsidRDefault="007506C3" w:rsidP="00715CE6">
      <w:pPr>
        <w:pStyle w:val="Altrotitolo"/>
        <w:rPr>
          <w:rFonts w:cs="Arial"/>
          <w:lang w:val="en-US"/>
        </w:rPr>
      </w:pPr>
      <w:r w:rsidRPr="006C697E">
        <w:rPr>
          <w:rFonts w:cs="Arial"/>
          <w:lang w:val="en-US"/>
        </w:rPr>
        <w:lastRenderedPageBreak/>
        <w:t>Ind</w:t>
      </w:r>
      <w:r w:rsidR="002B3C64" w:rsidRPr="006C697E">
        <w:rPr>
          <w:rFonts w:cs="Arial"/>
          <w:lang w:val="en-US"/>
        </w:rPr>
        <w:t>ex</w:t>
      </w:r>
    </w:p>
    <w:bookmarkStart w:id="11" w:name="_Toc308017921"/>
    <w:bookmarkStart w:id="12" w:name="_Toc320693763"/>
    <w:bookmarkStart w:id="13" w:name="_Toc320693762"/>
    <w:bookmarkStart w:id="14" w:name="_Toc389367910"/>
    <w:bookmarkStart w:id="15" w:name="_Toc494619314"/>
    <w:bookmarkStart w:id="16" w:name="_Toc524512185"/>
    <w:bookmarkStart w:id="17" w:name="_Toc34112118"/>
    <w:bookmarkStart w:id="18" w:name="_Toc93997403"/>
    <w:bookmarkStart w:id="19" w:name="Start"/>
    <w:bookmarkStart w:id="20" w:name="_Toc361549744"/>
    <w:bookmarkStart w:id="21" w:name="_Toc365428484"/>
    <w:bookmarkStart w:id="22" w:name="_Toc387717993"/>
    <w:bookmarkStart w:id="23" w:name="_Toc387839740"/>
    <w:bookmarkStart w:id="24" w:name="_Toc389367904"/>
    <w:bookmarkStart w:id="25" w:name="_Toc494619308"/>
    <w:p w14:paraId="62AA3FEF" w14:textId="33F79415" w:rsidR="00264FB3" w:rsidRPr="006C697E" w:rsidRDefault="000F6F0E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r w:rsidRPr="006C697E">
        <w:rPr>
          <w:rFonts w:cs="Arial"/>
          <w:b w:val="0"/>
          <w:lang w:val="en-US"/>
        </w:rPr>
        <w:fldChar w:fldCharType="begin"/>
      </w:r>
      <w:r w:rsidR="00711458" w:rsidRPr="006C697E">
        <w:rPr>
          <w:rFonts w:cs="Arial"/>
          <w:b w:val="0"/>
          <w:lang w:val="en-US"/>
        </w:rPr>
        <w:instrText xml:space="preserve"> TOC \o "1-3" \f \h \z \t "Appendice 1;8;Appendice 2;7;Appendice 3;3;Appendice 4;4;Appendice 5;5" </w:instrText>
      </w:r>
      <w:r w:rsidRPr="006C697E">
        <w:rPr>
          <w:rFonts w:cs="Arial"/>
          <w:b w:val="0"/>
          <w:lang w:val="en-US"/>
        </w:rPr>
        <w:fldChar w:fldCharType="separate"/>
      </w:r>
      <w:hyperlink w:anchor="_Toc451876214" w:history="1">
        <w:r w:rsidR="00264FB3" w:rsidRPr="006C697E">
          <w:rPr>
            <w:rStyle w:val="Hipervnculo"/>
            <w:rFonts w:cs="Arial"/>
            <w:lang w:val="en-US"/>
          </w:rPr>
          <w:t>1.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Definitions, acronyms, abbreviations</w:t>
        </w:r>
        <w:r w:rsidR="00264FB3" w:rsidRPr="006C697E">
          <w:rPr>
            <w:rFonts w:cs="Arial"/>
            <w:webHidden/>
          </w:rPr>
          <w:tab/>
        </w:r>
        <w:r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_Toc451876214 \h </w:instrText>
        </w:r>
        <w:r w:rsidRPr="006C697E">
          <w:rPr>
            <w:rFonts w:cs="Arial"/>
            <w:webHidden/>
          </w:rPr>
        </w:r>
        <w:r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5</w:t>
        </w:r>
        <w:r w:rsidRPr="006C697E">
          <w:rPr>
            <w:rFonts w:cs="Arial"/>
            <w:webHidden/>
          </w:rPr>
          <w:fldChar w:fldCharType="end"/>
        </w:r>
      </w:hyperlink>
    </w:p>
    <w:p w14:paraId="386397DB" w14:textId="2190730C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15" w:history="1">
        <w:r w:rsidR="00264FB3" w:rsidRPr="006C697E">
          <w:rPr>
            <w:rStyle w:val="Hipervnculo"/>
            <w:rFonts w:cs="Arial"/>
            <w:lang w:val="en-US"/>
          </w:rPr>
          <w:t>2.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Glossary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_Toc451876215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6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5FC572D7" w14:textId="42FBFCA0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16" w:history="1">
        <w:r w:rsidR="00264FB3" w:rsidRPr="006C697E">
          <w:rPr>
            <w:rStyle w:val="Hipervnculo"/>
            <w:rFonts w:cs="Arial"/>
            <w:caps/>
            <w:lang w:val="en-US"/>
          </w:rPr>
          <w:t>3.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Introduction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_Toc451876216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7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34D38A7B" w14:textId="7556B659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17" w:history="1">
        <w:r w:rsidR="00264FB3" w:rsidRPr="006C697E">
          <w:rPr>
            <w:rStyle w:val="Hipervnculo"/>
            <w:rFonts w:cs="Arial"/>
            <w:lang w:val="en-US"/>
          </w:rPr>
          <w:t>4.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Requirements Source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_Toc451876217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8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32746B7F" w14:textId="02CE0801" w:rsidR="00264FB3" w:rsidRPr="006C697E" w:rsidRDefault="00A14142">
      <w:pPr>
        <w:pStyle w:val="TDC2"/>
        <w:rPr>
          <w:rFonts w:eastAsiaTheme="minorEastAsia" w:cs="Arial"/>
          <w:szCs w:val="22"/>
          <w:lang w:val="es-ES" w:eastAsia="es-ES"/>
        </w:rPr>
      </w:pPr>
      <w:hyperlink w:anchor="_Toc451876218" w:history="1">
        <w:r w:rsidR="00264FB3" w:rsidRPr="006C697E">
          <w:rPr>
            <w:rStyle w:val="Hipervnculo"/>
            <w:rFonts w:cs="Arial"/>
            <w:lang w:val="en-US"/>
          </w:rPr>
          <w:t>4.1.</w:t>
        </w:r>
        <w:r w:rsidR="00264FB3" w:rsidRPr="006C697E">
          <w:rPr>
            <w:rFonts w:eastAsiaTheme="minorEastAsia" w:cs="Arial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Requester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_Toc451876218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8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374CC6AC" w14:textId="492C8516" w:rsidR="00264FB3" w:rsidRPr="006C697E" w:rsidRDefault="00A14142">
      <w:pPr>
        <w:pStyle w:val="TDC2"/>
        <w:rPr>
          <w:rFonts w:eastAsiaTheme="minorEastAsia" w:cs="Arial"/>
          <w:szCs w:val="22"/>
          <w:lang w:val="es-ES" w:eastAsia="es-ES"/>
        </w:rPr>
      </w:pPr>
      <w:hyperlink w:anchor="_Toc451876219" w:history="1">
        <w:r w:rsidR="00264FB3" w:rsidRPr="006C697E">
          <w:rPr>
            <w:rStyle w:val="Hipervnculo"/>
            <w:rFonts w:cs="Arial"/>
            <w:lang w:val="en-US"/>
          </w:rPr>
          <w:t>4.2.</w:t>
        </w:r>
        <w:r w:rsidR="00264FB3" w:rsidRPr="006C697E">
          <w:rPr>
            <w:rFonts w:eastAsiaTheme="minorEastAsia" w:cs="Arial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Reference Information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_Toc451876219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8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176E7EAB" w14:textId="5C954754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20" w:history="1">
        <w:r w:rsidR="00264FB3" w:rsidRPr="006C697E">
          <w:rPr>
            <w:rStyle w:val="Hipervnculo"/>
            <w:rFonts w:cs="Arial"/>
            <w:lang w:val="en-US"/>
          </w:rPr>
          <w:t>5.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Requirements Sheet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_Toc451876220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8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04FE12DB" w14:textId="6C79DE61" w:rsidR="00264FB3" w:rsidRPr="006C697E" w:rsidRDefault="00A14142">
      <w:pPr>
        <w:pStyle w:val="TDC2"/>
        <w:rPr>
          <w:rFonts w:eastAsiaTheme="minorEastAsia" w:cs="Arial"/>
          <w:szCs w:val="22"/>
          <w:lang w:val="es-ES" w:eastAsia="es-ES"/>
        </w:rPr>
      </w:pPr>
      <w:hyperlink w:anchor="_Toc451876221" w:history="1">
        <w:r w:rsidR="00264FB3" w:rsidRPr="006C697E">
          <w:rPr>
            <w:rStyle w:val="Hipervnculo"/>
            <w:rFonts w:cs="Arial"/>
            <w:lang w:val="en-US"/>
          </w:rPr>
          <w:t>5.1.</w:t>
        </w:r>
        <w:r w:rsidR="00264FB3" w:rsidRPr="006C697E">
          <w:rPr>
            <w:rFonts w:eastAsiaTheme="minorEastAsia" w:cs="Arial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Relations with other Systems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_Toc451876221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10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22261FE5" w14:textId="75294CA7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22" w:history="1">
        <w:r w:rsidR="00264FB3" w:rsidRPr="006C697E">
          <w:rPr>
            <w:rStyle w:val="Hipervnculo"/>
            <w:rFonts w:cs="Arial"/>
            <w:lang w:val="en-US"/>
          </w:rPr>
          <w:t>6.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Description of requirements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_Toc451876222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11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2BA260D8" w14:textId="351513BE" w:rsidR="00264FB3" w:rsidRPr="006C697E" w:rsidRDefault="00A14142">
      <w:pPr>
        <w:pStyle w:val="TDC2"/>
        <w:rPr>
          <w:rFonts w:eastAsiaTheme="minorEastAsia" w:cs="Arial"/>
          <w:szCs w:val="22"/>
          <w:lang w:val="es-ES" w:eastAsia="es-ES"/>
        </w:rPr>
      </w:pPr>
      <w:hyperlink w:anchor="_Toc451876223" w:history="1">
        <w:r w:rsidR="00264FB3" w:rsidRPr="006C697E">
          <w:rPr>
            <w:rStyle w:val="Hipervnculo"/>
            <w:rFonts w:cs="Arial"/>
            <w:lang w:val="en-US"/>
          </w:rPr>
          <w:t>6.1.</w:t>
        </w:r>
        <w:r w:rsidR="00264FB3" w:rsidRPr="006C697E">
          <w:rPr>
            <w:rFonts w:eastAsiaTheme="minorEastAsia" w:cs="Arial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Functional Requirements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_Toc451876223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11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0F6A1158" w14:textId="0C95F5E4" w:rsidR="00264FB3" w:rsidRPr="006C697E" w:rsidRDefault="00A14142">
      <w:pPr>
        <w:pStyle w:val="TDC2"/>
        <w:rPr>
          <w:rFonts w:eastAsiaTheme="minorEastAsia" w:cs="Arial"/>
          <w:szCs w:val="22"/>
          <w:lang w:val="es-ES" w:eastAsia="es-ES"/>
        </w:rPr>
      </w:pPr>
      <w:hyperlink w:anchor="_Toc451876224" w:history="1">
        <w:r w:rsidR="00264FB3" w:rsidRPr="006C697E">
          <w:rPr>
            <w:rStyle w:val="Hipervnculo"/>
            <w:rFonts w:cs="Arial"/>
            <w:lang w:val="en-US"/>
          </w:rPr>
          <w:t>6.2.</w:t>
        </w:r>
        <w:r w:rsidR="00264FB3" w:rsidRPr="006C697E">
          <w:rPr>
            <w:rFonts w:eastAsiaTheme="minorEastAsia" w:cs="Arial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Non-Functional Requirements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_Toc451876224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11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73280C65" w14:textId="3BB51E02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25" w:history="1">
        <w:r w:rsidR="00264FB3" w:rsidRPr="006C697E">
          <w:rPr>
            <w:rStyle w:val="Hipervnculo"/>
            <w:rFonts w:cs="Arial"/>
            <w:noProof/>
            <w:lang w:val="en-US"/>
          </w:rPr>
          <w:t>6.2.1.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Interfaces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_Toc451876225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13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62707E11" w14:textId="5FB42E73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26" w:history="1">
        <w:r w:rsidR="00264FB3" w:rsidRPr="006C697E">
          <w:rPr>
            <w:rStyle w:val="Hipervnculo"/>
            <w:rFonts w:cs="Arial"/>
            <w:noProof/>
            <w:lang w:val="en-US"/>
          </w:rPr>
          <w:t>6.2.2.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Migration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_Toc451876226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13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10A14A4A" w14:textId="665B168E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27" w:history="1">
        <w:r w:rsidR="00264FB3" w:rsidRPr="006C697E">
          <w:rPr>
            <w:rStyle w:val="Hipervnculo"/>
            <w:rFonts w:cs="Arial"/>
            <w:noProof/>
            <w:lang w:val="en-US"/>
          </w:rPr>
          <w:t>6.2.3.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Legal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_Toc451876227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13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16ABB2E1" w14:textId="6CFDAC8C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28" w:history="1">
        <w:r w:rsidR="00264FB3" w:rsidRPr="006C697E">
          <w:rPr>
            <w:rStyle w:val="Hipervnculo"/>
            <w:rFonts w:cs="Arial"/>
            <w:noProof/>
            <w:lang w:val="en-US"/>
          </w:rPr>
          <w:t>6.2.4.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Security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_Toc451876228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14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53FA2BD7" w14:textId="1A2C5DA4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29" w:history="1">
        <w:r w:rsidR="00264FB3" w:rsidRPr="006C697E">
          <w:rPr>
            <w:rStyle w:val="Hipervnculo"/>
            <w:rFonts w:cs="Arial"/>
            <w:noProof/>
            <w:lang w:val="en-US"/>
          </w:rPr>
          <w:t>6.2.5.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Infrastructure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_Toc451876229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14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3F70C999" w14:textId="6138FB8D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30" w:history="1">
        <w:r w:rsidR="00264FB3" w:rsidRPr="006C697E">
          <w:rPr>
            <w:rStyle w:val="Hipervnculo"/>
            <w:rFonts w:cs="Arial"/>
            <w:noProof/>
            <w:lang w:val="en-US"/>
          </w:rPr>
          <w:t>6.2.6.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Operation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_Toc451876230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14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64F2BB09" w14:textId="6EB082D4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31" w:history="1">
        <w:r w:rsidR="00264FB3" w:rsidRPr="006C697E">
          <w:rPr>
            <w:rStyle w:val="Hipervnculo"/>
            <w:rFonts w:cs="Arial"/>
            <w:noProof/>
            <w:lang w:val="en-US"/>
          </w:rPr>
          <w:t>6.2.7.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Ergonomic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_Toc451876231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14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4EFE3AE9" w14:textId="4553DF9D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32" w:history="1">
        <w:r w:rsidR="00264FB3" w:rsidRPr="006C697E">
          <w:rPr>
            <w:rStyle w:val="Hipervnculo"/>
            <w:rFonts w:cs="Arial"/>
            <w:noProof/>
            <w:lang w:val="en-US"/>
          </w:rPr>
          <w:t>6.2.8.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Training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_Toc451876232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14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0A26D30A" w14:textId="7B7DA23E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33" w:history="1">
        <w:r w:rsidR="00264FB3" w:rsidRPr="006C697E">
          <w:rPr>
            <w:rStyle w:val="Hipervnculo"/>
            <w:rFonts w:cs="Arial"/>
            <w:noProof/>
            <w:lang w:val="en-US"/>
          </w:rPr>
          <w:t>6.2.9.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Support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_Toc451876233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14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0E7AEAAC" w14:textId="0C75D45D" w:rsidR="00264FB3" w:rsidRPr="006C697E" w:rsidRDefault="00A14142">
      <w:pPr>
        <w:pStyle w:val="TDC3"/>
        <w:tabs>
          <w:tab w:val="left" w:pos="1701"/>
        </w:tabs>
        <w:rPr>
          <w:rFonts w:eastAsiaTheme="minorEastAsia" w:cs="Arial"/>
          <w:noProof/>
          <w:szCs w:val="22"/>
          <w:lang w:val="es-ES" w:eastAsia="es-ES"/>
        </w:rPr>
      </w:pPr>
      <w:hyperlink w:anchor="_Toc451876234" w:history="1">
        <w:r w:rsidR="00264FB3" w:rsidRPr="006C697E">
          <w:rPr>
            <w:rStyle w:val="Hipervnculo"/>
            <w:rFonts w:cs="Arial"/>
            <w:noProof/>
            <w:lang w:val="en-US"/>
          </w:rPr>
          <w:t>6.2.10.</w:t>
        </w:r>
        <w:r w:rsidR="00264FB3" w:rsidRPr="006C697E">
          <w:rPr>
            <w:rFonts w:eastAsiaTheme="minorEastAsia" w:cs="Arial"/>
            <w:noProof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noProof/>
            <w:lang w:val="en-US"/>
          </w:rPr>
          <w:t>Other Non-Functional Requirements</w:t>
        </w:r>
        <w:r w:rsidR="00264FB3" w:rsidRPr="006C697E">
          <w:rPr>
            <w:rFonts w:cs="Arial"/>
            <w:noProof/>
            <w:webHidden/>
          </w:rPr>
          <w:tab/>
        </w:r>
        <w:r w:rsidR="000F6F0E" w:rsidRPr="006C697E">
          <w:rPr>
            <w:rFonts w:cs="Arial"/>
            <w:noProof/>
            <w:webHidden/>
          </w:rPr>
          <w:fldChar w:fldCharType="begin"/>
        </w:r>
        <w:r w:rsidR="00264FB3" w:rsidRPr="006C697E">
          <w:rPr>
            <w:rFonts w:cs="Arial"/>
            <w:noProof/>
            <w:webHidden/>
          </w:rPr>
          <w:instrText xml:space="preserve"> PAGEREF _Toc451876234 \h </w:instrText>
        </w:r>
        <w:r w:rsidR="000F6F0E" w:rsidRPr="006C697E">
          <w:rPr>
            <w:rFonts w:cs="Arial"/>
            <w:noProof/>
            <w:webHidden/>
          </w:rPr>
        </w:r>
        <w:r w:rsidR="000F6F0E" w:rsidRPr="006C697E">
          <w:rPr>
            <w:rFonts w:cs="Arial"/>
            <w:noProof/>
            <w:webHidden/>
          </w:rPr>
          <w:fldChar w:fldCharType="separate"/>
        </w:r>
        <w:r w:rsidR="008B0228">
          <w:rPr>
            <w:rFonts w:cs="Arial"/>
            <w:noProof/>
            <w:webHidden/>
          </w:rPr>
          <w:t>14</w:t>
        </w:r>
        <w:r w:rsidR="000F6F0E" w:rsidRPr="006C697E">
          <w:rPr>
            <w:rFonts w:cs="Arial"/>
            <w:noProof/>
            <w:webHidden/>
          </w:rPr>
          <w:fldChar w:fldCharType="end"/>
        </w:r>
      </w:hyperlink>
    </w:p>
    <w:p w14:paraId="1C897944" w14:textId="580E67B5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35" w:history="1">
        <w:r w:rsidR="00264FB3" w:rsidRPr="006C697E">
          <w:rPr>
            <w:rStyle w:val="Hipervnculo"/>
            <w:rFonts w:cs="Arial"/>
            <w:lang w:val="en-US"/>
          </w:rPr>
          <w:t>7.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Phasing Strategy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_Toc451876235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16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60FDE2B1" w14:textId="6CAC6444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36" w:history="1">
        <w:r w:rsidR="00264FB3" w:rsidRPr="006C697E">
          <w:rPr>
            <w:rStyle w:val="Hipervnculo"/>
            <w:rFonts w:cs="Arial"/>
            <w:lang w:val="en-US"/>
          </w:rPr>
          <w:t>8.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Peer-Review Strategy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_Toc451876236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17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06EE9AF6" w14:textId="266E5E15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37" w:history="1">
        <w:r w:rsidR="00264FB3" w:rsidRPr="006C697E">
          <w:rPr>
            <w:rStyle w:val="Hipervnculo"/>
            <w:rFonts w:cs="Arial"/>
            <w:lang w:val="en-US"/>
          </w:rPr>
          <w:t>9.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Constraints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_Toc451876237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18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0ABB901C" w14:textId="5375CEFD" w:rsidR="00264FB3" w:rsidRPr="006C697E" w:rsidRDefault="00A14142">
      <w:pPr>
        <w:pStyle w:val="TDC2"/>
        <w:rPr>
          <w:rFonts w:eastAsiaTheme="minorEastAsia" w:cs="Arial"/>
          <w:szCs w:val="22"/>
          <w:lang w:val="es-ES" w:eastAsia="es-ES"/>
        </w:rPr>
      </w:pPr>
      <w:hyperlink w:anchor="_Toc451876238" w:history="1">
        <w:r w:rsidR="00264FB3" w:rsidRPr="006C697E">
          <w:rPr>
            <w:rStyle w:val="Hipervnculo"/>
            <w:rFonts w:cs="Arial"/>
          </w:rPr>
          <w:t>9.1.</w:t>
        </w:r>
        <w:r w:rsidR="00264FB3" w:rsidRPr="006C697E">
          <w:rPr>
            <w:rFonts w:eastAsiaTheme="minorEastAsia" w:cs="Arial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</w:rPr>
          <w:t>Documentation Constraints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_Toc451876238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18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58943340" w14:textId="773A7A1C" w:rsidR="00264FB3" w:rsidRPr="006C697E" w:rsidRDefault="00A14142">
      <w:pPr>
        <w:pStyle w:val="TDC2"/>
        <w:rPr>
          <w:rFonts w:eastAsiaTheme="minorEastAsia" w:cs="Arial"/>
          <w:szCs w:val="22"/>
          <w:lang w:val="es-ES" w:eastAsia="es-ES"/>
        </w:rPr>
      </w:pPr>
      <w:hyperlink w:anchor="_Toc451876239" w:history="1">
        <w:r w:rsidR="00264FB3" w:rsidRPr="006C697E">
          <w:rPr>
            <w:rStyle w:val="Hipervnculo"/>
            <w:rFonts w:cs="Arial"/>
          </w:rPr>
          <w:t>9.2.</w:t>
        </w:r>
        <w:r w:rsidR="00264FB3" w:rsidRPr="006C697E">
          <w:rPr>
            <w:rFonts w:eastAsiaTheme="minorEastAsia" w:cs="Arial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</w:rPr>
          <w:t>Business Constraints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_Toc451876239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18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487EF71D" w14:textId="37D1A280" w:rsidR="00264FB3" w:rsidRPr="006C697E" w:rsidRDefault="00A14142">
      <w:pPr>
        <w:pStyle w:val="TDC2"/>
        <w:rPr>
          <w:rFonts w:eastAsiaTheme="minorEastAsia" w:cs="Arial"/>
          <w:szCs w:val="22"/>
          <w:lang w:val="es-ES" w:eastAsia="es-ES"/>
        </w:rPr>
      </w:pPr>
      <w:hyperlink w:anchor="_Toc451876240" w:history="1">
        <w:r w:rsidR="00264FB3" w:rsidRPr="006C697E">
          <w:rPr>
            <w:rStyle w:val="Hipervnculo"/>
            <w:rFonts w:cs="Arial"/>
          </w:rPr>
          <w:t>9.3.</w:t>
        </w:r>
        <w:r w:rsidR="00264FB3" w:rsidRPr="006C697E">
          <w:rPr>
            <w:rFonts w:eastAsiaTheme="minorEastAsia" w:cs="Arial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</w:rPr>
          <w:t>Technical Constraints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_Toc451876240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18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49DAFDB5" w14:textId="1E23D905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41" w:history="1">
        <w:r w:rsidR="00264FB3" w:rsidRPr="006C697E">
          <w:rPr>
            <w:rStyle w:val="Hipervnculo"/>
            <w:rFonts w:cs="Arial"/>
            <w:lang w:val="en-US"/>
          </w:rPr>
          <w:t>10.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Segregation of Duties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_Toc451876241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19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7143F15A" w14:textId="27881AF1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42" w:history="1">
        <w:r w:rsidR="00264FB3" w:rsidRPr="006C697E">
          <w:rPr>
            <w:rStyle w:val="Hipervnculo"/>
            <w:rFonts w:cs="Arial"/>
            <w:lang w:val="en-US"/>
          </w:rPr>
          <w:t>11.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Annexes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_Toc451876242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20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568EF96A" w14:textId="19619031" w:rsidR="00264FB3" w:rsidRPr="006C697E" w:rsidRDefault="00A14142">
      <w:pPr>
        <w:pStyle w:val="TDC1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43" w:history="1">
        <w:r w:rsidR="00264FB3" w:rsidRPr="006C697E">
          <w:rPr>
            <w:rStyle w:val="Hipervnculo"/>
            <w:rFonts w:cs="Arial"/>
            <w:lang w:val="en-US"/>
          </w:rPr>
          <w:t>12.</w:t>
        </w:r>
        <w:r w:rsidR="00264FB3" w:rsidRPr="006C697E">
          <w:rPr>
            <w:rFonts w:eastAsiaTheme="minorEastAsia" w:cs="Arial"/>
            <w:b w:val="0"/>
            <w:sz w:val="22"/>
            <w:szCs w:val="22"/>
            <w:lang w:val="es-ES" w:eastAsia="es-ES"/>
          </w:rPr>
          <w:tab/>
        </w:r>
        <w:r w:rsidR="00264FB3" w:rsidRPr="006C697E">
          <w:rPr>
            <w:rStyle w:val="Hipervnculo"/>
            <w:rFonts w:cs="Arial"/>
            <w:lang w:val="en-US"/>
          </w:rPr>
          <w:t>Standards and Tips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_Toc451876243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21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46032AC1" w14:textId="0B59D4A4" w:rsidR="00264FB3" w:rsidRPr="006C697E" w:rsidRDefault="00A14142">
      <w:pPr>
        <w:pStyle w:val="TDC8"/>
        <w:rPr>
          <w:rFonts w:eastAsiaTheme="minorEastAsia" w:cs="Arial"/>
          <w:b w:val="0"/>
          <w:sz w:val="22"/>
          <w:szCs w:val="22"/>
          <w:lang w:val="es-ES" w:eastAsia="es-ES"/>
        </w:rPr>
      </w:pPr>
      <w:hyperlink w:anchor="_Toc451876244" w:history="1">
        <w:r w:rsidR="00264FB3" w:rsidRPr="006C697E">
          <w:rPr>
            <w:rStyle w:val="Hipervnculo"/>
            <w:rFonts w:cs="Arial"/>
            <w:lang w:val="en-US"/>
          </w:rPr>
          <w:t>Index of tables</w:t>
        </w:r>
        <w:r w:rsidR="00264FB3" w:rsidRPr="006C697E">
          <w:rPr>
            <w:rFonts w:cs="Arial"/>
            <w:webHidden/>
          </w:rPr>
          <w:tab/>
        </w:r>
        <w:r w:rsidR="000F6F0E" w:rsidRPr="006C697E">
          <w:rPr>
            <w:rFonts w:cs="Arial"/>
            <w:webHidden/>
          </w:rPr>
          <w:fldChar w:fldCharType="begin"/>
        </w:r>
        <w:r w:rsidR="00264FB3" w:rsidRPr="006C697E">
          <w:rPr>
            <w:rFonts w:cs="Arial"/>
            <w:webHidden/>
          </w:rPr>
          <w:instrText xml:space="preserve"> PAGEREF _Toc451876244 \h </w:instrText>
        </w:r>
        <w:r w:rsidR="000F6F0E" w:rsidRPr="006C697E">
          <w:rPr>
            <w:rFonts w:cs="Arial"/>
            <w:webHidden/>
          </w:rPr>
        </w:r>
        <w:r w:rsidR="000F6F0E" w:rsidRPr="006C697E">
          <w:rPr>
            <w:rFonts w:cs="Arial"/>
            <w:webHidden/>
          </w:rPr>
          <w:fldChar w:fldCharType="separate"/>
        </w:r>
        <w:r w:rsidR="008B0228">
          <w:rPr>
            <w:rFonts w:cs="Arial"/>
            <w:webHidden/>
          </w:rPr>
          <w:t>22</w:t>
        </w:r>
        <w:r w:rsidR="000F6F0E" w:rsidRPr="006C697E">
          <w:rPr>
            <w:rFonts w:cs="Arial"/>
            <w:webHidden/>
          </w:rPr>
          <w:fldChar w:fldCharType="end"/>
        </w:r>
      </w:hyperlink>
    </w:p>
    <w:p w14:paraId="028C0063" w14:textId="77777777" w:rsidR="008A06C1" w:rsidRPr="006C697E" w:rsidRDefault="000F6F0E" w:rsidP="008A06C1">
      <w:pPr>
        <w:rPr>
          <w:rFonts w:ascii="Arial" w:hAnsi="Arial" w:cs="Arial"/>
          <w:sz w:val="28"/>
          <w:lang w:val="en-US"/>
        </w:rPr>
      </w:pPr>
      <w:r w:rsidRPr="006C697E">
        <w:rPr>
          <w:rFonts w:ascii="Arial" w:hAnsi="Arial" w:cs="Arial"/>
          <w:b/>
          <w:noProof/>
          <w:sz w:val="24"/>
          <w:lang w:val="en-US"/>
        </w:rPr>
        <w:fldChar w:fldCharType="end"/>
      </w:r>
    </w:p>
    <w:p w14:paraId="4FF79A60" w14:textId="77777777" w:rsidR="00715CE6" w:rsidRPr="006C697E" w:rsidRDefault="00715CE6" w:rsidP="00715CE6">
      <w:pPr>
        <w:pStyle w:val="Ttulo1"/>
        <w:rPr>
          <w:rFonts w:cs="Arial"/>
          <w:lang w:val="en-US"/>
        </w:rPr>
      </w:pPr>
      <w:bookmarkStart w:id="26" w:name="_Toc308017938"/>
      <w:bookmarkStart w:id="27" w:name="_Toc437275956"/>
      <w:bookmarkStart w:id="28" w:name="_Toc451876214"/>
      <w:r w:rsidRPr="006C697E">
        <w:rPr>
          <w:rFonts w:cs="Arial"/>
          <w:lang w:val="en-US"/>
        </w:rPr>
        <w:lastRenderedPageBreak/>
        <w:t>Definitions, acronyms, abbreviations</w:t>
      </w:r>
      <w:bookmarkEnd w:id="26"/>
      <w:bookmarkEnd w:id="27"/>
      <w:bookmarkEnd w:id="28"/>
    </w:p>
    <w:sdt>
      <w:sdtPr>
        <w:rPr>
          <w:rFonts w:ascii="Arial" w:hAnsi="Arial" w:cs="Arial"/>
          <w:lang w:val="en-US"/>
        </w:rPr>
        <w:id w:val="1392762240"/>
        <w:placeholder>
          <w:docPart w:val="DCD2A43AFC6440F29D97F48CE45A1693"/>
        </w:placeholder>
        <w:temporary/>
        <w:showingPlcHdr/>
        <w:text/>
      </w:sdtPr>
      <w:sdtContent>
        <w:p w14:paraId="68EA287F" w14:textId="77777777" w:rsidR="00715CE6" w:rsidRPr="006C697E" w:rsidRDefault="00715CE6" w:rsidP="00715CE6">
          <w:pPr>
            <w:rPr>
              <w:rFonts w:ascii="Arial" w:hAnsi="Arial" w:cs="Arial"/>
              <w:i/>
              <w:iCs/>
              <w:lang w:val="en-US"/>
            </w:rPr>
          </w:pPr>
          <w:r w:rsidRPr="006C697E">
            <w:rPr>
              <w:rFonts w:ascii="Arial" w:hAnsi="Arial" w:cs="Arial"/>
              <w:i/>
              <w:lang w:val="en-US"/>
            </w:rPr>
            <w:t>List of definitions of specific terms used in the document or ICT terms that will be also used in further documents. List of Acronyms. Full description of each adopted abbreviation.</w:t>
          </w:r>
        </w:p>
      </w:sdtContent>
    </w:sdt>
    <w:p w14:paraId="7A2075E3" w14:textId="77777777" w:rsidR="00715CE6" w:rsidRPr="006C697E" w:rsidRDefault="00715CE6" w:rsidP="00715CE6">
      <w:pPr>
        <w:rPr>
          <w:rFonts w:ascii="Arial" w:hAnsi="Arial" w:cs="Arial"/>
          <w:lang w:val="en-US"/>
        </w:rPr>
      </w:pPr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087C69" w:rsidRPr="006C697E" w14:paraId="29114D98" w14:textId="77777777" w:rsidTr="000C3349">
        <w:trPr>
          <w:trHeight w:val="412"/>
        </w:trPr>
        <w:tc>
          <w:tcPr>
            <w:tcW w:w="2235" w:type="dxa"/>
            <w:shd w:val="clear" w:color="auto" w:fill="0555FA"/>
            <w:vAlign w:val="center"/>
          </w:tcPr>
          <w:p w14:paraId="4A5778EE" w14:textId="77777777" w:rsidR="00087C69" w:rsidRPr="006C697E" w:rsidRDefault="00087C69" w:rsidP="00E9108C">
            <w:pPr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Acronym</w:t>
            </w:r>
          </w:p>
        </w:tc>
        <w:tc>
          <w:tcPr>
            <w:tcW w:w="7333" w:type="dxa"/>
            <w:shd w:val="clear" w:color="auto" w:fill="0555FA"/>
            <w:vAlign w:val="center"/>
          </w:tcPr>
          <w:p w14:paraId="18C718DB" w14:textId="77777777" w:rsidR="00087C69" w:rsidRPr="006C697E" w:rsidRDefault="00087C69" w:rsidP="00E9108C">
            <w:pPr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Description</w:t>
            </w:r>
          </w:p>
        </w:tc>
      </w:tr>
      <w:tr w:rsidR="00087C69" w:rsidRPr="006C697E" w14:paraId="2E7EB197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17DA975D" w14:textId="77777777" w:rsidR="00087C69" w:rsidRPr="008B10F3" w:rsidRDefault="00006D21" w:rsidP="00E9108C">
            <w:pPr>
              <w:rPr>
                <w:rFonts w:ascii="Arial" w:hAnsi="Arial" w:cs="Arial"/>
                <w:sz w:val="20"/>
                <w:lang w:val="en-US"/>
              </w:rPr>
            </w:pPr>
            <w:r w:rsidRPr="008B10F3">
              <w:rPr>
                <w:rFonts w:ascii="Arial" w:hAnsi="Arial" w:cs="Arial"/>
                <w:sz w:val="20"/>
                <w:lang w:val="en-US"/>
              </w:rPr>
              <w:t>AWS</w:t>
            </w:r>
          </w:p>
        </w:tc>
        <w:tc>
          <w:tcPr>
            <w:tcW w:w="7333" w:type="dxa"/>
            <w:shd w:val="clear" w:color="auto" w:fill="auto"/>
            <w:vAlign w:val="center"/>
          </w:tcPr>
          <w:p w14:paraId="37ED87C7" w14:textId="77777777" w:rsidR="00087C69" w:rsidRPr="008B10F3" w:rsidRDefault="00006D21" w:rsidP="00E9108C">
            <w:pPr>
              <w:rPr>
                <w:rFonts w:ascii="Arial" w:hAnsi="Arial" w:cs="Arial"/>
                <w:sz w:val="20"/>
                <w:lang w:val="en-US"/>
              </w:rPr>
            </w:pPr>
            <w:r w:rsidRPr="008B10F3">
              <w:rPr>
                <w:rFonts w:ascii="Arial" w:hAnsi="Arial" w:cs="Arial"/>
                <w:sz w:val="20"/>
                <w:lang w:val="en-US"/>
              </w:rPr>
              <w:t>Amazon Web Services</w:t>
            </w:r>
          </w:p>
        </w:tc>
      </w:tr>
      <w:tr w:rsidR="00087C69" w:rsidRPr="00455375" w14:paraId="0B26D51A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1550B4E3" w14:textId="1EEF8D8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543833C4" w14:textId="489147C0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87C69" w:rsidRPr="00455375" w14:paraId="3FCC9CF1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6BC9F353" w14:textId="77777777" w:rsidR="00087C69" w:rsidRPr="008B10F3" w:rsidRDefault="00087C69" w:rsidP="00E9108C">
            <w:pPr>
              <w:jc w:val="left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3D88AFCA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87C69" w:rsidRPr="00455375" w14:paraId="68BB4520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7ADAB1C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4C8A17AE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87C69" w:rsidRPr="00455375" w14:paraId="30369419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7357D16F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0B0A9659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87C69" w:rsidRPr="00455375" w14:paraId="21D7FBE6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38DC4CAA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7675D778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87C69" w:rsidRPr="00455375" w14:paraId="0B5494F2" w14:textId="77777777" w:rsidTr="00E9108C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75E77035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4AC8904C" w14:textId="77777777" w:rsidR="00087C69" w:rsidRPr="008B10F3" w:rsidRDefault="00087C69" w:rsidP="00E9108C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46E2B984" w14:textId="77777777" w:rsidR="00715CE6" w:rsidRPr="006C697E" w:rsidRDefault="00715CE6" w:rsidP="00087C69">
      <w:pPr>
        <w:pStyle w:val="Descripcin"/>
        <w:ind w:left="855"/>
        <w:rPr>
          <w:rFonts w:ascii="Arial" w:hAnsi="Arial" w:cs="Arial"/>
          <w:bCs/>
        </w:rPr>
      </w:pPr>
      <w:bookmarkStart w:id="29" w:name="_Toc360181424"/>
      <w:bookmarkStart w:id="30" w:name="_Toc360183070"/>
      <w:bookmarkStart w:id="31" w:name="_Toc360444404"/>
      <w:bookmarkStart w:id="32" w:name="_Toc436933675"/>
      <w:bookmarkStart w:id="33" w:name="_Toc38026103"/>
      <w:bookmarkEnd w:id="29"/>
      <w:bookmarkEnd w:id="30"/>
      <w:bookmarkEnd w:id="31"/>
      <w:r w:rsidRPr="006C697E">
        <w:rPr>
          <w:rFonts w:ascii="Arial" w:hAnsi="Arial" w:cs="Arial"/>
          <w:bCs/>
        </w:rPr>
        <w:t xml:space="preserve">Table </w:t>
      </w:r>
      <w:r w:rsidR="000F6F0E" w:rsidRPr="006C697E">
        <w:rPr>
          <w:rFonts w:ascii="Arial" w:hAnsi="Arial" w:cs="Arial"/>
          <w:bCs/>
        </w:rPr>
        <w:fldChar w:fldCharType="begin"/>
      </w:r>
      <w:r w:rsidRPr="006C697E">
        <w:rPr>
          <w:rFonts w:ascii="Arial" w:hAnsi="Arial" w:cs="Arial"/>
          <w:bCs/>
        </w:rPr>
        <w:instrText xml:space="preserve"> SEQ Tabella \* ARABIC </w:instrText>
      </w:r>
      <w:r w:rsidR="000F6F0E" w:rsidRPr="006C697E">
        <w:rPr>
          <w:rFonts w:ascii="Arial" w:hAnsi="Arial" w:cs="Arial"/>
          <w:bCs/>
        </w:rPr>
        <w:fldChar w:fldCharType="separate"/>
      </w:r>
      <w:r w:rsidR="00131CF4" w:rsidRPr="006C697E">
        <w:rPr>
          <w:rFonts w:ascii="Arial" w:hAnsi="Arial" w:cs="Arial"/>
          <w:bCs/>
          <w:noProof/>
        </w:rPr>
        <w:t>2</w:t>
      </w:r>
      <w:r w:rsidR="000F6F0E" w:rsidRPr="006C697E">
        <w:rPr>
          <w:rFonts w:ascii="Arial" w:hAnsi="Arial" w:cs="Arial"/>
          <w:bCs/>
        </w:rPr>
        <w:fldChar w:fldCharType="end"/>
      </w:r>
      <w:r w:rsidRPr="006C697E">
        <w:rPr>
          <w:rFonts w:ascii="Arial" w:hAnsi="Arial" w:cs="Arial"/>
          <w:bCs/>
        </w:rPr>
        <w:t xml:space="preserve"> – Definitions, acronyms, abbreviations</w:t>
      </w:r>
      <w:bookmarkEnd w:id="32"/>
      <w:bookmarkEnd w:id="33"/>
    </w:p>
    <w:p w14:paraId="02F3E03D" w14:textId="77777777" w:rsidR="00715CE6" w:rsidRPr="006C697E" w:rsidRDefault="00715CE6" w:rsidP="00715CE6">
      <w:pPr>
        <w:pStyle w:val="Ttulo1"/>
        <w:rPr>
          <w:rFonts w:cs="Arial"/>
          <w:lang w:val="en-US"/>
        </w:rPr>
      </w:pPr>
      <w:bookmarkStart w:id="34" w:name="_Toc437275957"/>
      <w:bookmarkStart w:id="35" w:name="_Toc451876215"/>
      <w:r w:rsidRPr="006C697E">
        <w:rPr>
          <w:rFonts w:cs="Arial"/>
          <w:lang w:val="en-US"/>
        </w:rPr>
        <w:lastRenderedPageBreak/>
        <w:t>Glossary</w:t>
      </w:r>
      <w:bookmarkEnd w:id="34"/>
      <w:bookmarkEnd w:id="35"/>
    </w:p>
    <w:sdt>
      <w:sdtPr>
        <w:rPr>
          <w:rFonts w:ascii="Arial" w:hAnsi="Arial" w:cs="Arial"/>
          <w:lang w:val="en-US"/>
        </w:rPr>
        <w:id w:val="-1552693651"/>
        <w:placeholder>
          <w:docPart w:val="240DC09B3A4C40FA826A2CBAE10BB522"/>
        </w:placeholder>
        <w:temporary/>
        <w:showingPlcHdr/>
        <w:text/>
      </w:sdtPr>
      <w:sdtContent>
        <w:p w14:paraId="60EE2B1F" w14:textId="77777777" w:rsidR="00715CE6" w:rsidRPr="006C697E" w:rsidRDefault="00715CE6" w:rsidP="00715CE6">
          <w:pPr>
            <w:rPr>
              <w:rFonts w:ascii="Arial" w:hAnsi="Arial" w:cs="Arial"/>
              <w:i/>
              <w:lang w:val="en-US"/>
            </w:rPr>
          </w:pPr>
          <w:r w:rsidRPr="006C697E">
            <w:rPr>
              <w:rFonts w:ascii="Arial" w:hAnsi="Arial" w:cs="Arial"/>
              <w:i/>
              <w:lang w:val="en-US"/>
            </w:rPr>
            <w:t>List of definitions used in this document.</w:t>
          </w:r>
        </w:p>
      </w:sdtContent>
    </w:sdt>
    <w:p w14:paraId="2BF92F7D" w14:textId="77777777" w:rsidR="00715CE6" w:rsidRPr="006C697E" w:rsidRDefault="00715CE6" w:rsidP="00715CE6">
      <w:pPr>
        <w:rPr>
          <w:rFonts w:ascii="Arial" w:hAnsi="Arial" w:cs="Arial"/>
          <w:i/>
          <w:lang w:val="en-US"/>
        </w:rPr>
      </w:pPr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7F0D2F" w:rsidRPr="006C697E" w14:paraId="1496CD96" w14:textId="77777777" w:rsidTr="000C3349">
        <w:trPr>
          <w:trHeight w:val="350"/>
        </w:trPr>
        <w:tc>
          <w:tcPr>
            <w:tcW w:w="2235" w:type="dxa"/>
            <w:shd w:val="clear" w:color="auto" w:fill="0555FA"/>
            <w:vAlign w:val="center"/>
          </w:tcPr>
          <w:p w14:paraId="119F961F" w14:textId="77777777" w:rsidR="007F0D2F" w:rsidRPr="006C697E" w:rsidRDefault="007F0D2F" w:rsidP="002E5943">
            <w:pPr>
              <w:rPr>
                <w:rFonts w:ascii="Arial" w:hAnsi="Arial" w:cs="Arial"/>
                <w:b/>
                <w:color w:val="FFFFFF" w:themeColor="background1"/>
                <w:sz w:val="20"/>
                <w:lang w:val="en-GB"/>
              </w:rPr>
            </w:pPr>
            <w:bookmarkStart w:id="36" w:name="_Toc436933676"/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GB"/>
              </w:rPr>
              <w:t>Term</w:t>
            </w:r>
          </w:p>
        </w:tc>
        <w:tc>
          <w:tcPr>
            <w:tcW w:w="7333" w:type="dxa"/>
            <w:shd w:val="clear" w:color="auto" w:fill="0555FA"/>
            <w:vAlign w:val="center"/>
          </w:tcPr>
          <w:p w14:paraId="324ED038" w14:textId="77777777" w:rsidR="007F0D2F" w:rsidRPr="006C697E" w:rsidRDefault="007F0D2F" w:rsidP="002E5943">
            <w:pPr>
              <w:rPr>
                <w:rFonts w:ascii="Arial" w:hAnsi="Arial" w:cs="Arial"/>
                <w:b/>
                <w:color w:val="FFFFFF" w:themeColor="background1"/>
                <w:sz w:val="20"/>
                <w:lang w:val="en-GB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GB"/>
              </w:rPr>
              <w:t>Meaning</w:t>
            </w:r>
          </w:p>
        </w:tc>
      </w:tr>
      <w:tr w:rsidR="00B634DE" w:rsidRPr="00455375" w14:paraId="2CC3B0FD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  <w:lang w:val="en-GB"/>
              </w:rPr>
              <w:id w:val="1468473213"/>
              <w:placeholder>
                <w:docPart w:val="7CEF885A878646EAAE523262DE4D0782"/>
              </w:placeholder>
              <w:temporary/>
              <w:showingPlcHdr/>
              <w:text/>
            </w:sdtPr>
            <w:sdtContent>
              <w:p w14:paraId="7859B3C7" w14:textId="77777777" w:rsidR="00B634DE" w:rsidRPr="006C697E" w:rsidRDefault="00B634DE" w:rsidP="002E5943">
                <w:pPr>
                  <w:rPr>
                    <w:rFonts w:ascii="Arial" w:hAnsi="Arial" w:cs="Arial"/>
                    <w:sz w:val="20"/>
                    <w:lang w:val="en-GB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GB"/>
                  </w:rPr>
                  <w:t>Functional diagram</w:t>
                </w:r>
              </w:p>
            </w:sdtContent>
          </w:sdt>
        </w:tc>
        <w:tc>
          <w:tcPr>
            <w:tcW w:w="7333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  <w:lang w:val="en-US"/>
              </w:rPr>
              <w:id w:val="889234414"/>
              <w:placeholder>
                <w:docPart w:val="401A5B3EB79D402A89BA7AF2DD809D00"/>
              </w:placeholder>
              <w:temporary/>
              <w:showingPlcHdr/>
              <w:text/>
            </w:sdtPr>
            <w:sdtContent>
              <w:p w14:paraId="2452D3A7" w14:textId="77777777" w:rsidR="00B634DE" w:rsidRPr="006C697E" w:rsidRDefault="00B634DE" w:rsidP="002E5943">
                <w:pPr>
                  <w:rPr>
                    <w:rFonts w:ascii="Arial" w:hAnsi="Arial" w:cs="Arial"/>
                    <w:i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>Structured representation of the functions (activities, actions, processes, operations) within the system or one of its parts.</w:t>
                </w:r>
              </w:p>
              <w:p w14:paraId="188E78F9" w14:textId="77777777" w:rsidR="00B634DE" w:rsidRPr="006C697E" w:rsidRDefault="00B634DE" w:rsidP="002E5943">
                <w:pPr>
                  <w:rPr>
                    <w:rFonts w:ascii="Arial" w:hAnsi="Arial" w:cs="Arial"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>The model aims at facilitating the identification of information needs and helping to recognize opportunities.</w:t>
                </w:r>
              </w:p>
            </w:sdtContent>
          </w:sdt>
        </w:tc>
      </w:tr>
      <w:tr w:rsidR="00B634DE" w:rsidRPr="00455375" w14:paraId="03B02C96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  <w:lang w:val="en-GB"/>
              </w:rPr>
              <w:id w:val="184024441"/>
              <w:placeholder>
                <w:docPart w:val="5C028507A0BC4DDC927A0189BA7F3971"/>
              </w:placeholder>
              <w:temporary/>
              <w:showingPlcHdr/>
              <w:text/>
            </w:sdtPr>
            <w:sdtContent>
              <w:p w14:paraId="6A69AD27" w14:textId="77777777" w:rsidR="00B634DE" w:rsidRPr="006C697E" w:rsidRDefault="00B634DE" w:rsidP="002E5943">
                <w:pPr>
                  <w:rPr>
                    <w:rFonts w:ascii="Arial" w:hAnsi="Arial" w:cs="Arial"/>
                    <w:sz w:val="20"/>
                    <w:lang w:val="en-GB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GB"/>
                  </w:rPr>
                  <w:t>Component diagram</w:t>
                </w:r>
              </w:p>
            </w:sdtContent>
          </w:sdt>
        </w:tc>
        <w:tc>
          <w:tcPr>
            <w:tcW w:w="7333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  <w:lang w:val="en-US"/>
              </w:rPr>
              <w:id w:val="-1768683100"/>
              <w:placeholder>
                <w:docPart w:val="FBB27C8300AD437F95C41A5BC5D17EB7"/>
              </w:placeholder>
              <w:temporary/>
              <w:showingPlcHdr/>
              <w:text/>
            </w:sdtPr>
            <w:sdtContent>
              <w:p w14:paraId="7324A9CD" w14:textId="77777777" w:rsidR="00B634DE" w:rsidRPr="006C697E" w:rsidRDefault="00B634DE" w:rsidP="002E5943">
                <w:pPr>
                  <w:rPr>
                    <w:rFonts w:ascii="Arial" w:hAnsi="Arial" w:cs="Arial"/>
                    <w:i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 xml:space="preserve">Diagram which has the purpose of representing the internal structure of the software system modeled in terms of its main components and the relationships between them. </w:t>
                </w:r>
              </w:p>
              <w:p w14:paraId="6093083E" w14:textId="77777777" w:rsidR="00B634DE" w:rsidRPr="006C697E" w:rsidRDefault="00B634DE" w:rsidP="002E5943">
                <w:pPr>
                  <w:rPr>
                    <w:rFonts w:ascii="Arial" w:hAnsi="Arial" w:cs="Arial"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>A component is a software unit with a distinct identity, as well as a distinct responsibility and well-defined interfaces.</w:t>
                </w:r>
              </w:p>
            </w:sdtContent>
          </w:sdt>
        </w:tc>
      </w:tr>
      <w:tr w:rsidR="00B634DE" w:rsidRPr="00455375" w14:paraId="306BD49D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p w14:paraId="18AB25D9" w14:textId="77777777" w:rsidR="00B634DE" w:rsidRPr="006C697E" w:rsidRDefault="00A14142" w:rsidP="002E5943">
            <w:pPr>
              <w:rPr>
                <w:rFonts w:ascii="Arial" w:hAnsi="Arial" w:cs="Arial"/>
                <w:sz w:val="20"/>
                <w:lang w:val="en-GB"/>
              </w:rPr>
            </w:pPr>
            <w:sdt>
              <w:sdtPr>
                <w:rPr>
                  <w:rFonts w:ascii="Arial" w:hAnsi="Arial" w:cs="Arial"/>
                  <w:sz w:val="20"/>
                  <w:lang w:val="en-GB"/>
                </w:rPr>
                <w:id w:val="-873469497"/>
                <w:placeholder>
                  <w:docPart w:val="5516B2CA7D3E4D50B1FAC296DC0411CC"/>
                </w:placeholder>
                <w:temporary/>
                <w:showingPlcHdr/>
                <w:text/>
              </w:sdtPr>
              <w:sdtContent>
                <w:r w:rsidR="00B634DE" w:rsidRPr="006C697E">
                  <w:rPr>
                    <w:rFonts w:ascii="Arial" w:hAnsi="Arial" w:cs="Arial"/>
                    <w:i/>
                    <w:sz w:val="20"/>
                    <w:lang w:val="en-GB"/>
                  </w:rPr>
                  <w:t>Deployment diagram</w:t>
                </w:r>
              </w:sdtContent>
            </w:sdt>
          </w:p>
        </w:tc>
        <w:tc>
          <w:tcPr>
            <w:tcW w:w="7333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  <w:lang w:val="en-US"/>
              </w:rPr>
              <w:id w:val="75715568"/>
              <w:placeholder>
                <w:docPart w:val="C3D99ABA293E45DD81CEC6DA646C9936"/>
              </w:placeholder>
              <w:temporary/>
              <w:showingPlcHdr/>
              <w:text/>
            </w:sdtPr>
            <w:sdtContent>
              <w:p w14:paraId="78D7C7E0" w14:textId="77777777" w:rsidR="00B634DE" w:rsidRPr="006C697E" w:rsidRDefault="00B634DE" w:rsidP="002E5943">
                <w:pPr>
                  <w:rPr>
                    <w:rFonts w:ascii="Arial" w:hAnsi="Arial" w:cs="Arial"/>
                    <w:i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>Diagram which describes a system in terms of hardware resources, nodes, and relationships between them.</w:t>
                </w:r>
              </w:p>
              <w:p w14:paraId="091BD89C" w14:textId="77777777" w:rsidR="00B634DE" w:rsidRPr="006C697E" w:rsidRDefault="00B634DE" w:rsidP="002E5943">
                <w:pPr>
                  <w:rPr>
                    <w:rFonts w:ascii="Arial" w:hAnsi="Arial" w:cs="Arial"/>
                    <w:i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>Often there is a diagram showing how the software components are distributed in the available hardware resources on the system.</w:t>
                </w:r>
              </w:p>
              <w:p w14:paraId="0C519272" w14:textId="77777777" w:rsidR="00B634DE" w:rsidRPr="006C697E" w:rsidRDefault="00B634DE" w:rsidP="002E5943">
                <w:pPr>
                  <w:rPr>
                    <w:rFonts w:ascii="Arial" w:hAnsi="Arial" w:cs="Arial"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>In essence, it shows the physical location (deployment) of components of the architecture</w:t>
                </w:r>
              </w:p>
            </w:sdtContent>
          </w:sdt>
        </w:tc>
      </w:tr>
      <w:tr w:rsidR="00B634DE" w:rsidRPr="00455375" w14:paraId="52D1AEB7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p w14:paraId="33C86387" w14:textId="77777777" w:rsidR="00B634DE" w:rsidRPr="006C697E" w:rsidRDefault="00A14142" w:rsidP="002E5943">
            <w:pPr>
              <w:rPr>
                <w:rFonts w:ascii="Arial" w:hAnsi="Arial" w:cs="Arial"/>
                <w:sz w:val="20"/>
                <w:lang w:val="en-GB"/>
              </w:rPr>
            </w:pPr>
            <w:sdt>
              <w:sdtPr>
                <w:rPr>
                  <w:rFonts w:ascii="Arial" w:hAnsi="Arial" w:cs="Arial"/>
                  <w:sz w:val="20"/>
                  <w:lang w:val="en-GB"/>
                </w:rPr>
                <w:id w:val="-1914776466"/>
                <w:placeholder>
                  <w:docPart w:val="D5E659193C7E4302BE72205B654C41FA"/>
                </w:placeholder>
                <w:temporary/>
                <w:showingPlcHdr/>
                <w:text/>
              </w:sdtPr>
              <w:sdtContent>
                <w:r w:rsidR="00B634DE" w:rsidRPr="006C697E">
                  <w:rPr>
                    <w:rFonts w:ascii="Arial" w:hAnsi="Arial" w:cs="Arial"/>
                    <w:i/>
                    <w:sz w:val="20"/>
                    <w:lang w:val="en-GB"/>
                  </w:rPr>
                  <w:t>Activity diagram</w:t>
                </w:r>
              </w:sdtContent>
            </w:sdt>
          </w:p>
        </w:tc>
        <w:tc>
          <w:tcPr>
            <w:tcW w:w="7333" w:type="dxa"/>
            <w:shd w:val="clear" w:color="auto" w:fill="auto"/>
            <w:vAlign w:val="center"/>
          </w:tcPr>
          <w:p w14:paraId="299EF960" w14:textId="77777777" w:rsidR="00B634DE" w:rsidRPr="006C697E" w:rsidRDefault="00A14142" w:rsidP="002E5943">
            <w:pPr>
              <w:rPr>
                <w:rFonts w:ascii="Arial" w:hAnsi="Arial" w:cs="Arial"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sz w:val="20"/>
                  <w:lang w:val="en-US"/>
                </w:rPr>
                <w:id w:val="2128269696"/>
                <w:placeholder>
                  <w:docPart w:val="86CB53F428284BE38EF6A1D2ED35A46E"/>
                </w:placeholder>
                <w:temporary/>
                <w:showingPlcHdr/>
                <w:text/>
              </w:sdtPr>
              <w:sdtContent>
                <w:r w:rsidR="00B634DE"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>The process view is a way of showing what the system does at a high level from a process prospective, explaining how the small steps within the process fit together, in terms of order and information flow.</w:t>
                </w:r>
              </w:sdtContent>
            </w:sdt>
          </w:p>
        </w:tc>
      </w:tr>
      <w:tr w:rsidR="00B634DE" w:rsidRPr="00455375" w14:paraId="4D455F57" w14:textId="77777777" w:rsidTr="002E5943">
        <w:trPr>
          <w:trHeight w:val="1035"/>
        </w:trPr>
        <w:tc>
          <w:tcPr>
            <w:tcW w:w="2235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  <w:lang w:val="en-GB"/>
              </w:rPr>
              <w:id w:val="-517846970"/>
              <w:placeholder>
                <w:docPart w:val="E56E9CE357B640F4AB0009900E8B190D"/>
              </w:placeholder>
              <w:temporary/>
              <w:showingPlcHdr/>
              <w:text/>
            </w:sdtPr>
            <w:sdtContent>
              <w:p w14:paraId="51289053" w14:textId="77777777" w:rsidR="00B634DE" w:rsidRPr="006C697E" w:rsidRDefault="00B634DE" w:rsidP="002E5943">
                <w:pPr>
                  <w:rPr>
                    <w:rFonts w:ascii="Arial" w:hAnsi="Arial" w:cs="Arial"/>
                    <w:sz w:val="20"/>
                    <w:lang w:val="en-GB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GB"/>
                  </w:rPr>
                  <w:t>Use case diagram</w:t>
                </w:r>
              </w:p>
            </w:sdtContent>
          </w:sdt>
        </w:tc>
        <w:tc>
          <w:tcPr>
            <w:tcW w:w="7333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  <w:lang w:val="en-US"/>
              </w:rPr>
              <w:id w:val="54286946"/>
              <w:placeholder>
                <w:docPart w:val="7EB4F1ABD277470FB7DFB8283F5A3118"/>
              </w:placeholder>
              <w:temporary/>
              <w:showingPlcHdr/>
              <w:text/>
            </w:sdtPr>
            <w:sdtContent>
              <w:p w14:paraId="1C35A4EF" w14:textId="77777777" w:rsidR="00B634DE" w:rsidRPr="006C697E" w:rsidRDefault="00B634DE" w:rsidP="002E5943">
                <w:pPr>
                  <w:rPr>
                    <w:rFonts w:ascii="Arial" w:hAnsi="Arial" w:cs="Arial"/>
                    <w:i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 xml:space="preserve">Diagram representing the actors outside of a system capable of interacting with the system itself. It represents the highest level view of a system.  </w:t>
                </w:r>
              </w:p>
              <w:p w14:paraId="51052410" w14:textId="77777777" w:rsidR="00B634DE" w:rsidRPr="006C697E" w:rsidRDefault="00B634DE" w:rsidP="002E5943">
                <w:pPr>
                  <w:rPr>
                    <w:rFonts w:ascii="Arial" w:hAnsi="Arial" w:cs="Arial"/>
                    <w:sz w:val="20"/>
                    <w:lang w:val="en-US"/>
                  </w:rPr>
                </w:pPr>
                <w:r w:rsidRPr="006C697E">
                  <w:rPr>
                    <w:rFonts w:ascii="Arial" w:hAnsi="Arial" w:cs="Arial"/>
                    <w:i/>
                    <w:sz w:val="20"/>
                    <w:lang w:val="en-US"/>
                  </w:rPr>
                  <w:t>Shows the system as a whole and its input and output to and from external elements.</w:t>
                </w:r>
              </w:p>
            </w:sdtContent>
          </w:sdt>
        </w:tc>
      </w:tr>
    </w:tbl>
    <w:p w14:paraId="79676B29" w14:textId="77777777" w:rsidR="00715CE6" w:rsidRPr="006C697E" w:rsidRDefault="00715CE6" w:rsidP="00087C69">
      <w:pPr>
        <w:pStyle w:val="Descripcin"/>
        <w:ind w:left="855"/>
        <w:rPr>
          <w:rFonts w:ascii="Arial" w:hAnsi="Arial" w:cs="Arial"/>
          <w:bCs/>
        </w:rPr>
      </w:pPr>
      <w:bookmarkStart w:id="37" w:name="_Toc38026104"/>
      <w:r w:rsidRPr="006C697E">
        <w:rPr>
          <w:rFonts w:ascii="Arial" w:hAnsi="Arial" w:cs="Arial"/>
          <w:bCs/>
        </w:rPr>
        <w:t xml:space="preserve">Table </w:t>
      </w:r>
      <w:r w:rsidR="000F6F0E" w:rsidRPr="006C697E">
        <w:rPr>
          <w:rFonts w:ascii="Arial" w:hAnsi="Arial" w:cs="Arial"/>
          <w:bCs/>
        </w:rPr>
        <w:fldChar w:fldCharType="begin"/>
      </w:r>
      <w:r w:rsidRPr="006C697E">
        <w:rPr>
          <w:rFonts w:ascii="Arial" w:hAnsi="Arial" w:cs="Arial"/>
          <w:bCs/>
        </w:rPr>
        <w:instrText xml:space="preserve"> SEQ Tabella \* ARABIC </w:instrText>
      </w:r>
      <w:r w:rsidR="000F6F0E" w:rsidRPr="006C697E">
        <w:rPr>
          <w:rFonts w:ascii="Arial" w:hAnsi="Arial" w:cs="Arial"/>
          <w:bCs/>
        </w:rPr>
        <w:fldChar w:fldCharType="separate"/>
      </w:r>
      <w:r w:rsidR="00131CF4" w:rsidRPr="006C697E">
        <w:rPr>
          <w:rFonts w:ascii="Arial" w:hAnsi="Arial" w:cs="Arial"/>
          <w:bCs/>
          <w:noProof/>
        </w:rPr>
        <w:t>3</w:t>
      </w:r>
      <w:r w:rsidR="000F6F0E" w:rsidRPr="006C697E">
        <w:rPr>
          <w:rFonts w:ascii="Arial" w:hAnsi="Arial" w:cs="Arial"/>
          <w:bCs/>
        </w:rPr>
        <w:fldChar w:fldCharType="end"/>
      </w:r>
      <w:r w:rsidRPr="006C697E">
        <w:rPr>
          <w:rFonts w:ascii="Arial" w:hAnsi="Arial" w:cs="Arial"/>
          <w:bCs/>
        </w:rPr>
        <w:t xml:space="preserve"> – Glossary</w:t>
      </w:r>
      <w:bookmarkEnd w:id="36"/>
      <w:bookmarkEnd w:id="37"/>
    </w:p>
    <w:p w14:paraId="0F870CF1" w14:textId="77777777" w:rsidR="006A558E" w:rsidRDefault="006A558E" w:rsidP="008A06C1">
      <w:pPr>
        <w:pStyle w:val="Ttulo1"/>
        <w:rPr>
          <w:rFonts w:cs="Arial"/>
          <w:lang w:val="en-US"/>
        </w:rPr>
      </w:pPr>
      <w:bookmarkStart w:id="38" w:name="_Toc451876216"/>
      <w:r w:rsidRPr="006C697E">
        <w:rPr>
          <w:rFonts w:cs="Arial"/>
          <w:lang w:val="en-US"/>
        </w:rPr>
        <w:lastRenderedPageBreak/>
        <w:t>Introduction</w:t>
      </w:r>
      <w:bookmarkEnd w:id="11"/>
      <w:bookmarkEnd w:id="38"/>
    </w:p>
    <w:p w14:paraId="34E4EA40" w14:textId="1A2676A1" w:rsidR="007630A0" w:rsidRDefault="007630A0" w:rsidP="00933E34">
      <w:pPr>
        <w:rPr>
          <w:rFonts w:ascii="Arial" w:hAnsi="Arial" w:cs="Arial"/>
          <w:szCs w:val="22"/>
          <w:lang w:val="es-ES"/>
        </w:rPr>
      </w:pPr>
    </w:p>
    <w:p w14:paraId="3642E441" w14:textId="171C0D1E" w:rsidR="00BB7692" w:rsidRPr="00907365" w:rsidRDefault="00274ADD" w:rsidP="00274ADD">
      <w:pPr>
        <w:rPr>
          <w:rFonts w:ascii="Arial" w:hAnsi="Arial" w:cs="Arial"/>
          <w:szCs w:val="22"/>
          <w:lang w:val="es-ES"/>
        </w:rPr>
      </w:pPr>
      <w:proofErr w:type="spellStart"/>
      <w:r w:rsidRPr="00907365">
        <w:rPr>
          <w:rFonts w:ascii="Arial" w:hAnsi="Arial" w:cs="Arial"/>
          <w:szCs w:val="22"/>
          <w:lang w:val="es-ES"/>
        </w:rPr>
        <w:t>GReporting</w:t>
      </w:r>
      <w:proofErr w:type="spellEnd"/>
      <w:r w:rsidRPr="00907365">
        <w:rPr>
          <w:rFonts w:ascii="Arial" w:hAnsi="Arial" w:cs="Arial"/>
          <w:szCs w:val="22"/>
          <w:lang w:val="es-ES"/>
        </w:rPr>
        <w:t xml:space="preserve"> contiene formularios</w:t>
      </w:r>
      <w:r w:rsidR="00A14142">
        <w:rPr>
          <w:rFonts w:ascii="Arial" w:hAnsi="Arial" w:cs="Arial"/>
          <w:szCs w:val="22"/>
          <w:lang w:val="es-ES"/>
        </w:rPr>
        <w:t xml:space="preserve"> de embalses, cuadros de consultas CMI de hidrología y archivos de reportes de las hidrologías de los embalses, de </w:t>
      </w:r>
      <w:r w:rsidR="001E72B7">
        <w:rPr>
          <w:rFonts w:ascii="Arial" w:hAnsi="Arial" w:cs="Arial"/>
          <w:szCs w:val="22"/>
          <w:lang w:val="es-ES"/>
        </w:rPr>
        <w:t xml:space="preserve">los cuales </w:t>
      </w:r>
      <w:r w:rsidR="00A14142">
        <w:rPr>
          <w:rFonts w:ascii="Arial" w:hAnsi="Arial" w:cs="Arial"/>
          <w:szCs w:val="22"/>
          <w:lang w:val="es-ES"/>
        </w:rPr>
        <w:t xml:space="preserve">se </w:t>
      </w:r>
      <w:r w:rsidR="001E72B7">
        <w:rPr>
          <w:rFonts w:ascii="Arial" w:hAnsi="Arial" w:cs="Arial"/>
          <w:szCs w:val="22"/>
          <w:lang w:val="es-ES"/>
        </w:rPr>
        <w:t xml:space="preserve">requiere </w:t>
      </w:r>
      <w:r w:rsidR="00A14142">
        <w:rPr>
          <w:rFonts w:ascii="Arial" w:hAnsi="Arial" w:cs="Arial"/>
          <w:szCs w:val="22"/>
          <w:lang w:val="es-ES"/>
        </w:rPr>
        <w:t xml:space="preserve">actualizar con una nueva medida </w:t>
      </w:r>
      <w:r w:rsidR="00E27EEA">
        <w:rPr>
          <w:rFonts w:ascii="Arial" w:hAnsi="Arial" w:cs="Arial"/>
          <w:szCs w:val="22"/>
          <w:lang w:val="es-ES"/>
        </w:rPr>
        <w:t xml:space="preserve">de caudal </w:t>
      </w:r>
      <w:r w:rsidR="00A14142">
        <w:rPr>
          <w:rFonts w:ascii="Arial" w:hAnsi="Arial" w:cs="Arial"/>
          <w:szCs w:val="22"/>
          <w:lang w:val="es-ES"/>
        </w:rPr>
        <w:t xml:space="preserve">proveniente de la interfaz </w:t>
      </w:r>
      <w:proofErr w:type="spellStart"/>
      <w:r w:rsidR="00E27EEA">
        <w:rPr>
          <w:rFonts w:ascii="Arial" w:hAnsi="Arial" w:cs="Arial"/>
          <w:szCs w:val="22"/>
          <w:lang w:val="es-ES"/>
        </w:rPr>
        <w:t>InGEN</w:t>
      </w:r>
      <w:proofErr w:type="spellEnd"/>
      <w:r w:rsidR="00E27EEA">
        <w:rPr>
          <w:rFonts w:ascii="Arial" w:hAnsi="Arial" w:cs="Arial"/>
          <w:szCs w:val="22"/>
          <w:lang w:val="es-ES"/>
        </w:rPr>
        <w:t xml:space="preserve"> e iniciar a </w:t>
      </w:r>
      <w:r w:rsidRPr="00907365">
        <w:rPr>
          <w:rFonts w:ascii="Arial" w:hAnsi="Arial" w:cs="Arial"/>
          <w:szCs w:val="22"/>
          <w:lang w:val="es-ES"/>
        </w:rPr>
        <w:t>cargar</w:t>
      </w:r>
      <w:r w:rsidR="00E27EEA">
        <w:rPr>
          <w:rFonts w:ascii="Arial" w:hAnsi="Arial" w:cs="Arial"/>
          <w:szCs w:val="22"/>
          <w:lang w:val="es-ES"/>
        </w:rPr>
        <w:t xml:space="preserve"> y almacenar</w:t>
      </w:r>
      <w:r w:rsidRPr="00907365">
        <w:rPr>
          <w:rFonts w:ascii="Arial" w:hAnsi="Arial" w:cs="Arial"/>
          <w:szCs w:val="22"/>
          <w:lang w:val="es-ES"/>
        </w:rPr>
        <w:t xml:space="preserve"> la información </w:t>
      </w:r>
      <w:r w:rsidR="00E27EEA">
        <w:rPr>
          <w:rFonts w:ascii="Arial" w:hAnsi="Arial" w:cs="Arial"/>
          <w:szCs w:val="22"/>
          <w:lang w:val="es-ES"/>
        </w:rPr>
        <w:t>del rio Batatas y mostrarla en los respectivos CMI y reportes de consultas</w:t>
      </w:r>
      <w:r w:rsidRPr="00907365">
        <w:rPr>
          <w:rFonts w:ascii="Arial" w:hAnsi="Arial" w:cs="Arial"/>
          <w:szCs w:val="22"/>
          <w:lang w:val="es-ES"/>
        </w:rPr>
        <w:t xml:space="preserve">. </w:t>
      </w:r>
      <w:bookmarkStart w:id="39" w:name="_Toc451876217"/>
    </w:p>
    <w:p w14:paraId="6717417B" w14:textId="77777777" w:rsidR="00BB7692" w:rsidRDefault="00BB7692" w:rsidP="00274ADD">
      <w:pPr>
        <w:rPr>
          <w:rFonts w:cs="Arial"/>
          <w:lang w:val="es-ES"/>
        </w:rPr>
      </w:pPr>
    </w:p>
    <w:p w14:paraId="625C05FB" w14:textId="3F3B757E" w:rsidR="006A558E" w:rsidRPr="00BB7692" w:rsidRDefault="00F7287A" w:rsidP="00BB7692">
      <w:pPr>
        <w:pStyle w:val="Ttulo1"/>
        <w:ind w:left="567" w:hanging="567"/>
        <w:rPr>
          <w:rFonts w:cs="Arial"/>
          <w:lang w:val="en-US"/>
        </w:rPr>
      </w:pPr>
      <w:r w:rsidRPr="00BB7692">
        <w:rPr>
          <w:rFonts w:cs="Arial"/>
          <w:lang w:val="en-US"/>
        </w:rPr>
        <w:lastRenderedPageBreak/>
        <w:t>Requirement</w:t>
      </w:r>
      <w:r w:rsidR="00264FB3" w:rsidRPr="00BB7692">
        <w:rPr>
          <w:rFonts w:cs="Arial"/>
          <w:lang w:val="en-US"/>
        </w:rPr>
        <w:t>s</w:t>
      </w:r>
      <w:r w:rsidR="00F13D24" w:rsidRPr="00BB7692">
        <w:rPr>
          <w:rFonts w:cs="Arial"/>
          <w:lang w:val="en-US"/>
        </w:rPr>
        <w:t xml:space="preserve"> Source</w:t>
      </w:r>
      <w:bookmarkEnd w:id="39"/>
      <w:r w:rsidRPr="00BB7692">
        <w:rPr>
          <w:rFonts w:cs="Arial"/>
          <w:lang w:val="en-US"/>
        </w:rPr>
        <w:t xml:space="preserve"> </w:t>
      </w:r>
    </w:p>
    <w:p w14:paraId="7F5E5F9F" w14:textId="77777777" w:rsidR="006A558E" w:rsidRPr="006C697E" w:rsidRDefault="00F13D24" w:rsidP="009B7AF5">
      <w:pPr>
        <w:pStyle w:val="Ttulo2"/>
        <w:rPr>
          <w:rFonts w:cs="Arial"/>
          <w:lang w:val="en-US"/>
        </w:rPr>
      </w:pPr>
      <w:bookmarkStart w:id="40" w:name="_Toc360181390"/>
      <w:bookmarkStart w:id="41" w:name="_Toc360183036"/>
      <w:bookmarkStart w:id="42" w:name="_Toc360444370"/>
      <w:bookmarkStart w:id="43" w:name="_Toc451876218"/>
      <w:bookmarkEnd w:id="40"/>
      <w:bookmarkEnd w:id="41"/>
      <w:bookmarkEnd w:id="42"/>
      <w:r w:rsidRPr="006C697E">
        <w:rPr>
          <w:rFonts w:cs="Arial"/>
          <w:lang w:val="en-US"/>
        </w:rPr>
        <w:t>Requester</w:t>
      </w:r>
      <w:bookmarkEnd w:id="43"/>
    </w:p>
    <w:sdt>
      <w:sdtPr>
        <w:rPr>
          <w:rFonts w:ascii="Arial" w:hAnsi="Arial" w:cs="Arial"/>
          <w:lang w:val="en-US"/>
        </w:rPr>
        <w:id w:val="86255997"/>
        <w:placeholder>
          <w:docPart w:val="A056920C254441BA9FA297369769E8C9"/>
        </w:placeholder>
        <w:temporary/>
        <w:showingPlcHdr/>
        <w:text/>
      </w:sdtPr>
      <w:sdtContent>
        <w:p w14:paraId="6287571D" w14:textId="77777777" w:rsidR="00B428C1" w:rsidRPr="006C697E" w:rsidRDefault="00F7287A" w:rsidP="003E59F7">
          <w:pPr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lang w:val="en-US"/>
            </w:rPr>
            <w:t xml:space="preserve">Contact information </w:t>
          </w:r>
          <w:r w:rsidR="007F0D2F" w:rsidRPr="006C697E">
            <w:rPr>
              <w:rFonts w:ascii="Arial" w:hAnsi="Arial" w:cs="Arial"/>
              <w:i/>
              <w:lang w:val="en-US"/>
            </w:rPr>
            <w:t>of</w:t>
          </w:r>
          <w:r w:rsidRPr="006C697E">
            <w:rPr>
              <w:rFonts w:ascii="Arial" w:hAnsi="Arial" w:cs="Arial"/>
              <w:i/>
              <w:lang w:val="en-US"/>
            </w:rPr>
            <w:t xml:space="preserve"> the person </w:t>
          </w:r>
          <w:r w:rsidR="007F0D2F" w:rsidRPr="006C697E">
            <w:rPr>
              <w:rFonts w:ascii="Arial" w:hAnsi="Arial" w:cs="Arial"/>
              <w:i/>
              <w:lang w:val="en-US"/>
            </w:rPr>
            <w:t xml:space="preserve">specifying </w:t>
          </w:r>
          <w:r w:rsidR="001A74ED" w:rsidRPr="006C697E">
            <w:rPr>
              <w:rFonts w:ascii="Arial" w:hAnsi="Arial" w:cs="Arial"/>
              <w:i/>
              <w:lang w:val="en-US"/>
            </w:rPr>
            <w:t>the</w:t>
          </w:r>
          <w:r w:rsidRPr="006C697E">
            <w:rPr>
              <w:rFonts w:ascii="Arial" w:hAnsi="Arial" w:cs="Arial"/>
              <w:i/>
              <w:lang w:val="en-US"/>
            </w:rPr>
            <w:t xml:space="preserve"> requirement</w:t>
          </w:r>
          <w:r w:rsidR="00264FB3" w:rsidRPr="006C697E">
            <w:rPr>
              <w:rFonts w:ascii="Arial" w:hAnsi="Arial" w:cs="Arial"/>
              <w:i/>
              <w:lang w:val="en-US"/>
            </w:rPr>
            <w:t>s</w:t>
          </w:r>
        </w:p>
      </w:sdtContent>
    </w:sdt>
    <w:p w14:paraId="7D25D337" w14:textId="77777777" w:rsidR="001A74ED" w:rsidRPr="006C697E" w:rsidRDefault="001A74ED" w:rsidP="001A74ED">
      <w:pPr>
        <w:rPr>
          <w:rFonts w:ascii="Arial" w:hAnsi="Arial" w:cs="Arial"/>
          <w:lang w:val="en-US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1C0" w:firstRow="0" w:lastRow="1" w:firstColumn="1" w:lastColumn="1" w:noHBand="0" w:noVBand="0"/>
      </w:tblPr>
      <w:tblGrid>
        <w:gridCol w:w="1923"/>
        <w:gridCol w:w="3747"/>
      </w:tblGrid>
      <w:tr w:rsidR="002467AF" w:rsidRPr="006C697E" w14:paraId="62D438DA" w14:textId="77777777" w:rsidTr="002467AF">
        <w:trPr>
          <w:jc w:val="center"/>
        </w:trPr>
        <w:tc>
          <w:tcPr>
            <w:tcW w:w="1923" w:type="dxa"/>
            <w:tcBorders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</w:tcPr>
          <w:p w14:paraId="2F24E376" w14:textId="77777777" w:rsidR="002467AF" w:rsidRPr="002467AF" w:rsidRDefault="002467AF" w:rsidP="00F7287A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2467AF">
              <w:rPr>
                <w:rFonts w:ascii="Arial" w:hAnsi="Arial" w:cs="Arial"/>
                <w:b/>
                <w:sz w:val="20"/>
                <w:lang w:val="en-US"/>
              </w:rPr>
              <w:t>Requested by</w:t>
            </w:r>
          </w:p>
        </w:tc>
        <w:tc>
          <w:tcPr>
            <w:tcW w:w="37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536F0B9" w14:textId="1DC69890" w:rsidR="002467AF" w:rsidRPr="002467AF" w:rsidRDefault="002467AF" w:rsidP="00F7287A">
            <w:pPr>
              <w:spacing w:before="60" w:after="60"/>
              <w:rPr>
                <w:rFonts w:ascii="Arial" w:hAnsi="Arial" w:cs="Arial"/>
                <w:sz w:val="20"/>
                <w:lang w:val="en-US"/>
              </w:rPr>
            </w:pPr>
            <w:r w:rsidRPr="002467AF">
              <w:rPr>
                <w:rFonts w:ascii="Arial" w:hAnsi="Arial" w:cs="Arial"/>
                <w:sz w:val="20"/>
                <w:lang w:val="en-US"/>
              </w:rPr>
              <w:t>Ramirez Alaguna, Cesar Augusto</w:t>
            </w:r>
          </w:p>
        </w:tc>
      </w:tr>
      <w:tr w:rsidR="002467AF" w:rsidRPr="006C697E" w14:paraId="7AC80908" w14:textId="77777777" w:rsidTr="002467AF">
        <w:trPr>
          <w:jc w:val="center"/>
        </w:trPr>
        <w:tc>
          <w:tcPr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</w:tcPr>
          <w:p w14:paraId="0295F996" w14:textId="77777777" w:rsidR="002467AF" w:rsidRPr="002467AF" w:rsidRDefault="002467AF" w:rsidP="00F7287A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2467AF">
              <w:rPr>
                <w:rFonts w:ascii="Arial" w:hAnsi="Arial" w:cs="Arial"/>
                <w:b/>
                <w:sz w:val="20"/>
                <w:lang w:val="en-US"/>
              </w:rPr>
              <w:t>Approved by</w:t>
            </w:r>
          </w:p>
        </w:tc>
        <w:tc>
          <w:tcPr>
            <w:tcW w:w="37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E94A2AB" w14:textId="3AA27EDC" w:rsidR="002467AF" w:rsidRPr="002467AF" w:rsidRDefault="002467AF" w:rsidP="00F7287A">
            <w:pPr>
              <w:spacing w:before="60" w:after="60"/>
              <w:rPr>
                <w:rFonts w:ascii="Arial" w:hAnsi="Arial" w:cs="Arial"/>
                <w:sz w:val="20"/>
                <w:lang w:val="en-US"/>
              </w:rPr>
            </w:pPr>
            <w:r w:rsidRPr="002467AF">
              <w:rPr>
                <w:rFonts w:ascii="Arial" w:hAnsi="Arial" w:cs="Arial"/>
                <w:sz w:val="20"/>
                <w:lang w:val="en-US"/>
              </w:rPr>
              <w:t>Ramirez Alaguna, Cesar Augusto</w:t>
            </w:r>
          </w:p>
        </w:tc>
      </w:tr>
      <w:tr w:rsidR="002467AF" w:rsidRPr="00B147E5" w14:paraId="5C6E2204" w14:textId="77777777" w:rsidTr="002467AF">
        <w:trPr>
          <w:jc w:val="center"/>
        </w:trPr>
        <w:tc>
          <w:tcPr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</w:tcPr>
          <w:p w14:paraId="670F61ED" w14:textId="77777777" w:rsidR="002467AF" w:rsidRPr="002467AF" w:rsidRDefault="002467AF" w:rsidP="00F7287A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2467AF">
              <w:rPr>
                <w:rFonts w:ascii="Arial" w:hAnsi="Arial" w:cs="Arial"/>
                <w:b/>
                <w:sz w:val="20"/>
                <w:lang w:val="en-US"/>
              </w:rPr>
              <w:t>Area/Business Unit</w:t>
            </w:r>
          </w:p>
        </w:tc>
        <w:tc>
          <w:tcPr>
            <w:tcW w:w="37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42CC233" w14:textId="75456EEE" w:rsidR="002467AF" w:rsidRPr="002467AF" w:rsidRDefault="002467AF" w:rsidP="00A721A9">
            <w:pPr>
              <w:spacing w:before="60" w:after="60"/>
              <w:rPr>
                <w:rFonts w:ascii="Arial" w:hAnsi="Arial" w:cs="Arial"/>
                <w:sz w:val="20"/>
                <w:lang w:val="en-US"/>
              </w:rPr>
            </w:pPr>
            <w:r w:rsidRPr="002467AF">
              <w:rPr>
                <w:rFonts w:ascii="Arial" w:hAnsi="Arial" w:cs="Arial"/>
                <w:sz w:val="20"/>
                <w:lang w:val="en-US"/>
              </w:rPr>
              <w:t>O&amp;M Improvement Colombia and Peru</w:t>
            </w:r>
          </w:p>
        </w:tc>
      </w:tr>
      <w:tr w:rsidR="002467AF" w:rsidRPr="006C697E" w14:paraId="4F3A7A9E" w14:textId="77777777" w:rsidTr="002467AF">
        <w:trPr>
          <w:jc w:val="center"/>
        </w:trPr>
        <w:tc>
          <w:tcPr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</w:tcPr>
          <w:p w14:paraId="081BEC8A" w14:textId="77777777" w:rsidR="002467AF" w:rsidRPr="002467AF" w:rsidRDefault="002467AF" w:rsidP="00F7287A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2467AF">
              <w:rPr>
                <w:rFonts w:ascii="Arial" w:hAnsi="Arial" w:cs="Arial"/>
                <w:b/>
                <w:sz w:val="20"/>
                <w:lang w:val="en-US"/>
              </w:rPr>
              <w:t>Email</w:t>
            </w:r>
          </w:p>
        </w:tc>
        <w:tc>
          <w:tcPr>
            <w:tcW w:w="37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24E31FD" w14:textId="61041552" w:rsidR="002467AF" w:rsidRPr="002467AF" w:rsidRDefault="00A14142" w:rsidP="00F7287A">
            <w:pPr>
              <w:spacing w:before="60" w:after="60"/>
              <w:rPr>
                <w:rFonts w:ascii="Arial" w:hAnsi="Arial" w:cs="Arial"/>
                <w:sz w:val="20"/>
                <w:lang w:val="en-US"/>
              </w:rPr>
            </w:pPr>
            <w:hyperlink r:id="rId58" w:history="1">
              <w:r w:rsidR="002467AF" w:rsidRPr="002467AF">
                <w:rPr>
                  <w:rStyle w:val="Hipervnculo"/>
                  <w:rFonts w:ascii="Arial" w:hAnsi="Arial" w:cs="Arial"/>
                  <w:sz w:val="20"/>
                  <w:lang w:val="en-US"/>
                </w:rPr>
                <w:t>c</w:t>
              </w:r>
              <w:r w:rsidR="002467AF" w:rsidRPr="002467AF">
                <w:rPr>
                  <w:rStyle w:val="Hipervnculo"/>
                  <w:rFonts w:ascii="Arial" w:hAnsi="Arial" w:cs="Arial"/>
                  <w:sz w:val="20"/>
                </w:rPr>
                <w:t>esar.ramirez</w:t>
              </w:r>
              <w:r w:rsidR="002467AF" w:rsidRPr="002467AF">
                <w:rPr>
                  <w:rStyle w:val="Hipervnculo"/>
                  <w:rFonts w:ascii="Arial" w:hAnsi="Arial" w:cs="Arial"/>
                  <w:sz w:val="20"/>
                  <w:lang w:val="en-US"/>
                </w:rPr>
                <w:t>@enel.com</w:t>
              </w:r>
            </w:hyperlink>
          </w:p>
        </w:tc>
      </w:tr>
      <w:tr w:rsidR="002467AF" w:rsidRPr="006C697E" w14:paraId="08E726B3" w14:textId="77777777" w:rsidTr="002467AF">
        <w:trPr>
          <w:jc w:val="center"/>
        </w:trPr>
        <w:tc>
          <w:tcPr>
            <w:tcW w:w="1923" w:type="dxa"/>
            <w:tcBorders>
              <w:top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</w:tcPr>
          <w:p w14:paraId="117EE6E1" w14:textId="77777777" w:rsidR="002467AF" w:rsidRPr="002467AF" w:rsidRDefault="002467AF" w:rsidP="00F7287A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2467AF">
              <w:rPr>
                <w:rFonts w:ascii="Arial" w:hAnsi="Arial" w:cs="Arial"/>
                <w:b/>
                <w:sz w:val="20"/>
                <w:lang w:val="en-US"/>
              </w:rPr>
              <w:t>Phone Number</w:t>
            </w:r>
          </w:p>
        </w:tc>
        <w:tc>
          <w:tcPr>
            <w:tcW w:w="37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C6BF34B" w14:textId="77777777" w:rsidR="002467AF" w:rsidRPr="002467AF" w:rsidRDefault="002467AF" w:rsidP="00F7287A">
            <w:pPr>
              <w:spacing w:before="60" w:after="6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26C451A8" w14:textId="77777777" w:rsidR="00F7287A" w:rsidRPr="006C697E" w:rsidRDefault="000F6680" w:rsidP="00476DCD">
      <w:pPr>
        <w:pStyle w:val="Descripcin"/>
        <w:ind w:left="855"/>
        <w:rPr>
          <w:rFonts w:ascii="Arial" w:hAnsi="Arial" w:cs="Arial"/>
          <w:bCs/>
        </w:rPr>
      </w:pPr>
      <w:bookmarkStart w:id="44" w:name="_Toc38026105"/>
      <w:r w:rsidRPr="006C697E">
        <w:rPr>
          <w:rFonts w:ascii="Arial" w:hAnsi="Arial" w:cs="Arial"/>
          <w:bCs/>
        </w:rPr>
        <w:t xml:space="preserve">Table </w:t>
      </w:r>
      <w:r w:rsidR="000F6F0E" w:rsidRPr="006C697E">
        <w:rPr>
          <w:rFonts w:ascii="Arial" w:hAnsi="Arial" w:cs="Arial"/>
          <w:bCs/>
        </w:rPr>
        <w:fldChar w:fldCharType="begin"/>
      </w:r>
      <w:r w:rsidRPr="006C697E">
        <w:rPr>
          <w:rFonts w:ascii="Arial" w:hAnsi="Arial" w:cs="Arial"/>
          <w:bCs/>
        </w:rPr>
        <w:instrText xml:space="preserve"> SEQ Tabella \* ARABIC </w:instrText>
      </w:r>
      <w:r w:rsidR="000F6F0E" w:rsidRPr="006C697E">
        <w:rPr>
          <w:rFonts w:ascii="Arial" w:hAnsi="Arial" w:cs="Arial"/>
          <w:bCs/>
        </w:rPr>
        <w:fldChar w:fldCharType="separate"/>
      </w:r>
      <w:r w:rsidR="00131CF4" w:rsidRPr="006C697E">
        <w:rPr>
          <w:rFonts w:ascii="Arial" w:hAnsi="Arial" w:cs="Arial"/>
          <w:bCs/>
          <w:noProof/>
        </w:rPr>
        <w:t>4</w:t>
      </w:r>
      <w:r w:rsidR="000F6F0E" w:rsidRPr="006C697E">
        <w:rPr>
          <w:rFonts w:ascii="Arial" w:hAnsi="Arial" w:cs="Arial"/>
          <w:bCs/>
        </w:rPr>
        <w:fldChar w:fldCharType="end"/>
      </w:r>
      <w:r w:rsidRPr="006C697E">
        <w:rPr>
          <w:rFonts w:ascii="Arial" w:hAnsi="Arial" w:cs="Arial"/>
          <w:bCs/>
        </w:rPr>
        <w:t xml:space="preserve"> – Requ</w:t>
      </w:r>
      <w:r w:rsidR="00F13D24" w:rsidRPr="006C697E">
        <w:rPr>
          <w:rFonts w:ascii="Arial" w:hAnsi="Arial" w:cs="Arial"/>
          <w:bCs/>
        </w:rPr>
        <w:t>est</w:t>
      </w:r>
      <w:r w:rsidRPr="006C697E">
        <w:rPr>
          <w:rFonts w:ascii="Arial" w:hAnsi="Arial" w:cs="Arial"/>
          <w:bCs/>
        </w:rPr>
        <w:t>er</w:t>
      </w:r>
      <w:bookmarkEnd w:id="44"/>
    </w:p>
    <w:p w14:paraId="547D6F73" w14:textId="77777777" w:rsidR="00644438" w:rsidRPr="006C697E" w:rsidRDefault="00EA0CFF" w:rsidP="004D7E63">
      <w:pPr>
        <w:pStyle w:val="Ttulo2"/>
        <w:rPr>
          <w:rFonts w:cs="Arial"/>
          <w:lang w:val="en-US"/>
        </w:rPr>
      </w:pPr>
      <w:bookmarkStart w:id="45" w:name="_Toc360181393"/>
      <w:bookmarkStart w:id="46" w:name="_Toc360183039"/>
      <w:bookmarkStart w:id="47" w:name="_Toc360444373"/>
      <w:bookmarkStart w:id="48" w:name="_Toc451876219"/>
      <w:bookmarkEnd w:id="45"/>
      <w:bookmarkEnd w:id="46"/>
      <w:bookmarkEnd w:id="47"/>
      <w:r w:rsidRPr="006C697E">
        <w:rPr>
          <w:rFonts w:cs="Arial"/>
          <w:lang w:val="en-US"/>
        </w:rPr>
        <w:t>Reference Information</w:t>
      </w:r>
      <w:bookmarkEnd w:id="48"/>
    </w:p>
    <w:p w14:paraId="3BFF0B15" w14:textId="62019413" w:rsidR="00A55188" w:rsidRPr="000E08FF" w:rsidRDefault="00274ADD" w:rsidP="000E08FF">
      <w:pPr>
        <w:rPr>
          <w:rFonts w:ascii="Arial" w:hAnsi="Arial" w:cs="Arial"/>
          <w:szCs w:val="22"/>
          <w:lang w:val="es-ES"/>
        </w:rPr>
      </w:pPr>
      <w:bookmarkStart w:id="49" w:name="_Toc451876220"/>
      <w:r>
        <w:rPr>
          <w:rFonts w:ascii="Arial" w:hAnsi="Arial" w:cs="Arial"/>
          <w:szCs w:val="22"/>
          <w:lang w:val="es-ES"/>
        </w:rPr>
        <w:t>No existe información de referencia.</w:t>
      </w:r>
    </w:p>
    <w:p w14:paraId="4258F3C1" w14:textId="31679A89" w:rsidR="00644438" w:rsidRPr="006C697E" w:rsidRDefault="00274ADD" w:rsidP="00B26F77">
      <w:pPr>
        <w:pStyle w:val="Ttulo1"/>
        <w:rPr>
          <w:rFonts w:cs="Arial"/>
          <w:lang w:val="en-US"/>
        </w:rPr>
      </w:pPr>
      <w:r w:rsidRPr="00274ADD">
        <w:rPr>
          <w:rFonts w:cs="Arial"/>
          <w:lang w:val="es-ES"/>
        </w:rPr>
        <w:lastRenderedPageBreak/>
        <w:t xml:space="preserve"> </w:t>
      </w:r>
      <w:r w:rsidR="00B26F77" w:rsidRPr="006C697E">
        <w:rPr>
          <w:rFonts w:cs="Arial"/>
          <w:lang w:val="en-US"/>
        </w:rPr>
        <w:t>Requirement</w:t>
      </w:r>
      <w:r w:rsidR="00264FB3" w:rsidRPr="006C697E">
        <w:rPr>
          <w:rFonts w:cs="Arial"/>
          <w:lang w:val="en-US"/>
        </w:rPr>
        <w:t>s</w:t>
      </w:r>
      <w:r w:rsidR="00B26F77" w:rsidRPr="006C697E">
        <w:rPr>
          <w:rFonts w:cs="Arial"/>
          <w:lang w:val="en-US"/>
        </w:rPr>
        <w:t xml:space="preserve"> Sheet</w:t>
      </w:r>
      <w:bookmarkEnd w:id="49"/>
    </w:p>
    <w:sdt>
      <w:sdtPr>
        <w:rPr>
          <w:rFonts w:ascii="Arial" w:hAnsi="Arial" w:cs="Arial"/>
          <w:lang w:val="en-US"/>
        </w:rPr>
        <w:id w:val="1058673456"/>
        <w:placeholder>
          <w:docPart w:val="A6E6549879BB4E419CF65978427ED160"/>
        </w:placeholder>
        <w:temporary/>
        <w:showingPlcHdr/>
        <w:text/>
      </w:sdtPr>
      <w:sdtContent>
        <w:p w14:paraId="698C05C2" w14:textId="77777777" w:rsidR="00F65E2A" w:rsidRPr="006C697E" w:rsidRDefault="00194A43" w:rsidP="00156D67">
          <w:pPr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lang w:val="en-US"/>
            </w:rPr>
            <w:t xml:space="preserve">Complete the table with information </w:t>
          </w:r>
          <w:r w:rsidR="00264FB3" w:rsidRPr="006C697E">
            <w:rPr>
              <w:rFonts w:ascii="Arial" w:hAnsi="Arial" w:cs="Arial"/>
              <w:i/>
              <w:lang w:val="en-US"/>
            </w:rPr>
            <w:t>each</w:t>
          </w:r>
          <w:r w:rsidRPr="006C697E">
            <w:rPr>
              <w:rFonts w:ascii="Arial" w:hAnsi="Arial" w:cs="Arial"/>
              <w:i/>
              <w:lang w:val="en-US"/>
            </w:rPr>
            <w:t xml:space="preserve"> requirement.</w:t>
          </w:r>
        </w:p>
      </w:sdtContent>
    </w:sdt>
    <w:p w14:paraId="3BC5CABA" w14:textId="77777777" w:rsidR="000F6680" w:rsidRPr="006C697E" w:rsidRDefault="000F6680" w:rsidP="00156D67">
      <w:pPr>
        <w:rPr>
          <w:rFonts w:ascii="Arial" w:hAnsi="Arial" w:cs="Arial"/>
          <w:lang w:val="en-US"/>
        </w:rPr>
      </w:pPr>
    </w:p>
    <w:tbl>
      <w:tblPr>
        <w:tblW w:w="5010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71"/>
        <w:gridCol w:w="2839"/>
      </w:tblGrid>
      <w:tr w:rsidR="002467AF" w:rsidRPr="006C697E" w14:paraId="48027D3F" w14:textId="77777777" w:rsidTr="002467AF">
        <w:trPr>
          <w:jc w:val="center"/>
        </w:trPr>
        <w:tc>
          <w:tcPr>
            <w:tcW w:w="2171" w:type="dxa"/>
            <w:tcBorders>
              <w:bottom w:val="single" w:sz="4" w:space="0" w:color="FFFFFF" w:themeColor="background1"/>
            </w:tcBorders>
            <w:shd w:val="clear" w:color="auto" w:fill="C6C6C6"/>
            <w:vAlign w:val="center"/>
          </w:tcPr>
          <w:p w14:paraId="2DFF26F3" w14:textId="7777777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Requirements</w:t>
            </w:r>
          </w:p>
        </w:tc>
        <w:tc>
          <w:tcPr>
            <w:tcW w:w="2839" w:type="dxa"/>
          </w:tcPr>
          <w:p w14:paraId="308608E7" w14:textId="7777777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XXXX</w:t>
            </w:r>
          </w:p>
        </w:tc>
      </w:tr>
      <w:tr w:rsidR="002467AF" w:rsidRPr="006C697E" w14:paraId="4B711028" w14:textId="77777777" w:rsidTr="002467AF">
        <w:trPr>
          <w:jc w:val="center"/>
        </w:trPr>
        <w:tc>
          <w:tcPr>
            <w:tcW w:w="2171" w:type="dxa"/>
            <w:tcBorders>
              <w:bottom w:val="single" w:sz="4" w:space="0" w:color="FFFFFF" w:themeColor="background1"/>
            </w:tcBorders>
            <w:shd w:val="clear" w:color="auto" w:fill="C6C6C6"/>
            <w:vAlign w:val="center"/>
          </w:tcPr>
          <w:p w14:paraId="228BB0CE" w14:textId="7777777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Request Date</w:t>
            </w:r>
          </w:p>
        </w:tc>
        <w:tc>
          <w:tcPr>
            <w:tcW w:w="2839" w:type="dxa"/>
          </w:tcPr>
          <w:p w14:paraId="640A9D49" w14:textId="03BB4CD0" w:rsidR="002467AF" w:rsidRPr="006C697E" w:rsidRDefault="00983B0C" w:rsidP="00983B0C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29</w:t>
            </w:r>
            <w:r w:rsidR="002467AF" w:rsidRPr="006C697E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2467AF">
              <w:rPr>
                <w:rFonts w:ascii="Arial" w:hAnsi="Arial" w:cs="Arial"/>
                <w:b/>
                <w:sz w:val="20"/>
                <w:lang w:val="en-US"/>
              </w:rPr>
              <w:t>09</w:t>
            </w:r>
            <w:r w:rsidR="002467AF" w:rsidRPr="006C697E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2467AF">
              <w:rPr>
                <w:rFonts w:ascii="Arial" w:hAnsi="Arial" w:cs="Arial"/>
                <w:b/>
                <w:sz w:val="20"/>
                <w:lang w:val="en-US"/>
              </w:rPr>
              <w:t>2020</w:t>
            </w:r>
          </w:p>
        </w:tc>
      </w:tr>
      <w:tr w:rsidR="002467AF" w:rsidRPr="006C697E" w14:paraId="6FA94EFA" w14:textId="77777777" w:rsidTr="002467AF">
        <w:trPr>
          <w:trHeight w:val="354"/>
          <w:jc w:val="center"/>
        </w:trPr>
        <w:tc>
          <w:tcPr>
            <w:tcW w:w="217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C6C6"/>
            <w:vAlign w:val="center"/>
          </w:tcPr>
          <w:p w14:paraId="4B85BED9" w14:textId="7777777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Requirement Type</w:t>
            </w:r>
          </w:p>
        </w:tc>
        <w:tc>
          <w:tcPr>
            <w:tcW w:w="2839" w:type="dxa"/>
          </w:tcPr>
          <w:p w14:paraId="64F77AD9" w14:textId="5ED2444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</w:rPr>
              <w:object w:dxaOrig="1440" w:dyaOrig="1440" w14:anchorId="4CBB55E4">
                <v:shape id="_x0000_i1129" type="#_x0000_t75" style="width:69.85pt;height:18.8pt" o:ole="">
                  <v:imagedata r:id="rId59" o:title=""/>
                </v:shape>
                <w:control r:id="rId60" w:name="Low21" w:shapeid="_x0000_i1129"/>
              </w:object>
            </w:r>
            <w:r w:rsidRPr="006C697E">
              <w:rPr>
                <w:rFonts w:ascii="Arial" w:hAnsi="Arial" w:cs="Arial"/>
                <w:b/>
                <w:sz w:val="20"/>
              </w:rPr>
              <w:object w:dxaOrig="1440" w:dyaOrig="1440" w14:anchorId="49DADB67">
                <v:shape id="_x0000_i1212" type="#_x0000_t75" style="width:68.8pt;height:18.8pt" o:ole="">
                  <v:imagedata r:id="rId61" o:title=""/>
                </v:shape>
                <w:control r:id="rId62" w:name="Medium21" w:shapeid="_x0000_i1212"/>
              </w:object>
            </w:r>
            <w:r w:rsidRPr="006C697E">
              <w:rPr>
                <w:rFonts w:ascii="Arial" w:hAnsi="Arial" w:cs="Arial"/>
                <w:b/>
                <w:sz w:val="20"/>
              </w:rPr>
              <w:object w:dxaOrig="1440" w:dyaOrig="1440" w14:anchorId="6C1FD482">
                <v:shape id="_x0000_i1213" type="#_x0000_t75" style="width:65pt;height:18.8pt" o:ole="">
                  <v:imagedata r:id="rId63" o:title=""/>
                </v:shape>
                <w:control r:id="rId64" w:name="High22" w:shapeid="_x0000_i1213"/>
              </w:object>
            </w:r>
          </w:p>
        </w:tc>
      </w:tr>
      <w:tr w:rsidR="002467AF" w:rsidRPr="006C697E" w14:paraId="2D1438F5" w14:textId="77777777" w:rsidTr="002467AF">
        <w:trPr>
          <w:trHeight w:val="598"/>
          <w:jc w:val="center"/>
        </w:trPr>
        <w:tc>
          <w:tcPr>
            <w:tcW w:w="217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C6C6"/>
            <w:vAlign w:val="center"/>
          </w:tcPr>
          <w:p w14:paraId="4D47B858" w14:textId="7777777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Priority</w:t>
            </w:r>
          </w:p>
        </w:tc>
        <w:tc>
          <w:tcPr>
            <w:tcW w:w="2839" w:type="dxa"/>
            <w:vAlign w:val="center"/>
          </w:tcPr>
          <w:p w14:paraId="5377D49F" w14:textId="5C9A85CF" w:rsidR="002467AF" w:rsidRPr="006C697E" w:rsidRDefault="002467AF" w:rsidP="000F6680">
            <w:pPr>
              <w:jc w:val="left"/>
              <w:rPr>
                <w:rFonts w:ascii="Arial" w:hAnsi="Arial" w:cs="Arial"/>
                <w:sz w:val="20"/>
                <w:lang w:val="en-US" w:eastAsia="es-ES"/>
              </w:rPr>
            </w:pPr>
            <w:r w:rsidRPr="006C697E">
              <w:rPr>
                <w:rFonts w:ascii="Arial" w:hAnsi="Arial" w:cs="Arial"/>
                <w:sz w:val="20"/>
              </w:rPr>
              <w:object w:dxaOrig="1440" w:dyaOrig="1440" w14:anchorId="442C5A22">
                <v:shape id="_x0000_i1214" type="#_x0000_t75" style="width:36pt;height:15.6pt" o:ole="">
                  <v:imagedata r:id="rId65" o:title=""/>
                </v:shape>
                <w:control r:id="rId66" w:name="Yes2" w:shapeid="_x0000_i1214"/>
              </w:object>
            </w:r>
            <w:r w:rsidRPr="006C697E">
              <w:rPr>
                <w:rFonts w:ascii="Arial" w:hAnsi="Arial" w:cs="Arial"/>
                <w:sz w:val="20"/>
              </w:rPr>
              <w:object w:dxaOrig="1440" w:dyaOrig="1440" w14:anchorId="748A90C8">
                <v:shape id="_x0000_i1219" type="#_x0000_t75" style="width:49.45pt;height:15.6pt" o:ole="">
                  <v:imagedata r:id="rId67" o:title=""/>
                </v:shape>
                <w:control r:id="rId68" w:name="No2" w:shapeid="_x0000_i1219"/>
              </w:object>
            </w:r>
            <w:r w:rsidRPr="006C697E">
              <w:rPr>
                <w:rFonts w:ascii="Arial" w:hAnsi="Arial" w:cs="Arial"/>
                <w:sz w:val="20"/>
              </w:rPr>
              <w:object w:dxaOrig="1440" w:dyaOrig="1440" w14:anchorId="02E13EF9">
                <v:shape id="_x0000_i1220" type="#_x0000_t75" style="width:41.35pt;height:15.6pt" o:ole="">
                  <v:imagedata r:id="rId69" o:title=""/>
                </v:shape>
                <w:control r:id="rId70" w:name="Low2" w:shapeid="_x0000_i1220"/>
              </w:object>
            </w:r>
          </w:p>
        </w:tc>
      </w:tr>
      <w:tr w:rsidR="002467AF" w:rsidRPr="006C697E" w14:paraId="419F26D8" w14:textId="77777777" w:rsidTr="002467AF">
        <w:trPr>
          <w:jc w:val="center"/>
        </w:trPr>
        <w:tc>
          <w:tcPr>
            <w:tcW w:w="217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C6C6"/>
            <w:vAlign w:val="center"/>
          </w:tcPr>
          <w:p w14:paraId="7BD9E0BF" w14:textId="7777777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Impact on Security</w:t>
            </w:r>
          </w:p>
        </w:tc>
        <w:tc>
          <w:tcPr>
            <w:tcW w:w="2839" w:type="dxa"/>
            <w:vAlign w:val="center"/>
          </w:tcPr>
          <w:p w14:paraId="7090061B" w14:textId="684DDA02" w:rsidR="002467AF" w:rsidRPr="006C697E" w:rsidRDefault="002467AF" w:rsidP="000F6680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6C697E">
              <w:rPr>
                <w:rFonts w:ascii="Arial" w:hAnsi="Arial" w:cs="Arial"/>
                <w:sz w:val="20"/>
              </w:rPr>
              <w:object w:dxaOrig="1440" w:dyaOrig="1440" w14:anchorId="63E10A19">
                <v:shape id="_x0000_i1217" type="#_x0000_t75" style="width:36pt;height:15.05pt" o:ole="">
                  <v:imagedata r:id="rId71" o:title=""/>
                </v:shape>
                <w:control r:id="rId72" w:name="High2" w:shapeid="_x0000_i1217"/>
              </w:object>
            </w:r>
            <w:r w:rsidRPr="006C697E">
              <w:rPr>
                <w:rFonts w:ascii="Arial" w:hAnsi="Arial" w:cs="Arial"/>
                <w:sz w:val="20"/>
              </w:rPr>
              <w:object w:dxaOrig="1440" w:dyaOrig="1440" w14:anchorId="4B4D4CE7">
                <v:shape id="_x0000_i1218" type="#_x0000_t75" style="width:36pt;height:15.05pt" o:ole="">
                  <v:imagedata r:id="rId73" o:title=""/>
                </v:shape>
                <w:control r:id="rId74" w:name="Medium2" w:shapeid="_x0000_i1218"/>
              </w:object>
            </w:r>
          </w:p>
        </w:tc>
      </w:tr>
      <w:tr w:rsidR="002467AF" w:rsidRPr="00983B0C" w14:paraId="35871CCD" w14:textId="77777777" w:rsidTr="002467AF">
        <w:trPr>
          <w:jc w:val="center"/>
        </w:trPr>
        <w:tc>
          <w:tcPr>
            <w:tcW w:w="217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C6C6"/>
            <w:vAlign w:val="center"/>
          </w:tcPr>
          <w:p w14:paraId="11A1F561" w14:textId="7777777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Project</w:t>
            </w:r>
          </w:p>
        </w:tc>
        <w:tc>
          <w:tcPr>
            <w:tcW w:w="2839" w:type="dxa"/>
            <w:tcBorders>
              <w:bottom w:val="single" w:sz="4" w:space="0" w:color="D9D9D9" w:themeColor="background1" w:themeShade="D9"/>
            </w:tcBorders>
          </w:tcPr>
          <w:p w14:paraId="0D4F339A" w14:textId="60684901" w:rsidR="002467AF" w:rsidRPr="00983B0C" w:rsidRDefault="002467AF" w:rsidP="00983B0C">
            <w:pPr>
              <w:spacing w:before="60" w:after="60"/>
              <w:rPr>
                <w:rFonts w:ascii="Arial" w:hAnsi="Arial" w:cs="Arial"/>
                <w:b/>
                <w:sz w:val="20"/>
                <w:lang w:val="es-CO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fldChar w:fldCharType="begin"/>
            </w:r>
            <w:r w:rsidRPr="00983B0C">
              <w:rPr>
                <w:rFonts w:ascii="Arial" w:hAnsi="Arial" w:cs="Arial"/>
                <w:b/>
                <w:sz w:val="20"/>
                <w:lang w:val="es-CO"/>
              </w:rPr>
              <w:instrText xml:space="preserve"> TITLE   \* MERGEFORMAT </w:instrText>
            </w:r>
            <w:r w:rsidRPr="006C697E">
              <w:rPr>
                <w:rFonts w:ascii="Arial" w:hAnsi="Arial" w:cs="Arial"/>
                <w:b/>
                <w:sz w:val="20"/>
                <w:lang w:val="en-US"/>
              </w:rPr>
              <w:fldChar w:fldCharType="separate"/>
            </w:r>
            <w:r w:rsidRPr="00983B0C">
              <w:rPr>
                <w:rFonts w:ascii="Arial" w:hAnsi="Arial" w:cs="Arial"/>
                <w:b/>
                <w:sz w:val="20"/>
                <w:lang w:val="es-CO"/>
              </w:rPr>
              <w:t xml:space="preserve">Carga de </w:t>
            </w:r>
            <w:r w:rsidR="00983B0C" w:rsidRPr="00983B0C">
              <w:rPr>
                <w:rFonts w:ascii="Arial" w:hAnsi="Arial" w:cs="Arial"/>
                <w:b/>
                <w:sz w:val="20"/>
                <w:lang w:val="es-CO"/>
              </w:rPr>
              <w:t>medida de caudal Batatas</w:t>
            </w:r>
            <w:r w:rsidRPr="00983B0C">
              <w:rPr>
                <w:rFonts w:ascii="Arial" w:hAnsi="Arial" w:cs="Arial"/>
                <w:b/>
                <w:sz w:val="20"/>
                <w:lang w:val="es-CO"/>
              </w:rPr>
              <w:t xml:space="preserve"> </w:t>
            </w:r>
            <w:r w:rsidRPr="006C697E">
              <w:rPr>
                <w:rFonts w:ascii="Arial" w:hAnsi="Arial" w:cs="Arial"/>
                <w:b/>
                <w:sz w:val="20"/>
                <w:lang w:val="en-US"/>
              </w:rPr>
              <w:fldChar w:fldCharType="end"/>
            </w:r>
          </w:p>
        </w:tc>
      </w:tr>
      <w:tr w:rsidR="002467AF" w:rsidRPr="006C697E" w14:paraId="6D94CDCE" w14:textId="77777777" w:rsidTr="002467AF">
        <w:trPr>
          <w:jc w:val="center"/>
        </w:trPr>
        <w:tc>
          <w:tcPr>
            <w:tcW w:w="2171" w:type="dxa"/>
            <w:tcBorders>
              <w:top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C6C6C6"/>
            <w:vAlign w:val="center"/>
          </w:tcPr>
          <w:p w14:paraId="1B68BF4A" w14:textId="7777777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sz w:val="20"/>
                <w:lang w:val="en-US"/>
              </w:rPr>
              <w:t>Strategic Line</w:t>
            </w:r>
          </w:p>
        </w:tc>
        <w:tc>
          <w:tcPr>
            <w:tcW w:w="2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7F330E" w14:textId="3E7279C7" w:rsidR="002467AF" w:rsidRPr="006C697E" w:rsidRDefault="002467AF" w:rsidP="000F6680">
            <w:pPr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Power Generation</w:t>
            </w:r>
          </w:p>
        </w:tc>
      </w:tr>
    </w:tbl>
    <w:p w14:paraId="00A84ADB" w14:textId="77777777" w:rsidR="000F6680" w:rsidRPr="006C697E" w:rsidRDefault="000F6680" w:rsidP="00476DCD">
      <w:pPr>
        <w:pStyle w:val="Descripcin"/>
        <w:ind w:left="855"/>
        <w:rPr>
          <w:rFonts w:ascii="Arial" w:hAnsi="Arial" w:cs="Arial"/>
          <w:bCs/>
        </w:rPr>
      </w:pPr>
      <w:bookmarkStart w:id="50" w:name="_Toc38026106"/>
      <w:r w:rsidRPr="006C697E">
        <w:rPr>
          <w:rFonts w:ascii="Arial" w:hAnsi="Arial" w:cs="Arial"/>
          <w:bCs/>
        </w:rPr>
        <w:t xml:space="preserve">Table </w:t>
      </w:r>
      <w:r w:rsidR="000F6F0E" w:rsidRPr="006C697E">
        <w:rPr>
          <w:rFonts w:ascii="Arial" w:hAnsi="Arial" w:cs="Arial"/>
          <w:bCs/>
        </w:rPr>
        <w:fldChar w:fldCharType="begin"/>
      </w:r>
      <w:r w:rsidRPr="006C697E">
        <w:rPr>
          <w:rFonts w:ascii="Arial" w:hAnsi="Arial" w:cs="Arial"/>
          <w:bCs/>
        </w:rPr>
        <w:instrText xml:space="preserve"> SEQ Tabella \* ARABIC </w:instrText>
      </w:r>
      <w:r w:rsidR="000F6F0E" w:rsidRPr="006C697E">
        <w:rPr>
          <w:rFonts w:ascii="Arial" w:hAnsi="Arial" w:cs="Arial"/>
          <w:bCs/>
        </w:rPr>
        <w:fldChar w:fldCharType="separate"/>
      </w:r>
      <w:r w:rsidR="00131CF4" w:rsidRPr="006C697E">
        <w:rPr>
          <w:rFonts w:ascii="Arial" w:hAnsi="Arial" w:cs="Arial"/>
          <w:bCs/>
          <w:noProof/>
        </w:rPr>
        <w:t>5</w:t>
      </w:r>
      <w:r w:rsidR="000F6F0E" w:rsidRPr="006C697E">
        <w:rPr>
          <w:rFonts w:ascii="Arial" w:hAnsi="Arial" w:cs="Arial"/>
          <w:bCs/>
        </w:rPr>
        <w:fldChar w:fldCharType="end"/>
      </w:r>
      <w:r w:rsidRPr="006C697E">
        <w:rPr>
          <w:rFonts w:ascii="Arial" w:hAnsi="Arial" w:cs="Arial"/>
          <w:bCs/>
        </w:rPr>
        <w:t xml:space="preserve"> – Requirement</w:t>
      </w:r>
      <w:r w:rsidR="00DA1110" w:rsidRPr="006C697E">
        <w:rPr>
          <w:rFonts w:ascii="Arial" w:hAnsi="Arial" w:cs="Arial"/>
          <w:bCs/>
        </w:rPr>
        <w:t>s</w:t>
      </w:r>
      <w:r w:rsidRPr="006C697E">
        <w:rPr>
          <w:rFonts w:ascii="Arial" w:hAnsi="Arial" w:cs="Arial"/>
          <w:bCs/>
        </w:rPr>
        <w:t xml:space="preserve"> Sheet</w:t>
      </w:r>
      <w:bookmarkEnd w:id="50"/>
    </w:p>
    <w:p w14:paraId="534C6024" w14:textId="77777777" w:rsidR="000F6680" w:rsidRPr="006C697E" w:rsidRDefault="000F6680" w:rsidP="00156D67">
      <w:pPr>
        <w:rPr>
          <w:rFonts w:ascii="Arial" w:hAnsi="Arial" w:cs="Arial"/>
          <w:i/>
          <w:lang w:val="en-US"/>
        </w:rPr>
      </w:pPr>
    </w:p>
    <w:p w14:paraId="341121D7" w14:textId="77777777" w:rsidR="009A5111" w:rsidRPr="006C697E" w:rsidRDefault="009A5111" w:rsidP="009A5111">
      <w:pPr>
        <w:pStyle w:val="Ttulo2"/>
        <w:rPr>
          <w:rFonts w:cs="Arial"/>
          <w:lang w:val="en-US"/>
        </w:rPr>
      </w:pPr>
      <w:bookmarkStart w:id="51" w:name="_Toc451876221"/>
      <w:r w:rsidRPr="006C697E">
        <w:rPr>
          <w:rFonts w:cs="Arial"/>
          <w:lang w:val="en-US"/>
        </w:rPr>
        <w:t>Relations with o</w:t>
      </w:r>
      <w:r w:rsidR="00B26F77" w:rsidRPr="006C697E">
        <w:rPr>
          <w:rFonts w:cs="Arial"/>
          <w:lang w:val="en-US"/>
        </w:rPr>
        <w:t>ther System</w:t>
      </w:r>
      <w:r w:rsidRPr="006C697E">
        <w:rPr>
          <w:rFonts w:cs="Arial"/>
          <w:lang w:val="en-US"/>
        </w:rPr>
        <w:t>s</w:t>
      </w:r>
      <w:bookmarkEnd w:id="51"/>
    </w:p>
    <w:p w14:paraId="104C1577" w14:textId="77777777" w:rsidR="00F65E2A" w:rsidRDefault="00F65E2A" w:rsidP="00580DD5">
      <w:pPr>
        <w:rPr>
          <w:rFonts w:ascii="Arial" w:hAnsi="Arial" w:cs="Arial"/>
          <w:lang w:val="en-US"/>
        </w:rPr>
      </w:pPr>
    </w:p>
    <w:p w14:paraId="51E04055" w14:textId="0521292D" w:rsidR="00617F89" w:rsidRPr="00617F89" w:rsidRDefault="00617F89" w:rsidP="00580DD5">
      <w:pPr>
        <w:rPr>
          <w:rFonts w:ascii="Arial" w:hAnsi="Arial" w:cs="Arial"/>
          <w:lang w:val="es-ES"/>
        </w:rPr>
      </w:pPr>
      <w:r w:rsidRPr="00617F89">
        <w:rPr>
          <w:rFonts w:ascii="Arial" w:hAnsi="Arial" w:cs="Arial"/>
          <w:lang w:val="es-ES"/>
        </w:rPr>
        <w:t>Durante la etapa de l</w:t>
      </w:r>
      <w:r>
        <w:rPr>
          <w:rFonts w:ascii="Arial" w:hAnsi="Arial" w:cs="Arial"/>
          <w:lang w:val="es-ES"/>
        </w:rPr>
        <w:t xml:space="preserve">evantamiento funcional de requerimientos y entendimiento de cada variable se detallará los sistemas </w:t>
      </w:r>
      <w:r w:rsidR="005C66C4">
        <w:rPr>
          <w:rFonts w:ascii="Arial" w:hAnsi="Arial" w:cs="Arial"/>
          <w:lang w:val="es-ES"/>
        </w:rPr>
        <w:t>internos o externos con l</w:t>
      </w:r>
      <w:r w:rsidR="00CA2882">
        <w:rPr>
          <w:rFonts w:ascii="Arial" w:hAnsi="Arial" w:cs="Arial"/>
          <w:lang w:val="es-ES"/>
        </w:rPr>
        <w:t>os</w:t>
      </w:r>
      <w:r w:rsidR="005C66C4">
        <w:rPr>
          <w:rFonts w:ascii="Arial" w:hAnsi="Arial" w:cs="Arial"/>
          <w:lang w:val="es-ES"/>
        </w:rPr>
        <w:t xml:space="preserve"> cuales la herramienta digital se debe comunicar.</w:t>
      </w:r>
    </w:p>
    <w:p w14:paraId="2310EF5F" w14:textId="77777777" w:rsidR="00566A1A" w:rsidRPr="00617F89" w:rsidRDefault="00566A1A" w:rsidP="00580DD5">
      <w:pPr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2700"/>
        <w:gridCol w:w="3600"/>
      </w:tblGrid>
      <w:tr w:rsidR="00465203" w:rsidRPr="006C697E" w14:paraId="7F2C6B50" w14:textId="77777777" w:rsidTr="000C3349">
        <w:trPr>
          <w:trHeight w:val="523"/>
          <w:jc w:val="center"/>
        </w:trPr>
        <w:tc>
          <w:tcPr>
            <w:tcW w:w="2160" w:type="dxa"/>
            <w:tcBorders>
              <w:right w:val="single" w:sz="4" w:space="0" w:color="FFFFFF" w:themeColor="background1"/>
            </w:tcBorders>
            <w:shd w:val="clear" w:color="auto" w:fill="0555FA"/>
            <w:vAlign w:val="center"/>
          </w:tcPr>
          <w:p w14:paraId="5BBBD7F7" w14:textId="77777777" w:rsidR="00566A1A" w:rsidRPr="006C697E" w:rsidRDefault="00566A1A" w:rsidP="00476DC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Module - Interface</w:t>
            </w:r>
          </w:p>
        </w:tc>
        <w:tc>
          <w:tcPr>
            <w:tcW w:w="27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555FA"/>
            <w:vAlign w:val="center"/>
          </w:tcPr>
          <w:p w14:paraId="5059115F" w14:textId="77777777" w:rsidR="00566A1A" w:rsidRPr="006C697E" w:rsidRDefault="00566A1A" w:rsidP="00476DCD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Related System – Application</w:t>
            </w:r>
          </w:p>
        </w:tc>
        <w:tc>
          <w:tcPr>
            <w:tcW w:w="3600" w:type="dxa"/>
            <w:tcBorders>
              <w:left w:val="single" w:sz="4" w:space="0" w:color="FFFFFF" w:themeColor="background1"/>
            </w:tcBorders>
            <w:shd w:val="clear" w:color="auto" w:fill="0555FA"/>
            <w:vAlign w:val="center"/>
          </w:tcPr>
          <w:p w14:paraId="03FC3FE8" w14:textId="77777777" w:rsidR="00566A1A" w:rsidRPr="006C697E" w:rsidRDefault="00566A1A" w:rsidP="00476DC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Detail</w:t>
            </w:r>
            <w:r w:rsidR="007F0D2F"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s of the i</w:t>
            </w: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mpact</w:t>
            </w:r>
          </w:p>
        </w:tc>
      </w:tr>
      <w:tr w:rsidR="00DD12F4" w:rsidRPr="00DD12F4" w14:paraId="5AC8A809" w14:textId="77777777" w:rsidTr="00476DCD">
        <w:trPr>
          <w:jc w:val="center"/>
        </w:trPr>
        <w:tc>
          <w:tcPr>
            <w:tcW w:w="2160" w:type="dxa"/>
            <w:shd w:val="clear" w:color="auto" w:fill="auto"/>
          </w:tcPr>
          <w:p w14:paraId="064F0765" w14:textId="5C993C36" w:rsidR="00DD12F4" w:rsidRPr="009100B2" w:rsidRDefault="00983B0C" w:rsidP="00983B0C">
            <w:pPr>
              <w:jc w:val="left"/>
              <w:textAlignment w:val="center"/>
              <w:rPr>
                <w:rFonts w:ascii="Calibri" w:hAnsi="Calibri"/>
                <w:szCs w:val="22"/>
                <w:lang w:val="pt-BR" w:eastAsia="es-ES"/>
              </w:rPr>
            </w:pPr>
            <w:r w:rsidRPr="00983B0C">
              <w:rPr>
                <w:rFonts w:ascii="Calibri" w:hAnsi="Calibri"/>
                <w:szCs w:val="22"/>
                <w:lang w:val="es-CO" w:eastAsia="es-ES"/>
              </w:rPr>
              <w:t>INGEN</w:t>
            </w:r>
          </w:p>
        </w:tc>
        <w:tc>
          <w:tcPr>
            <w:tcW w:w="2700" w:type="dxa"/>
            <w:shd w:val="clear" w:color="auto" w:fill="auto"/>
          </w:tcPr>
          <w:p w14:paraId="20DB7207" w14:textId="426F9DB6" w:rsidR="00DD12F4" w:rsidRPr="00DD12F4" w:rsidRDefault="00DD12F4" w:rsidP="00DD12F4">
            <w:pPr>
              <w:jc w:val="left"/>
              <w:textAlignment w:val="center"/>
              <w:rPr>
                <w:rFonts w:ascii="Calibri" w:hAnsi="Calibri"/>
                <w:szCs w:val="22"/>
                <w:lang w:val="pt-BR" w:eastAsia="es-ES"/>
              </w:rPr>
            </w:pPr>
          </w:p>
        </w:tc>
        <w:tc>
          <w:tcPr>
            <w:tcW w:w="3600" w:type="dxa"/>
            <w:shd w:val="clear" w:color="auto" w:fill="auto"/>
          </w:tcPr>
          <w:p w14:paraId="1DB24332" w14:textId="0D629283" w:rsidR="00DD12F4" w:rsidRPr="00DD12F4" w:rsidRDefault="00DD12F4" w:rsidP="00DD12F4">
            <w:pPr>
              <w:rPr>
                <w:rFonts w:ascii="Arial" w:hAnsi="Arial" w:cs="Arial"/>
                <w:sz w:val="20"/>
                <w:lang w:val="pt-BR"/>
              </w:rPr>
            </w:pPr>
          </w:p>
        </w:tc>
      </w:tr>
    </w:tbl>
    <w:p w14:paraId="2F37C6B1" w14:textId="77777777" w:rsidR="00566A1A" w:rsidRPr="006C697E" w:rsidRDefault="00566A1A" w:rsidP="00476DCD">
      <w:pPr>
        <w:pStyle w:val="Descripcin"/>
        <w:ind w:left="855"/>
        <w:rPr>
          <w:rFonts w:ascii="Arial" w:hAnsi="Arial" w:cs="Arial"/>
          <w:bCs/>
        </w:rPr>
      </w:pPr>
      <w:bookmarkStart w:id="52" w:name="_Toc38026107"/>
      <w:r w:rsidRPr="006C697E">
        <w:rPr>
          <w:rFonts w:ascii="Arial" w:hAnsi="Arial" w:cs="Arial"/>
          <w:bCs/>
        </w:rPr>
        <w:t xml:space="preserve">Table </w:t>
      </w:r>
      <w:r w:rsidR="000F6F0E" w:rsidRPr="006C697E">
        <w:rPr>
          <w:rFonts w:ascii="Arial" w:hAnsi="Arial" w:cs="Arial"/>
          <w:bCs/>
        </w:rPr>
        <w:fldChar w:fldCharType="begin"/>
      </w:r>
      <w:r w:rsidRPr="006C697E">
        <w:rPr>
          <w:rFonts w:ascii="Arial" w:hAnsi="Arial" w:cs="Arial"/>
          <w:bCs/>
        </w:rPr>
        <w:instrText xml:space="preserve"> SEQ Tabella \* ARABIC </w:instrText>
      </w:r>
      <w:r w:rsidR="000F6F0E" w:rsidRPr="006C697E">
        <w:rPr>
          <w:rFonts w:ascii="Arial" w:hAnsi="Arial" w:cs="Arial"/>
          <w:bCs/>
        </w:rPr>
        <w:fldChar w:fldCharType="separate"/>
      </w:r>
      <w:r w:rsidR="00131CF4" w:rsidRPr="006C697E">
        <w:rPr>
          <w:rFonts w:ascii="Arial" w:hAnsi="Arial" w:cs="Arial"/>
          <w:bCs/>
          <w:noProof/>
        </w:rPr>
        <w:t>6</w:t>
      </w:r>
      <w:r w:rsidR="000F6F0E" w:rsidRPr="006C697E">
        <w:rPr>
          <w:rFonts w:ascii="Arial" w:hAnsi="Arial" w:cs="Arial"/>
          <w:bCs/>
        </w:rPr>
        <w:fldChar w:fldCharType="end"/>
      </w:r>
      <w:r w:rsidRPr="006C697E">
        <w:rPr>
          <w:rFonts w:ascii="Arial" w:hAnsi="Arial" w:cs="Arial"/>
          <w:bCs/>
        </w:rPr>
        <w:t xml:space="preserve"> – </w:t>
      </w:r>
      <w:r w:rsidR="009A5111" w:rsidRPr="006C697E">
        <w:rPr>
          <w:rFonts w:ascii="Arial" w:hAnsi="Arial" w:cs="Arial"/>
          <w:bCs/>
        </w:rPr>
        <w:t>Relations with o</w:t>
      </w:r>
      <w:r w:rsidRPr="006C697E">
        <w:rPr>
          <w:rFonts w:ascii="Arial" w:hAnsi="Arial" w:cs="Arial"/>
          <w:bCs/>
        </w:rPr>
        <w:t>ther Systems</w:t>
      </w:r>
      <w:bookmarkEnd w:id="52"/>
    </w:p>
    <w:p w14:paraId="09CE3591" w14:textId="77777777" w:rsidR="00566A1A" w:rsidRPr="006C697E" w:rsidRDefault="00566A1A" w:rsidP="00580DD5">
      <w:pPr>
        <w:rPr>
          <w:rStyle w:val="nfasis"/>
          <w:rFonts w:ascii="Arial" w:hAnsi="Arial" w:cs="Arial"/>
          <w:i w:val="0"/>
          <w:iCs w:val="0"/>
          <w:lang w:val="en-US"/>
        </w:rPr>
      </w:pPr>
    </w:p>
    <w:p w14:paraId="46E9B72B" w14:textId="77777777" w:rsidR="00644438" w:rsidRPr="006C697E" w:rsidRDefault="00B26F77" w:rsidP="00B26F77">
      <w:pPr>
        <w:pStyle w:val="Ttulo1"/>
        <w:rPr>
          <w:rFonts w:cs="Arial"/>
          <w:lang w:val="en-US"/>
        </w:rPr>
      </w:pPr>
      <w:bookmarkStart w:id="53" w:name="_Toc451876222"/>
      <w:r w:rsidRPr="006C697E">
        <w:rPr>
          <w:rFonts w:cs="Arial"/>
          <w:lang w:val="en-US"/>
        </w:rPr>
        <w:lastRenderedPageBreak/>
        <w:t>Description</w:t>
      </w:r>
      <w:r w:rsidR="005D6B6F" w:rsidRPr="006C697E">
        <w:rPr>
          <w:rFonts w:cs="Arial"/>
          <w:lang w:val="en-US"/>
        </w:rPr>
        <w:t xml:space="preserve"> of requirement</w:t>
      </w:r>
      <w:r w:rsidR="00264FB3" w:rsidRPr="006C697E">
        <w:rPr>
          <w:rFonts w:cs="Arial"/>
          <w:lang w:val="en-US"/>
        </w:rPr>
        <w:t>s</w:t>
      </w:r>
      <w:bookmarkEnd w:id="53"/>
    </w:p>
    <w:sdt>
      <w:sdtPr>
        <w:rPr>
          <w:rFonts w:ascii="Arial" w:hAnsi="Arial" w:cs="Arial"/>
          <w:lang w:val="en-US"/>
        </w:rPr>
        <w:id w:val="-835994581"/>
        <w:placeholder>
          <w:docPart w:val="F7A47729B9264AE69114B8278A5911B7"/>
        </w:placeholder>
        <w:temporary/>
        <w:showingPlcHdr/>
        <w:text/>
      </w:sdtPr>
      <w:sdtContent>
        <w:p w14:paraId="0F24CF01" w14:textId="77777777" w:rsidR="002F4864" w:rsidRPr="006C697E" w:rsidRDefault="000C3F08" w:rsidP="00AB5332">
          <w:pPr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lang w:val="en-US"/>
            </w:rPr>
            <w:t>Detailed description of the necessity that originate</w:t>
          </w:r>
          <w:r w:rsidR="00A83BAA" w:rsidRPr="006C697E">
            <w:rPr>
              <w:rFonts w:ascii="Arial" w:hAnsi="Arial" w:cs="Arial"/>
              <w:i/>
              <w:lang w:val="en-US"/>
            </w:rPr>
            <w:t>d</w:t>
          </w:r>
          <w:r w:rsidRPr="006C697E">
            <w:rPr>
              <w:rFonts w:ascii="Arial" w:hAnsi="Arial" w:cs="Arial"/>
              <w:i/>
              <w:lang w:val="en-US"/>
            </w:rPr>
            <w:t xml:space="preserve"> the requirement</w:t>
          </w:r>
          <w:r w:rsidR="00264FB3" w:rsidRPr="006C697E">
            <w:rPr>
              <w:rFonts w:ascii="Arial" w:hAnsi="Arial" w:cs="Arial"/>
              <w:i/>
              <w:lang w:val="en-US"/>
            </w:rPr>
            <w:t>s</w:t>
          </w:r>
          <w:r w:rsidRPr="006C697E">
            <w:rPr>
              <w:rFonts w:ascii="Arial" w:hAnsi="Arial" w:cs="Arial"/>
              <w:i/>
              <w:lang w:val="en-US"/>
            </w:rPr>
            <w:t>, the objective and scope.</w:t>
          </w:r>
          <w:r w:rsidR="00A74814" w:rsidRPr="006C697E">
            <w:rPr>
              <w:rFonts w:ascii="Arial" w:hAnsi="Arial" w:cs="Arial"/>
              <w:lang w:val="en-US"/>
            </w:rPr>
            <w:t xml:space="preserve"> </w:t>
          </w:r>
        </w:p>
      </w:sdtContent>
    </w:sdt>
    <w:p w14:paraId="12261FCD" w14:textId="77777777" w:rsidR="00767C3F" w:rsidRPr="006C697E" w:rsidRDefault="00B26F77" w:rsidP="00B26F77">
      <w:pPr>
        <w:pStyle w:val="Ttulo2"/>
        <w:rPr>
          <w:rFonts w:cs="Arial"/>
          <w:lang w:val="en-US"/>
        </w:rPr>
      </w:pPr>
      <w:bookmarkStart w:id="54" w:name="_Toc360181398"/>
      <w:bookmarkStart w:id="55" w:name="_Toc360183044"/>
      <w:bookmarkStart w:id="56" w:name="_Toc360444378"/>
      <w:bookmarkStart w:id="57" w:name="_Toc451876223"/>
      <w:bookmarkEnd w:id="54"/>
      <w:bookmarkEnd w:id="55"/>
      <w:bookmarkEnd w:id="56"/>
      <w:r w:rsidRPr="006C697E">
        <w:rPr>
          <w:rFonts w:cs="Arial"/>
          <w:lang w:val="en-US"/>
        </w:rPr>
        <w:t>Functional Requirements</w:t>
      </w:r>
      <w:bookmarkEnd w:id="57"/>
    </w:p>
    <w:sdt>
      <w:sdtPr>
        <w:rPr>
          <w:rFonts w:ascii="Arial" w:hAnsi="Arial" w:cs="Arial"/>
          <w:lang w:val="en-US"/>
        </w:rPr>
        <w:id w:val="-1068340362"/>
        <w:placeholder>
          <w:docPart w:val="438174AC841042F9BACF2F11C09C9BE6"/>
        </w:placeholder>
        <w:temporary/>
        <w:showingPlcHdr/>
        <w:text/>
      </w:sdtPr>
      <w:sdtContent>
        <w:p w14:paraId="5B9EA50E" w14:textId="77777777" w:rsidR="00F65E2A" w:rsidRPr="006C697E" w:rsidRDefault="000C3F08" w:rsidP="00767C3F">
          <w:pPr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functional requirements. After filling </w:t>
          </w:r>
          <w:r w:rsidR="00A83BAA" w:rsidRPr="006C697E"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6C697E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 w:rsidR="00A83BAA" w:rsidRPr="006C697E">
            <w:rPr>
              <w:rFonts w:ascii="Arial" w:hAnsi="Arial" w:cs="Arial"/>
              <w:i/>
              <w:iCs/>
              <w:lang w:val="en-US"/>
            </w:rPr>
            <w:t xml:space="preserve"> for the purpose of estimating </w:t>
          </w:r>
          <w:r w:rsidRPr="006C697E">
            <w:rPr>
              <w:rFonts w:ascii="Arial" w:hAnsi="Arial" w:cs="Arial"/>
              <w:i/>
              <w:iCs/>
              <w:lang w:val="en-US"/>
            </w:rPr>
            <w:t>a preliminary effort.</w:t>
          </w:r>
        </w:p>
      </w:sdtContent>
    </w:sdt>
    <w:p w14:paraId="702F0305" w14:textId="6067944E" w:rsidR="000C3F08" w:rsidRDefault="000C3F08" w:rsidP="00767C3F">
      <w:pPr>
        <w:rPr>
          <w:rFonts w:ascii="Arial" w:hAnsi="Arial" w:cs="Arial"/>
          <w:lang w:val="en-US"/>
        </w:rPr>
      </w:pPr>
    </w:p>
    <w:p w14:paraId="736806C3" w14:textId="77777777" w:rsidR="00511235" w:rsidRDefault="00FA3C1D" w:rsidP="00517C7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Se requiere añadir </w:t>
      </w:r>
      <w:r w:rsidR="005102E5">
        <w:rPr>
          <w:rFonts w:ascii="Arial" w:hAnsi="Arial" w:cs="Arial"/>
          <w:szCs w:val="22"/>
          <w:lang w:val="es-ES"/>
        </w:rPr>
        <w:t xml:space="preserve">en </w:t>
      </w:r>
      <w:proofErr w:type="spellStart"/>
      <w:r w:rsidR="00517C72" w:rsidRPr="00907365">
        <w:rPr>
          <w:rFonts w:ascii="Arial" w:hAnsi="Arial" w:cs="Arial"/>
          <w:szCs w:val="22"/>
          <w:lang w:val="es-ES"/>
        </w:rPr>
        <w:t>GReporting</w:t>
      </w:r>
      <w:proofErr w:type="spellEnd"/>
      <w:r w:rsidR="00517C72" w:rsidRPr="00907365">
        <w:rPr>
          <w:rFonts w:ascii="Arial" w:hAnsi="Arial" w:cs="Arial"/>
          <w:szCs w:val="22"/>
          <w:lang w:val="es-ES"/>
        </w:rPr>
        <w:t xml:space="preserve"> </w:t>
      </w:r>
      <w:r w:rsidR="006D5C45">
        <w:rPr>
          <w:rFonts w:ascii="Arial" w:hAnsi="Arial" w:cs="Arial"/>
          <w:szCs w:val="22"/>
          <w:lang w:val="es-ES"/>
        </w:rPr>
        <w:t xml:space="preserve">una </w:t>
      </w:r>
      <w:r w:rsidR="005102E5">
        <w:rPr>
          <w:rFonts w:ascii="Arial" w:hAnsi="Arial" w:cs="Arial"/>
          <w:szCs w:val="22"/>
          <w:lang w:val="es-ES"/>
        </w:rPr>
        <w:t xml:space="preserve">nueva </w:t>
      </w:r>
      <w:r>
        <w:rPr>
          <w:rFonts w:ascii="Arial" w:hAnsi="Arial" w:cs="Arial"/>
          <w:szCs w:val="22"/>
          <w:lang w:val="es-ES"/>
        </w:rPr>
        <w:t>variable</w:t>
      </w:r>
      <w:r w:rsidR="005102E5">
        <w:rPr>
          <w:rFonts w:ascii="Arial" w:hAnsi="Arial" w:cs="Arial"/>
          <w:szCs w:val="22"/>
          <w:lang w:val="es-ES"/>
        </w:rPr>
        <w:t xml:space="preserve"> al formulario de Embalse GUAVIO y también </w:t>
      </w:r>
      <w:r>
        <w:rPr>
          <w:rFonts w:ascii="Arial" w:hAnsi="Arial" w:cs="Arial"/>
          <w:szCs w:val="22"/>
          <w:lang w:val="es-ES"/>
        </w:rPr>
        <w:t xml:space="preserve">desde la Interfaz </w:t>
      </w:r>
      <w:proofErr w:type="spellStart"/>
      <w:r>
        <w:rPr>
          <w:rFonts w:ascii="Arial" w:hAnsi="Arial" w:cs="Arial"/>
          <w:szCs w:val="22"/>
          <w:lang w:val="es-ES"/>
        </w:rPr>
        <w:t>InGEN</w:t>
      </w:r>
      <w:proofErr w:type="spellEnd"/>
      <w:r>
        <w:rPr>
          <w:rFonts w:ascii="Arial" w:hAnsi="Arial" w:cs="Arial"/>
          <w:szCs w:val="22"/>
          <w:lang w:val="es-ES"/>
        </w:rPr>
        <w:t xml:space="preserve"> “</w:t>
      </w:r>
      <w:r w:rsidRPr="005102E5">
        <w:rPr>
          <w:color w:val="1F497D"/>
          <w:lang w:val="es-CO"/>
        </w:rPr>
        <w:t xml:space="preserve">Caudal </w:t>
      </w:r>
      <w:r w:rsidR="005102E5">
        <w:rPr>
          <w:color w:val="1F497D"/>
          <w:lang w:val="es-CO"/>
        </w:rPr>
        <w:t xml:space="preserve">desviación </w:t>
      </w:r>
      <w:r w:rsidRPr="005102E5">
        <w:rPr>
          <w:color w:val="1F497D"/>
          <w:lang w:val="es-CO"/>
        </w:rPr>
        <w:t>Batatas”</w:t>
      </w:r>
      <w:r>
        <w:rPr>
          <w:rFonts w:ascii="Arial" w:hAnsi="Arial" w:cs="Arial"/>
          <w:szCs w:val="22"/>
          <w:lang w:val="es-ES"/>
        </w:rPr>
        <w:t xml:space="preserve"> el cual su código </w:t>
      </w:r>
      <w:r w:rsidR="005102E5">
        <w:rPr>
          <w:rFonts w:ascii="Arial" w:hAnsi="Arial" w:cs="Arial"/>
          <w:szCs w:val="22"/>
          <w:lang w:val="es-ES"/>
        </w:rPr>
        <w:t>externo</w:t>
      </w:r>
      <w:r>
        <w:rPr>
          <w:rFonts w:ascii="Arial" w:hAnsi="Arial" w:cs="Arial"/>
          <w:szCs w:val="22"/>
          <w:lang w:val="es-ES"/>
        </w:rPr>
        <w:t xml:space="preserve"> </w:t>
      </w:r>
      <w:r w:rsidRPr="005102E5">
        <w:rPr>
          <w:color w:val="1F497D"/>
          <w:lang w:val="es-CO"/>
        </w:rPr>
        <w:t>OPBAGU_TOT_DESC_BAT</w:t>
      </w:r>
      <w:r>
        <w:rPr>
          <w:rFonts w:ascii="Arial" w:hAnsi="Arial" w:cs="Arial"/>
          <w:szCs w:val="22"/>
          <w:lang w:val="es-ES"/>
        </w:rPr>
        <w:t xml:space="preserve"> </w:t>
      </w:r>
      <w:r w:rsidR="005102E5">
        <w:rPr>
          <w:rFonts w:ascii="Arial" w:hAnsi="Arial" w:cs="Arial"/>
          <w:szCs w:val="22"/>
          <w:lang w:val="es-ES"/>
        </w:rPr>
        <w:t xml:space="preserve">para </w:t>
      </w:r>
      <w:r w:rsidR="006D5C45">
        <w:rPr>
          <w:rFonts w:ascii="Arial" w:hAnsi="Arial" w:cs="Arial"/>
          <w:szCs w:val="22"/>
          <w:lang w:val="es-ES"/>
        </w:rPr>
        <w:t xml:space="preserve">que </w:t>
      </w:r>
      <w:r>
        <w:rPr>
          <w:rFonts w:ascii="Arial" w:hAnsi="Arial" w:cs="Arial"/>
          <w:szCs w:val="22"/>
          <w:lang w:val="es-ES"/>
        </w:rPr>
        <w:t>muestre los datos del caudal del rio Batatas</w:t>
      </w:r>
      <w:r w:rsidR="005102E5">
        <w:rPr>
          <w:rFonts w:ascii="Arial" w:hAnsi="Arial" w:cs="Arial"/>
          <w:szCs w:val="22"/>
          <w:lang w:val="es-ES"/>
        </w:rPr>
        <w:t xml:space="preserve"> en los CMI correspondientes al embalse Guavio</w:t>
      </w:r>
      <w:r w:rsidR="00511235">
        <w:rPr>
          <w:rFonts w:ascii="Arial" w:hAnsi="Arial" w:cs="Arial"/>
          <w:szCs w:val="22"/>
          <w:lang w:val="es-ES"/>
        </w:rPr>
        <w:t>.</w:t>
      </w:r>
    </w:p>
    <w:p w14:paraId="470DE1B0" w14:textId="39DFEFA7" w:rsidR="00511235" w:rsidRDefault="00511235" w:rsidP="00517C72">
      <w:pPr>
        <w:rPr>
          <w:rFonts w:ascii="Arial" w:hAnsi="Arial" w:cs="Arial"/>
          <w:szCs w:val="22"/>
          <w:lang w:val="es-ES"/>
        </w:rPr>
      </w:pPr>
    </w:p>
    <w:p w14:paraId="5EF999BB" w14:textId="1FDBDAC1" w:rsidR="00511235" w:rsidRDefault="00511235" w:rsidP="00517C7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formulario donde se debe ajustar el nuevo campo para cargue manual por contingencia es:</w:t>
      </w:r>
    </w:p>
    <w:p w14:paraId="6233502D" w14:textId="5F3F0E18" w:rsidR="00511235" w:rsidRDefault="00511235" w:rsidP="00517C72">
      <w:pPr>
        <w:rPr>
          <w:rFonts w:ascii="Arial" w:hAnsi="Arial" w:cs="Arial"/>
          <w:szCs w:val="22"/>
          <w:lang w:val="es-ES"/>
        </w:rPr>
      </w:pPr>
    </w:p>
    <w:p w14:paraId="110CA6AF" w14:textId="707D4A47" w:rsidR="00511235" w:rsidRDefault="0051123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197767D" wp14:editId="3F49E73E">
            <wp:extent cx="5975985" cy="410845"/>
            <wp:effectExtent l="0" t="0" r="571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2B5" w14:textId="77777777" w:rsidR="00511235" w:rsidRDefault="00511235" w:rsidP="00517C72">
      <w:pPr>
        <w:rPr>
          <w:rFonts w:ascii="Arial" w:hAnsi="Arial" w:cs="Arial"/>
          <w:szCs w:val="22"/>
          <w:lang w:val="es-ES"/>
        </w:rPr>
      </w:pPr>
    </w:p>
    <w:p w14:paraId="5A399B82" w14:textId="1460FEB1" w:rsidR="00511235" w:rsidRDefault="0051123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68177DD4" wp14:editId="67F6D1B7">
            <wp:extent cx="5975985" cy="1924050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5032" w14:textId="77777777" w:rsidR="00511235" w:rsidRDefault="00511235" w:rsidP="00517C72">
      <w:pPr>
        <w:rPr>
          <w:rFonts w:ascii="Arial" w:hAnsi="Arial" w:cs="Arial"/>
          <w:szCs w:val="22"/>
          <w:lang w:val="es-ES"/>
        </w:rPr>
      </w:pPr>
    </w:p>
    <w:p w14:paraId="4246D779" w14:textId="6B10BBED" w:rsidR="005102E5" w:rsidRDefault="00511235" w:rsidP="00517C7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L</w:t>
      </w:r>
      <w:r w:rsidR="005102E5">
        <w:rPr>
          <w:rFonts w:ascii="Arial" w:hAnsi="Arial" w:cs="Arial"/>
          <w:szCs w:val="22"/>
          <w:lang w:val="es-ES"/>
        </w:rPr>
        <w:t xml:space="preserve">os CMI donde debe verse reflejado </w:t>
      </w:r>
      <w:r w:rsidR="00C85363">
        <w:rPr>
          <w:rFonts w:ascii="Arial" w:hAnsi="Arial" w:cs="Arial"/>
          <w:szCs w:val="22"/>
          <w:lang w:val="es-ES"/>
        </w:rPr>
        <w:t xml:space="preserve">de la interfaz </w:t>
      </w:r>
      <w:proofErr w:type="gramStart"/>
      <w:r w:rsidR="00C85363">
        <w:rPr>
          <w:rFonts w:ascii="Arial" w:hAnsi="Arial" w:cs="Arial"/>
          <w:szCs w:val="22"/>
          <w:lang w:val="es-ES"/>
        </w:rPr>
        <w:t>este dato de caudal son</w:t>
      </w:r>
      <w:proofErr w:type="gramEnd"/>
      <w:r w:rsidR="005102E5">
        <w:rPr>
          <w:rFonts w:ascii="Arial" w:hAnsi="Arial" w:cs="Arial"/>
          <w:szCs w:val="22"/>
          <w:lang w:val="es-ES"/>
        </w:rPr>
        <w:t xml:space="preserve">: </w:t>
      </w:r>
    </w:p>
    <w:p w14:paraId="346464C3" w14:textId="77777777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480A52F2" w14:textId="272FADDF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20C63E9D" wp14:editId="31C59B5C">
            <wp:extent cx="5975985" cy="488315"/>
            <wp:effectExtent l="0" t="0" r="571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DFF" w14:textId="49023120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53FF0249" wp14:editId="753C408C">
            <wp:extent cx="5975985" cy="46482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81BF" w14:textId="24A269E1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05C4A4AC" w14:textId="2E13E1A7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Se debe ajustar un campo para que se muestre este dato:</w:t>
      </w:r>
    </w:p>
    <w:p w14:paraId="4BC49E68" w14:textId="58CD3ED2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54EFE790" wp14:editId="7A2656A6">
            <wp:extent cx="5975985" cy="488315"/>
            <wp:effectExtent l="0" t="0" r="571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DFE" w14:textId="37EEB70E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4AC3504" wp14:editId="0A667306">
            <wp:extent cx="5975985" cy="1841500"/>
            <wp:effectExtent l="0" t="0" r="571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6C33" w14:textId="1D81BE4C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156E27BA" w14:textId="68E20534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0660A129" wp14:editId="0FC94564">
            <wp:extent cx="5975985" cy="320675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8910" w14:textId="06BD6A4D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2BA3C944" w14:textId="65196DFC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792ADCE" wp14:editId="42FD9E27">
            <wp:extent cx="5975985" cy="88455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5782" w14:textId="5D40AC47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151DFAE9" w14:textId="13DDA522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3914CF2F" w14:textId="2E506FDE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5EE0529E" w14:textId="46133C74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6B02F7F1" w14:textId="6C084C2D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55F5216" wp14:editId="5A558685">
            <wp:extent cx="5975985" cy="464820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6EB9" w14:textId="3C6BDAFB" w:rsidR="005102E5" w:rsidRDefault="005102E5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0BCAFEB" wp14:editId="47E91C8B">
            <wp:extent cx="5975985" cy="1910080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2F6A" w14:textId="77777777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7701C94C" w14:textId="06997D6F" w:rsidR="005102E5" w:rsidRDefault="005102E5" w:rsidP="00517C72">
      <w:pPr>
        <w:rPr>
          <w:rFonts w:ascii="Arial" w:hAnsi="Arial" w:cs="Arial"/>
          <w:szCs w:val="22"/>
          <w:lang w:val="es-ES"/>
        </w:rPr>
      </w:pPr>
    </w:p>
    <w:p w14:paraId="496DCAF0" w14:textId="7D51DA64" w:rsidR="00C85363" w:rsidRDefault="00C85363" w:rsidP="00517C7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Los reportes donde debe verse reflejado este dato de caudal y de volumen son:</w:t>
      </w:r>
    </w:p>
    <w:p w14:paraId="48343593" w14:textId="4A039237" w:rsidR="00C85363" w:rsidRDefault="00C85363" w:rsidP="00517C72">
      <w:pPr>
        <w:rPr>
          <w:rFonts w:ascii="Arial" w:hAnsi="Arial" w:cs="Arial"/>
          <w:szCs w:val="22"/>
          <w:lang w:val="es-ES"/>
        </w:rPr>
      </w:pPr>
    </w:p>
    <w:p w14:paraId="060D263E" w14:textId="0E3BE5E5" w:rsidR="00332F2F" w:rsidRDefault="00332F2F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2AEF4AF3" wp14:editId="5985D919">
            <wp:extent cx="5975985" cy="2990215"/>
            <wp:effectExtent l="0" t="0" r="571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8B19" w14:textId="77777777" w:rsidR="00332F2F" w:rsidRDefault="00332F2F" w:rsidP="00517C72">
      <w:pPr>
        <w:rPr>
          <w:rFonts w:ascii="Arial" w:hAnsi="Arial" w:cs="Arial"/>
          <w:szCs w:val="22"/>
          <w:lang w:val="es-ES"/>
        </w:rPr>
      </w:pPr>
    </w:p>
    <w:p w14:paraId="1330F9AC" w14:textId="0B346061" w:rsidR="00C85363" w:rsidRDefault="00C85363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33200175" wp14:editId="151B6906">
            <wp:extent cx="5975985" cy="759460"/>
            <wp:effectExtent l="0" t="0" r="5715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100C" w14:textId="29A8E2BE" w:rsidR="00C85363" w:rsidRDefault="00C85363" w:rsidP="00517C72">
      <w:pPr>
        <w:rPr>
          <w:rFonts w:ascii="Arial" w:hAnsi="Arial" w:cs="Arial"/>
          <w:szCs w:val="22"/>
          <w:lang w:val="es-ES"/>
        </w:rPr>
      </w:pPr>
    </w:p>
    <w:p w14:paraId="4F0F5137" w14:textId="77777777" w:rsidR="00C85363" w:rsidRDefault="00C85363" w:rsidP="00517C72">
      <w:pPr>
        <w:rPr>
          <w:rFonts w:ascii="Arial" w:hAnsi="Arial" w:cs="Arial"/>
          <w:szCs w:val="22"/>
          <w:lang w:val="es-ES"/>
        </w:rPr>
      </w:pPr>
    </w:p>
    <w:p w14:paraId="05EE4A7B" w14:textId="0AE5FAF2" w:rsidR="00C85363" w:rsidRDefault="00C85363" w:rsidP="00517C72">
      <w:pPr>
        <w:rPr>
          <w:rFonts w:ascii="Arial" w:hAnsi="Arial" w:cs="Arial"/>
          <w:szCs w:val="22"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3D8C100" wp14:editId="0579BC04">
            <wp:extent cx="5975985" cy="2031365"/>
            <wp:effectExtent l="0" t="0" r="5715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E7BC" w14:textId="77777777" w:rsidR="00C85363" w:rsidRDefault="00C85363" w:rsidP="00517C72">
      <w:pPr>
        <w:rPr>
          <w:rFonts w:ascii="Arial" w:hAnsi="Arial" w:cs="Arial"/>
          <w:szCs w:val="22"/>
          <w:lang w:val="es-ES"/>
        </w:rPr>
      </w:pPr>
    </w:p>
    <w:p w14:paraId="4E526C6C" w14:textId="2F5E3D93" w:rsidR="00C85363" w:rsidRDefault="00C85363" w:rsidP="00517C72">
      <w:pPr>
        <w:rPr>
          <w:rFonts w:ascii="Arial" w:hAnsi="Arial" w:cs="Arial"/>
          <w:szCs w:val="22"/>
          <w:lang w:val="es-ES"/>
        </w:rPr>
      </w:pPr>
    </w:p>
    <w:p w14:paraId="59C4E2E0" w14:textId="23AA7A49" w:rsidR="006D5C45" w:rsidRDefault="006D5C45" w:rsidP="00517C72">
      <w:p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La funcionalidad debe</w:t>
      </w:r>
      <w:r w:rsidR="00D92E3F">
        <w:rPr>
          <w:rFonts w:ascii="Arial" w:hAnsi="Arial" w:cs="Arial"/>
          <w:szCs w:val="22"/>
          <w:lang w:val="es-ES"/>
        </w:rPr>
        <w:t xml:space="preserve"> ser</w:t>
      </w:r>
      <w:r>
        <w:rPr>
          <w:rFonts w:ascii="Arial" w:hAnsi="Arial" w:cs="Arial"/>
          <w:szCs w:val="22"/>
          <w:lang w:val="es-ES"/>
        </w:rPr>
        <w:t>:</w:t>
      </w:r>
    </w:p>
    <w:p w14:paraId="2FED69EC" w14:textId="42054F16" w:rsidR="006D5C45" w:rsidRDefault="006D5C45" w:rsidP="00517C72">
      <w:pPr>
        <w:rPr>
          <w:rFonts w:ascii="Arial" w:hAnsi="Arial" w:cs="Arial"/>
          <w:szCs w:val="22"/>
          <w:lang w:val="es-ES"/>
        </w:rPr>
      </w:pPr>
    </w:p>
    <w:p w14:paraId="055F7FDA" w14:textId="3843925B" w:rsidR="00A436B7" w:rsidRDefault="006D5C45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Conectarse a</w:t>
      </w:r>
      <w:r w:rsidR="00D92E3F">
        <w:rPr>
          <w:rFonts w:ascii="Arial" w:hAnsi="Arial" w:cs="Arial"/>
          <w:szCs w:val="22"/>
          <w:lang w:val="es-ES"/>
        </w:rPr>
        <w:t xml:space="preserve"> la interfaz de</w:t>
      </w:r>
      <w:r>
        <w:rPr>
          <w:rFonts w:ascii="Arial" w:hAnsi="Arial" w:cs="Arial"/>
          <w:szCs w:val="22"/>
          <w:lang w:val="es-ES"/>
        </w:rPr>
        <w:t xml:space="preserve">l sistema </w:t>
      </w:r>
      <w:proofErr w:type="spellStart"/>
      <w:r w:rsidR="00D92E3F">
        <w:rPr>
          <w:rFonts w:ascii="Arial" w:hAnsi="Arial" w:cs="Arial"/>
          <w:szCs w:val="22"/>
          <w:lang w:val="es-ES"/>
        </w:rPr>
        <w:t>InGEN</w:t>
      </w:r>
      <w:proofErr w:type="spellEnd"/>
    </w:p>
    <w:p w14:paraId="6A3F79F7" w14:textId="2507FE77" w:rsidR="00D92E3F" w:rsidRDefault="00D92E3F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Incluir la nueva variable de caudal indicada para que pueda traer los datos</w:t>
      </w:r>
    </w:p>
    <w:p w14:paraId="35CAE6C7" w14:textId="457B6F05" w:rsidR="00D92E3F" w:rsidRDefault="00D92E3F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Incluir la variable en nueva tabla para ir almacenando</w:t>
      </w:r>
      <w:r w:rsidR="00C167E2">
        <w:rPr>
          <w:rFonts w:ascii="Arial" w:hAnsi="Arial" w:cs="Arial"/>
          <w:szCs w:val="22"/>
          <w:lang w:val="es-ES"/>
        </w:rPr>
        <w:t xml:space="preserve"> los datos</w:t>
      </w:r>
    </w:p>
    <w:p w14:paraId="7DDEA9EE" w14:textId="2C020A23" w:rsidR="00C167E2" w:rsidRDefault="00C167E2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Incluir este nuevo campo en los CMI de hidrología</w:t>
      </w:r>
    </w:p>
    <w:p w14:paraId="68E8CBC9" w14:textId="5D344D33" w:rsidR="00C167E2" w:rsidRDefault="00C167E2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Incluir el dato en las columnas de los archivos </w:t>
      </w:r>
      <w:r w:rsidR="000E659F">
        <w:rPr>
          <w:rFonts w:ascii="Arial" w:hAnsi="Arial" w:cs="Arial"/>
          <w:szCs w:val="22"/>
          <w:lang w:val="es-ES"/>
        </w:rPr>
        <w:t xml:space="preserve">que se extraen </w:t>
      </w:r>
      <w:r>
        <w:rPr>
          <w:rFonts w:ascii="Arial" w:hAnsi="Arial" w:cs="Arial"/>
          <w:szCs w:val="22"/>
          <w:lang w:val="es-ES"/>
        </w:rPr>
        <w:t>los reportes</w:t>
      </w:r>
    </w:p>
    <w:p w14:paraId="3EE2C6D3" w14:textId="5F5507C4" w:rsidR="006D5C45" w:rsidRDefault="000E659F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Incluir el campo en el formulario para carga manual por contingencia</w:t>
      </w:r>
    </w:p>
    <w:p w14:paraId="1F100CDA" w14:textId="136C6111" w:rsidR="006D5C45" w:rsidRDefault="006D5C45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Antes de almacenar la información, se debe re</w:t>
      </w:r>
      <w:r w:rsidR="000E659F">
        <w:rPr>
          <w:rFonts w:ascii="Arial" w:hAnsi="Arial" w:cs="Arial"/>
          <w:szCs w:val="22"/>
          <w:lang w:val="es-ES"/>
        </w:rPr>
        <w:t>alizar un proceso de validación</w:t>
      </w:r>
    </w:p>
    <w:p w14:paraId="25AD1636" w14:textId="6D74224D" w:rsidR="006D5C45" w:rsidRDefault="006D5C45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proceso debe generar un log con los registros procesados con éxito y mostrar la causa de fallo de aquellos que no se almacenaron.</w:t>
      </w:r>
    </w:p>
    <w:p w14:paraId="1B54C6CE" w14:textId="45CD8FC2" w:rsidR="000E659F" w:rsidRDefault="000E659F" w:rsidP="006D5C45">
      <w:pPr>
        <w:pStyle w:val="Prrafodelista"/>
        <w:numPr>
          <w:ilvl w:val="0"/>
          <w:numId w:val="26"/>
        </w:numPr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Pruebas antes de paso a productivo</w:t>
      </w:r>
    </w:p>
    <w:p w14:paraId="2C3C3102" w14:textId="58659423" w:rsidR="006D5C45" w:rsidRDefault="006D5C45" w:rsidP="006D5C45">
      <w:pPr>
        <w:rPr>
          <w:rFonts w:ascii="Arial" w:hAnsi="Arial" w:cs="Arial"/>
          <w:szCs w:val="22"/>
          <w:lang w:val="es-ES"/>
        </w:rPr>
      </w:pPr>
    </w:p>
    <w:p w14:paraId="4BF0E4DF" w14:textId="77777777" w:rsidR="009B7700" w:rsidRDefault="009B7700" w:rsidP="006D5C45">
      <w:pPr>
        <w:rPr>
          <w:rFonts w:ascii="Arial" w:hAnsi="Arial" w:cs="Arial"/>
          <w:szCs w:val="22"/>
          <w:lang w:val="es-ES"/>
        </w:rPr>
      </w:pPr>
    </w:p>
    <w:p w14:paraId="60200F77" w14:textId="12B1FD7A" w:rsidR="009B7700" w:rsidRDefault="009B7700" w:rsidP="009B7700">
      <w:pPr>
        <w:ind w:left="14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esto es necesario reunirse con Cesar Ramirez.</w:t>
      </w:r>
    </w:p>
    <w:p w14:paraId="4F020F13" w14:textId="77777777" w:rsidR="009B7700" w:rsidRPr="008C240B" w:rsidRDefault="009B7700" w:rsidP="009B7700">
      <w:pPr>
        <w:ind w:left="142"/>
        <w:rPr>
          <w:rFonts w:ascii="Arial" w:hAnsi="Arial" w:cs="Arial"/>
          <w:lang w:val="es-ES"/>
        </w:rPr>
      </w:pPr>
    </w:p>
    <w:p w14:paraId="0AEEC038" w14:textId="77777777" w:rsidR="009C129A" w:rsidRPr="006C697E" w:rsidRDefault="00B26F77" w:rsidP="009C129A">
      <w:pPr>
        <w:pStyle w:val="Ttulo2"/>
        <w:rPr>
          <w:rFonts w:cs="Arial"/>
          <w:lang w:val="en-US"/>
        </w:rPr>
      </w:pPr>
      <w:bookmarkStart w:id="58" w:name="_Toc451876224"/>
      <w:r w:rsidRPr="0063738E">
        <w:rPr>
          <w:rFonts w:cs="Arial"/>
          <w:lang w:val="en-US"/>
        </w:rPr>
        <w:t>Non-Functional</w:t>
      </w:r>
      <w:r w:rsidRPr="006C697E">
        <w:rPr>
          <w:rFonts w:cs="Arial"/>
          <w:lang w:val="en-US"/>
        </w:rPr>
        <w:t xml:space="preserve"> </w:t>
      </w:r>
      <w:r w:rsidR="00976EA0" w:rsidRPr="006C697E">
        <w:rPr>
          <w:rFonts w:cs="Arial"/>
          <w:lang w:val="en-US"/>
        </w:rPr>
        <w:t>Requirements</w:t>
      </w:r>
      <w:bookmarkEnd w:id="58"/>
    </w:p>
    <w:sdt>
      <w:sdtPr>
        <w:rPr>
          <w:rFonts w:ascii="Arial" w:hAnsi="Arial" w:cs="Arial"/>
          <w:lang w:val="en-US"/>
        </w:rPr>
        <w:id w:val="-167187090"/>
        <w:placeholder>
          <w:docPart w:val="68E53701F0954A3F8AA6585B52A1A0DE"/>
        </w:placeholder>
        <w:temporary/>
        <w:showingPlcHdr/>
        <w:text/>
      </w:sdtPr>
      <w:sdtContent>
        <w:p w14:paraId="0450D92C" w14:textId="77777777" w:rsidR="00C211B4" w:rsidRPr="006C697E" w:rsidRDefault="00C211B4" w:rsidP="00C211B4">
          <w:pPr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non-functional requirements. After filling </w:t>
          </w:r>
          <w:r w:rsidR="00F50632" w:rsidRPr="006C697E"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6C697E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 w:rsidR="00F50632" w:rsidRPr="006C697E">
            <w:rPr>
              <w:rFonts w:ascii="Arial" w:hAnsi="Arial" w:cs="Arial"/>
              <w:i/>
              <w:iCs/>
              <w:lang w:val="en-US"/>
            </w:rPr>
            <w:t xml:space="preserve"> for the purpose of estimating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the</w:t>
          </w:r>
          <w:r w:rsidR="00F50632" w:rsidRPr="006C697E">
            <w:rPr>
              <w:rFonts w:ascii="Arial" w:hAnsi="Arial" w:cs="Arial"/>
              <w:i/>
              <w:iCs/>
              <w:lang w:val="en-US"/>
            </w:rPr>
            <w:t xml:space="preserve"> preliminary effort</w:t>
          </w:r>
          <w:r w:rsidR="001577F5"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2CA822A2" w14:textId="77777777" w:rsidR="00DD094D" w:rsidRPr="006C697E" w:rsidRDefault="00B26F77" w:rsidP="00281B78">
      <w:pPr>
        <w:pStyle w:val="Ttulo3"/>
        <w:rPr>
          <w:rFonts w:cs="Arial"/>
          <w:lang w:val="en-US"/>
        </w:rPr>
      </w:pPr>
      <w:bookmarkStart w:id="59" w:name="_Toc451876225"/>
      <w:r w:rsidRPr="006C697E">
        <w:rPr>
          <w:rFonts w:cs="Arial"/>
          <w:lang w:val="en-US"/>
        </w:rPr>
        <w:t>Interfaces Requirements</w:t>
      </w:r>
      <w:bookmarkEnd w:id="59"/>
    </w:p>
    <w:sdt>
      <w:sdtPr>
        <w:rPr>
          <w:rFonts w:ascii="Arial" w:hAnsi="Arial" w:cs="Arial"/>
          <w:lang w:val="en-US"/>
        </w:rPr>
        <w:id w:val="-1700006427"/>
        <w:placeholder>
          <w:docPart w:val="3D2DD34E2F164985A25BAB803967737E"/>
        </w:placeholder>
        <w:temporary/>
        <w:showingPlcHdr/>
        <w:text/>
      </w:sdtPr>
      <w:sdtContent>
        <w:p w14:paraId="49457CCA" w14:textId="77777777" w:rsidR="009C129A" w:rsidRPr="006C697E" w:rsidRDefault="009C129A" w:rsidP="00EF76F4">
          <w:pPr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interface requirements.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09D1265B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66A23E88" w14:textId="77777777" w:rsidTr="000C3349">
        <w:tc>
          <w:tcPr>
            <w:tcW w:w="2160" w:type="dxa"/>
            <w:shd w:val="clear" w:color="auto" w:fill="0555FA"/>
          </w:tcPr>
          <w:p w14:paraId="37B923C9" w14:textId="77777777" w:rsidR="00D92A62" w:rsidRPr="006C697E" w:rsidRDefault="00027EB0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549EAEBC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D92A62" w:rsidRPr="00B147E5" w14:paraId="34B6C6D9" w14:textId="77777777" w:rsidTr="00476DCD">
        <w:tc>
          <w:tcPr>
            <w:tcW w:w="2160" w:type="dxa"/>
            <w:shd w:val="clear" w:color="auto" w:fill="auto"/>
          </w:tcPr>
          <w:p w14:paraId="7945D83F" w14:textId="071CC5BC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0785D7DC" w14:textId="49FCECFF" w:rsidR="00D92A62" w:rsidRPr="00CC0D3E" w:rsidRDefault="00D92A62" w:rsidP="008A06C1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92A62" w:rsidRPr="00B147E5" w14:paraId="0A9AACD0" w14:textId="77777777" w:rsidTr="00476DCD">
        <w:tc>
          <w:tcPr>
            <w:tcW w:w="2160" w:type="dxa"/>
            <w:shd w:val="clear" w:color="auto" w:fill="auto"/>
          </w:tcPr>
          <w:p w14:paraId="62F747F3" w14:textId="77777777" w:rsidR="00D92A62" w:rsidRPr="00CC0D3E" w:rsidRDefault="00D92A62" w:rsidP="008A06C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860" w:type="dxa"/>
            <w:shd w:val="clear" w:color="auto" w:fill="auto"/>
          </w:tcPr>
          <w:p w14:paraId="43901C4E" w14:textId="77777777" w:rsidR="00D92A62" w:rsidRPr="00CC0D3E" w:rsidRDefault="00D92A62" w:rsidP="008A06C1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6AE45E2F" w14:textId="77777777" w:rsidR="00B26F77" w:rsidRPr="006C697E" w:rsidRDefault="00B26F77" w:rsidP="00B26F77">
      <w:pPr>
        <w:pStyle w:val="Ttulo3"/>
        <w:rPr>
          <w:rFonts w:cs="Arial"/>
          <w:lang w:val="en-US"/>
        </w:rPr>
      </w:pPr>
      <w:bookmarkStart w:id="60" w:name="_Toc451876226"/>
      <w:r w:rsidRPr="006C697E">
        <w:rPr>
          <w:rFonts w:cs="Arial"/>
          <w:lang w:val="en-US"/>
        </w:rPr>
        <w:t>Migration Requirements</w:t>
      </w:r>
      <w:bookmarkEnd w:id="60"/>
    </w:p>
    <w:sdt>
      <w:sdtPr>
        <w:rPr>
          <w:rFonts w:ascii="Arial" w:hAnsi="Arial" w:cs="Arial"/>
          <w:lang w:val="en-US"/>
        </w:rPr>
        <w:id w:val="1551030458"/>
        <w:placeholder>
          <w:docPart w:val="19FC9FE9F9AE4B209E5A3F3666C34811"/>
        </w:placeholder>
        <w:temporary/>
        <w:showingPlcHdr/>
        <w:text/>
      </w:sdtPr>
      <w:sdtContent>
        <w:p w14:paraId="55FE1ADF" w14:textId="77777777" w:rsidR="009C129A" w:rsidRPr="006C697E" w:rsidRDefault="009C129A" w:rsidP="00EF76F4">
          <w:pPr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migration requirements.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1059C923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51328F55" w14:textId="77777777" w:rsidTr="000C3349">
        <w:tc>
          <w:tcPr>
            <w:tcW w:w="2160" w:type="dxa"/>
            <w:shd w:val="clear" w:color="auto" w:fill="0555FA"/>
          </w:tcPr>
          <w:p w14:paraId="5F85FB4F" w14:textId="77777777" w:rsidR="00D92A62" w:rsidRPr="006C697E" w:rsidRDefault="00D92A62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3206FD5C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D92A62" w:rsidRPr="00B147E5" w14:paraId="30302939" w14:textId="77777777" w:rsidTr="00476DCD">
        <w:tc>
          <w:tcPr>
            <w:tcW w:w="2160" w:type="dxa"/>
            <w:shd w:val="clear" w:color="auto" w:fill="auto"/>
          </w:tcPr>
          <w:p w14:paraId="1BB192B6" w14:textId="5AABF080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06561A00" w14:textId="75DA81A1" w:rsidR="00D92A62" w:rsidRPr="00E21E8F" w:rsidRDefault="00D92A62" w:rsidP="008A06C1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92A62" w:rsidRPr="00B147E5" w14:paraId="24DAF120" w14:textId="77777777" w:rsidTr="00476DCD">
        <w:tc>
          <w:tcPr>
            <w:tcW w:w="2160" w:type="dxa"/>
            <w:shd w:val="clear" w:color="auto" w:fill="auto"/>
          </w:tcPr>
          <w:p w14:paraId="42AA4487" w14:textId="77777777" w:rsidR="00D92A62" w:rsidRPr="00E21E8F" w:rsidRDefault="00D92A62" w:rsidP="008A06C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860" w:type="dxa"/>
            <w:shd w:val="clear" w:color="auto" w:fill="auto"/>
          </w:tcPr>
          <w:p w14:paraId="1913BA33" w14:textId="77777777" w:rsidR="00D92A62" w:rsidRPr="00E21E8F" w:rsidRDefault="00D92A62" w:rsidP="008A06C1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7E610DBF" w14:textId="77777777" w:rsidR="00B26F77" w:rsidRPr="006C697E" w:rsidRDefault="00B26F77" w:rsidP="00B26F77">
      <w:pPr>
        <w:pStyle w:val="Ttulo3"/>
        <w:rPr>
          <w:rFonts w:cs="Arial"/>
          <w:lang w:val="en-US"/>
        </w:rPr>
      </w:pPr>
      <w:bookmarkStart w:id="61" w:name="_Toc451876227"/>
      <w:r w:rsidRPr="006C697E">
        <w:rPr>
          <w:rFonts w:cs="Arial"/>
          <w:lang w:val="en-US"/>
        </w:rPr>
        <w:lastRenderedPageBreak/>
        <w:t>Legal Requirements</w:t>
      </w:r>
      <w:bookmarkEnd w:id="61"/>
    </w:p>
    <w:sdt>
      <w:sdtPr>
        <w:rPr>
          <w:rFonts w:ascii="Arial" w:hAnsi="Arial" w:cs="Arial"/>
          <w:lang w:val="en-US"/>
        </w:rPr>
        <w:id w:val="-6136938"/>
        <w:placeholder>
          <w:docPart w:val="21A598A1E00F460781A24B30F1982657"/>
        </w:placeholder>
        <w:temporary/>
        <w:showingPlcHdr/>
        <w:text/>
      </w:sdtPr>
      <w:sdtContent>
        <w:p w14:paraId="6C595045" w14:textId="77777777" w:rsidR="009C129A" w:rsidRPr="006C697E" w:rsidRDefault="009C129A" w:rsidP="00EF76F4">
          <w:pPr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>List of legal requirements</w:t>
          </w:r>
          <w:r w:rsidR="0097627D" w:rsidRPr="006C697E">
            <w:rPr>
              <w:rFonts w:ascii="Arial" w:hAnsi="Arial" w:cs="Arial"/>
              <w:i/>
              <w:iCs/>
              <w:lang w:val="en-US"/>
            </w:rPr>
            <w:t xml:space="preserve"> (</w:t>
          </w:r>
          <w:r w:rsidR="0097627D" w:rsidRPr="006C697E">
            <w:rPr>
              <w:rFonts w:ascii="Arial" w:hAnsi="Arial" w:cs="Arial"/>
              <w:i/>
              <w:iCs/>
              <w:u w:val="single"/>
              <w:lang w:val="en-US"/>
            </w:rPr>
            <w:t>such as Data Protection Laws</w:t>
          </w:r>
          <w:r w:rsidR="0097627D" w:rsidRPr="006C697E">
            <w:rPr>
              <w:rFonts w:ascii="Arial" w:hAnsi="Arial" w:cs="Arial"/>
              <w:i/>
              <w:iCs/>
              <w:lang w:val="en-US"/>
            </w:rPr>
            <w:t>)</w:t>
          </w:r>
          <w:r w:rsidRPr="006C697E">
            <w:rPr>
              <w:rFonts w:ascii="Arial" w:hAnsi="Arial" w:cs="Arial"/>
              <w:i/>
              <w:iCs/>
              <w:lang w:val="en-US"/>
            </w:rPr>
            <w:t xml:space="preserve">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396958E2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1CD36AE9" w14:textId="77777777" w:rsidTr="000C3349">
        <w:tc>
          <w:tcPr>
            <w:tcW w:w="2160" w:type="dxa"/>
            <w:shd w:val="clear" w:color="auto" w:fill="0555FA"/>
          </w:tcPr>
          <w:p w14:paraId="1983ACA5" w14:textId="77777777" w:rsidR="00D92A62" w:rsidRPr="006C697E" w:rsidRDefault="00D92A62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6B8307E9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D92A62" w:rsidRPr="006C697E" w14:paraId="74FBBD1F" w14:textId="77777777" w:rsidTr="00476DCD">
        <w:tc>
          <w:tcPr>
            <w:tcW w:w="2160" w:type="dxa"/>
            <w:shd w:val="clear" w:color="auto" w:fill="auto"/>
          </w:tcPr>
          <w:p w14:paraId="75B92A75" w14:textId="113657D0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5B9EC516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  <w:tr w:rsidR="00D92A62" w:rsidRPr="006C697E" w14:paraId="088D469D" w14:textId="77777777" w:rsidTr="00476DCD">
        <w:tc>
          <w:tcPr>
            <w:tcW w:w="2160" w:type="dxa"/>
            <w:shd w:val="clear" w:color="auto" w:fill="auto"/>
          </w:tcPr>
          <w:p w14:paraId="7893502F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46781A14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</w:tbl>
    <w:p w14:paraId="2EDAA43E" w14:textId="77777777" w:rsidR="00B26F77" w:rsidRPr="006C697E" w:rsidRDefault="00B26F77" w:rsidP="00B26F77">
      <w:pPr>
        <w:pStyle w:val="Ttulo3"/>
        <w:rPr>
          <w:rFonts w:cs="Arial"/>
          <w:lang w:val="en-US"/>
        </w:rPr>
      </w:pPr>
      <w:bookmarkStart w:id="62" w:name="_Toc451876228"/>
      <w:r w:rsidRPr="006C697E">
        <w:rPr>
          <w:rFonts w:cs="Arial"/>
          <w:lang w:val="en-US"/>
        </w:rPr>
        <w:t>Security Requirements</w:t>
      </w:r>
      <w:bookmarkEnd w:id="62"/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60140299" w14:textId="77777777" w:rsidTr="000C3349">
        <w:tc>
          <w:tcPr>
            <w:tcW w:w="2160" w:type="dxa"/>
            <w:shd w:val="clear" w:color="auto" w:fill="0555FA"/>
          </w:tcPr>
          <w:p w14:paraId="14DBA2A3" w14:textId="77777777" w:rsidR="00D92A62" w:rsidRPr="006C697E" w:rsidRDefault="00D92A62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48FAFEF6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  <w:lang w:val="en-US"/>
              </w:rPr>
              <w:t>Requirement</w:t>
            </w:r>
          </w:p>
        </w:tc>
      </w:tr>
      <w:tr w:rsidR="00D92A62" w:rsidRPr="00455375" w14:paraId="7088244F" w14:textId="77777777" w:rsidTr="00476DCD">
        <w:tc>
          <w:tcPr>
            <w:tcW w:w="2160" w:type="dxa"/>
            <w:shd w:val="clear" w:color="auto" w:fill="auto"/>
          </w:tcPr>
          <w:p w14:paraId="7AB4A29C" w14:textId="77777777" w:rsidR="00D92A62" w:rsidRPr="006C697E" w:rsidRDefault="00CC0D3E" w:rsidP="008A06C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S01</w:t>
            </w:r>
          </w:p>
        </w:tc>
        <w:tc>
          <w:tcPr>
            <w:tcW w:w="4860" w:type="dxa"/>
            <w:shd w:val="clear" w:color="auto" w:fill="auto"/>
          </w:tcPr>
          <w:p w14:paraId="7ECF449D" w14:textId="77777777" w:rsidR="00D92A62" w:rsidRPr="00CC0D3E" w:rsidRDefault="00CC0D3E" w:rsidP="008A06C1">
            <w:pPr>
              <w:rPr>
                <w:rFonts w:ascii="Arial" w:hAnsi="Arial" w:cs="Arial"/>
                <w:sz w:val="20"/>
                <w:lang w:val="es-ES"/>
              </w:rPr>
            </w:pPr>
            <w:r w:rsidRPr="00CC0D3E">
              <w:rPr>
                <w:rFonts w:ascii="Arial" w:hAnsi="Arial" w:cs="Arial"/>
                <w:sz w:val="20"/>
                <w:lang w:val="es-ES"/>
              </w:rPr>
              <w:t>Política de Ciberseguridad de E</w:t>
            </w:r>
            <w:r>
              <w:rPr>
                <w:rFonts w:ascii="Arial" w:hAnsi="Arial" w:cs="Arial"/>
                <w:sz w:val="20"/>
                <w:lang w:val="es-ES"/>
              </w:rPr>
              <w:t>nel</w:t>
            </w:r>
          </w:p>
        </w:tc>
      </w:tr>
      <w:tr w:rsidR="00D92A62" w:rsidRPr="00455375" w14:paraId="23767782" w14:textId="77777777" w:rsidTr="00476DCD">
        <w:tc>
          <w:tcPr>
            <w:tcW w:w="2160" w:type="dxa"/>
            <w:shd w:val="clear" w:color="auto" w:fill="auto"/>
          </w:tcPr>
          <w:p w14:paraId="31E5CC7B" w14:textId="77777777" w:rsidR="00D92A62" w:rsidRPr="00CC0D3E" w:rsidRDefault="00D92A62" w:rsidP="008A06C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860" w:type="dxa"/>
            <w:shd w:val="clear" w:color="auto" w:fill="auto"/>
          </w:tcPr>
          <w:p w14:paraId="57E2662B" w14:textId="77777777" w:rsidR="00D92A62" w:rsidRPr="00CC0D3E" w:rsidRDefault="00D92A62" w:rsidP="008A06C1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12D381AF" w14:textId="77777777" w:rsidR="00B26F77" w:rsidRPr="006C697E" w:rsidRDefault="00B26F77" w:rsidP="00B26F77">
      <w:pPr>
        <w:pStyle w:val="Ttulo3"/>
        <w:rPr>
          <w:rFonts w:cs="Arial"/>
          <w:lang w:val="en-US"/>
        </w:rPr>
      </w:pPr>
      <w:bookmarkStart w:id="63" w:name="_Toc451876229"/>
      <w:r w:rsidRPr="006C697E">
        <w:rPr>
          <w:rFonts w:cs="Arial"/>
          <w:lang w:val="en-US"/>
        </w:rPr>
        <w:t>Infrastructure Requirements</w:t>
      </w:r>
      <w:bookmarkEnd w:id="63"/>
    </w:p>
    <w:sdt>
      <w:sdtPr>
        <w:rPr>
          <w:rFonts w:ascii="Arial" w:hAnsi="Arial" w:cs="Arial"/>
          <w:lang w:val="en-US"/>
        </w:rPr>
        <w:id w:val="1823230601"/>
        <w:placeholder>
          <w:docPart w:val="439626D41755453CA1EBCB0089462443"/>
        </w:placeholder>
        <w:temporary/>
        <w:showingPlcHdr/>
        <w:text/>
      </w:sdtPr>
      <w:sdtContent>
        <w:p w14:paraId="5722C6AD" w14:textId="77777777" w:rsidR="009C129A" w:rsidRPr="006C697E" w:rsidRDefault="009C129A" w:rsidP="00EF76F4">
          <w:pPr>
            <w:keepNext/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infrastructure requirements.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6C2CCC36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18E0A2B6" w14:textId="77777777" w:rsidTr="000C3349">
        <w:tc>
          <w:tcPr>
            <w:tcW w:w="2160" w:type="dxa"/>
            <w:shd w:val="clear" w:color="auto" w:fill="0555FA"/>
          </w:tcPr>
          <w:p w14:paraId="0DA32D01" w14:textId="77777777" w:rsidR="00D92A62" w:rsidRPr="006C697E" w:rsidRDefault="00D92A62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48023CBB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D92A62" w:rsidRPr="006C697E" w14:paraId="25E35DEF" w14:textId="77777777" w:rsidTr="00476DCD">
        <w:tc>
          <w:tcPr>
            <w:tcW w:w="2160" w:type="dxa"/>
            <w:shd w:val="clear" w:color="auto" w:fill="auto"/>
          </w:tcPr>
          <w:p w14:paraId="7CCECC3F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247E8C91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  <w:tr w:rsidR="00D92A62" w:rsidRPr="006C697E" w14:paraId="7E63DBE4" w14:textId="77777777" w:rsidTr="00476DCD">
        <w:tc>
          <w:tcPr>
            <w:tcW w:w="2160" w:type="dxa"/>
            <w:shd w:val="clear" w:color="auto" w:fill="auto"/>
          </w:tcPr>
          <w:p w14:paraId="1E9769B3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31BEC3A2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</w:tbl>
    <w:p w14:paraId="57F7A2F4" w14:textId="77777777" w:rsidR="00B26F77" w:rsidRPr="006C697E" w:rsidRDefault="00B26F77" w:rsidP="00B26F77">
      <w:pPr>
        <w:pStyle w:val="Ttulo3"/>
        <w:rPr>
          <w:rFonts w:cs="Arial"/>
          <w:lang w:val="en-US"/>
        </w:rPr>
      </w:pPr>
      <w:bookmarkStart w:id="64" w:name="_Toc451876230"/>
      <w:r w:rsidRPr="006C697E">
        <w:rPr>
          <w:rFonts w:cs="Arial"/>
          <w:lang w:val="en-US"/>
        </w:rPr>
        <w:t>Operation Requirements</w:t>
      </w:r>
      <w:bookmarkEnd w:id="64"/>
    </w:p>
    <w:sdt>
      <w:sdtPr>
        <w:rPr>
          <w:rFonts w:ascii="Arial" w:hAnsi="Arial" w:cs="Arial"/>
          <w:lang w:val="en-US"/>
        </w:rPr>
        <w:id w:val="-1438517874"/>
        <w:placeholder>
          <w:docPart w:val="689184F551874603A68CA0AA3DBB0F93"/>
        </w:placeholder>
        <w:temporary/>
        <w:showingPlcHdr/>
        <w:text/>
      </w:sdtPr>
      <w:sdtContent>
        <w:p w14:paraId="52333E7C" w14:textId="77777777" w:rsidR="009C129A" w:rsidRPr="006C697E" w:rsidRDefault="009C129A" w:rsidP="00EF76F4">
          <w:pPr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operation requirements.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12F0FEB4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1F596699" w14:textId="77777777" w:rsidTr="000C3349">
        <w:tc>
          <w:tcPr>
            <w:tcW w:w="2160" w:type="dxa"/>
            <w:shd w:val="clear" w:color="auto" w:fill="0555FA"/>
          </w:tcPr>
          <w:p w14:paraId="42680932" w14:textId="77777777" w:rsidR="00D92A62" w:rsidRPr="006C697E" w:rsidRDefault="00D92A62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2C3599C8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D92A62" w:rsidRPr="006C697E" w14:paraId="65E0B6A5" w14:textId="77777777" w:rsidTr="00476DCD">
        <w:tc>
          <w:tcPr>
            <w:tcW w:w="2160" w:type="dxa"/>
            <w:shd w:val="clear" w:color="auto" w:fill="auto"/>
          </w:tcPr>
          <w:p w14:paraId="43C1C65C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7BE39BE6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  <w:tr w:rsidR="00D92A62" w:rsidRPr="006C697E" w14:paraId="13A751F3" w14:textId="77777777" w:rsidTr="00476DCD">
        <w:tc>
          <w:tcPr>
            <w:tcW w:w="2160" w:type="dxa"/>
            <w:shd w:val="clear" w:color="auto" w:fill="auto"/>
          </w:tcPr>
          <w:p w14:paraId="78CBCDF3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3DA8E6B4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</w:tbl>
    <w:p w14:paraId="14FF807E" w14:textId="77777777" w:rsidR="00B26F77" w:rsidRPr="006C697E" w:rsidRDefault="00B26F77" w:rsidP="00B26F77">
      <w:pPr>
        <w:pStyle w:val="Ttulo3"/>
        <w:rPr>
          <w:rFonts w:cs="Arial"/>
          <w:lang w:val="en-US"/>
        </w:rPr>
      </w:pPr>
      <w:bookmarkStart w:id="65" w:name="_Toc451876231"/>
      <w:r w:rsidRPr="006C697E">
        <w:rPr>
          <w:rFonts w:cs="Arial"/>
          <w:lang w:val="en-US"/>
        </w:rPr>
        <w:t>Ergonomic Requirements</w:t>
      </w:r>
      <w:bookmarkEnd w:id="65"/>
    </w:p>
    <w:sdt>
      <w:sdtPr>
        <w:rPr>
          <w:rFonts w:ascii="Arial" w:hAnsi="Arial" w:cs="Arial"/>
          <w:lang w:val="en-US"/>
        </w:rPr>
        <w:id w:val="1579484828"/>
        <w:placeholder>
          <w:docPart w:val="F140B962C07C431DBF8D022C35454173"/>
        </w:placeholder>
        <w:temporary/>
        <w:showingPlcHdr/>
        <w:text/>
      </w:sdtPr>
      <w:sdtContent>
        <w:p w14:paraId="28F11181" w14:textId="77777777" w:rsidR="009C129A" w:rsidRPr="006C697E" w:rsidRDefault="009C129A" w:rsidP="00EF76F4">
          <w:pPr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ergonomic requirements.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43395063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09495780" w14:textId="77777777" w:rsidTr="000C3349">
        <w:tc>
          <w:tcPr>
            <w:tcW w:w="2160" w:type="dxa"/>
            <w:shd w:val="clear" w:color="auto" w:fill="0555FA"/>
          </w:tcPr>
          <w:p w14:paraId="08CDCD98" w14:textId="77777777" w:rsidR="00D92A62" w:rsidRPr="006C697E" w:rsidRDefault="00D92A62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5A54FBB6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D92A62" w:rsidRPr="006C697E" w14:paraId="5235E580" w14:textId="77777777" w:rsidTr="00476DCD">
        <w:tc>
          <w:tcPr>
            <w:tcW w:w="2160" w:type="dxa"/>
            <w:shd w:val="clear" w:color="auto" w:fill="auto"/>
          </w:tcPr>
          <w:p w14:paraId="5DAE8FEE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0CD493C7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  <w:tr w:rsidR="00D92A62" w:rsidRPr="006C697E" w14:paraId="34A95FC8" w14:textId="77777777" w:rsidTr="00476DCD">
        <w:tc>
          <w:tcPr>
            <w:tcW w:w="2160" w:type="dxa"/>
            <w:shd w:val="clear" w:color="auto" w:fill="auto"/>
          </w:tcPr>
          <w:p w14:paraId="78B23FC8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6945C527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</w:tbl>
    <w:p w14:paraId="60CC43BC" w14:textId="77777777" w:rsidR="00B26F77" w:rsidRPr="006C697E" w:rsidRDefault="00B26F77" w:rsidP="00B26F77">
      <w:pPr>
        <w:pStyle w:val="Ttulo3"/>
        <w:rPr>
          <w:rFonts w:cs="Arial"/>
          <w:lang w:val="en-US"/>
        </w:rPr>
      </w:pPr>
      <w:bookmarkStart w:id="66" w:name="_Toc451876232"/>
      <w:r w:rsidRPr="006C697E">
        <w:rPr>
          <w:rFonts w:cs="Arial"/>
          <w:lang w:val="en-US"/>
        </w:rPr>
        <w:t>Training Requirements</w:t>
      </w:r>
      <w:bookmarkEnd w:id="66"/>
    </w:p>
    <w:sdt>
      <w:sdtPr>
        <w:rPr>
          <w:rFonts w:ascii="Arial" w:hAnsi="Arial" w:cs="Arial"/>
          <w:lang w:val="en-US"/>
        </w:rPr>
        <w:id w:val="501320162"/>
        <w:placeholder>
          <w:docPart w:val="BF2190B4AADD448E9951AFA0CB9EFF12"/>
        </w:placeholder>
        <w:temporary/>
        <w:showingPlcHdr/>
        <w:text/>
      </w:sdtPr>
      <w:sdtContent>
        <w:p w14:paraId="174F7976" w14:textId="77777777" w:rsidR="009C129A" w:rsidRPr="006C697E" w:rsidRDefault="009C129A" w:rsidP="00EF76F4">
          <w:pPr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training requirements.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5EF36880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5DF66EC0" w14:textId="77777777" w:rsidTr="000C3349">
        <w:tc>
          <w:tcPr>
            <w:tcW w:w="2160" w:type="dxa"/>
            <w:shd w:val="clear" w:color="auto" w:fill="0555FA"/>
          </w:tcPr>
          <w:p w14:paraId="3AFCDF07" w14:textId="77777777" w:rsidR="00D92A62" w:rsidRPr="006C697E" w:rsidRDefault="00D92A62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1204D1EF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D92A62" w:rsidRPr="006C697E" w14:paraId="42D5F336" w14:textId="77777777" w:rsidTr="00476DCD">
        <w:tc>
          <w:tcPr>
            <w:tcW w:w="2160" w:type="dxa"/>
            <w:shd w:val="clear" w:color="auto" w:fill="auto"/>
          </w:tcPr>
          <w:p w14:paraId="5203AD0A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72124B0C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  <w:tr w:rsidR="00D92A62" w:rsidRPr="006C697E" w14:paraId="51BEF74B" w14:textId="77777777" w:rsidTr="00476DCD">
        <w:tc>
          <w:tcPr>
            <w:tcW w:w="2160" w:type="dxa"/>
            <w:shd w:val="clear" w:color="auto" w:fill="auto"/>
          </w:tcPr>
          <w:p w14:paraId="24E02F2B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477E4236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</w:tbl>
    <w:p w14:paraId="2621E4BF" w14:textId="77777777" w:rsidR="00B26F77" w:rsidRPr="006C697E" w:rsidRDefault="00B26F77" w:rsidP="00B26F77">
      <w:pPr>
        <w:pStyle w:val="Ttulo3"/>
        <w:rPr>
          <w:rFonts w:cs="Arial"/>
          <w:lang w:val="en-US"/>
        </w:rPr>
      </w:pPr>
      <w:bookmarkStart w:id="67" w:name="_Toc451876233"/>
      <w:r w:rsidRPr="006C697E">
        <w:rPr>
          <w:rFonts w:cs="Arial"/>
          <w:lang w:val="en-US"/>
        </w:rPr>
        <w:t>Support Requirements</w:t>
      </w:r>
      <w:bookmarkEnd w:id="67"/>
    </w:p>
    <w:sdt>
      <w:sdtPr>
        <w:rPr>
          <w:rFonts w:ascii="Arial" w:hAnsi="Arial" w:cs="Arial"/>
          <w:lang w:val="en-US"/>
        </w:rPr>
        <w:id w:val="1273132589"/>
        <w:placeholder>
          <w:docPart w:val="4A26366A44E142A8928C157C83223C66"/>
        </w:placeholder>
        <w:temporary/>
        <w:showingPlcHdr/>
        <w:text/>
      </w:sdtPr>
      <w:sdtContent>
        <w:p w14:paraId="7D512775" w14:textId="77777777" w:rsidR="009C129A" w:rsidRPr="006C697E" w:rsidRDefault="009C129A" w:rsidP="00EF76F4">
          <w:pPr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support requirements.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2D63BCED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476DCD" w:rsidRPr="006C697E" w14:paraId="29EB82DC" w14:textId="77777777" w:rsidTr="000C3349">
        <w:tc>
          <w:tcPr>
            <w:tcW w:w="2160" w:type="dxa"/>
            <w:shd w:val="clear" w:color="auto" w:fill="0555FA"/>
          </w:tcPr>
          <w:p w14:paraId="665388AB" w14:textId="77777777" w:rsidR="00D92A62" w:rsidRPr="006C697E" w:rsidRDefault="00D92A62" w:rsidP="008A06C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2DAEE748" w14:textId="77777777" w:rsidR="00D92A62" w:rsidRPr="006C697E" w:rsidRDefault="00D92A62" w:rsidP="008A06C1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D92A62" w:rsidRPr="006C697E" w14:paraId="69607DBB" w14:textId="77777777" w:rsidTr="00476DCD">
        <w:tc>
          <w:tcPr>
            <w:tcW w:w="2160" w:type="dxa"/>
            <w:shd w:val="clear" w:color="auto" w:fill="auto"/>
          </w:tcPr>
          <w:p w14:paraId="4B07F342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0B0C13CE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  <w:tr w:rsidR="00D92A62" w:rsidRPr="006C697E" w14:paraId="435C9620" w14:textId="77777777" w:rsidTr="00476DCD">
        <w:tc>
          <w:tcPr>
            <w:tcW w:w="2160" w:type="dxa"/>
            <w:shd w:val="clear" w:color="auto" w:fill="auto"/>
          </w:tcPr>
          <w:p w14:paraId="35C45C1B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490E443C" w14:textId="77777777" w:rsidR="00D92A62" w:rsidRPr="006C697E" w:rsidRDefault="00D92A62" w:rsidP="008A06C1">
            <w:pPr>
              <w:rPr>
                <w:rFonts w:ascii="Arial" w:hAnsi="Arial" w:cs="Arial"/>
                <w:sz w:val="20"/>
              </w:rPr>
            </w:pPr>
          </w:p>
        </w:tc>
      </w:tr>
    </w:tbl>
    <w:p w14:paraId="51F82BC8" w14:textId="77777777" w:rsidR="009C129A" w:rsidRPr="006C697E" w:rsidRDefault="009C129A" w:rsidP="0078287B">
      <w:pPr>
        <w:pStyle w:val="Ttulo3"/>
        <w:rPr>
          <w:rFonts w:cs="Arial"/>
          <w:lang w:val="en-US"/>
        </w:rPr>
      </w:pPr>
      <w:bookmarkStart w:id="68" w:name="_Toc451876234"/>
      <w:r w:rsidRPr="006C697E">
        <w:rPr>
          <w:rFonts w:cs="Arial"/>
          <w:lang w:val="en-US"/>
        </w:rPr>
        <w:t>Other Non-Functional Requirements</w:t>
      </w:r>
      <w:bookmarkEnd w:id="68"/>
    </w:p>
    <w:sdt>
      <w:sdtPr>
        <w:rPr>
          <w:rFonts w:ascii="Arial" w:hAnsi="Arial" w:cs="Arial"/>
          <w:lang w:val="en-US"/>
        </w:rPr>
        <w:id w:val="-1712711853"/>
        <w:placeholder>
          <w:docPart w:val="A8794BB00D7A49AC8BF9D7BFE7961A4E"/>
        </w:placeholder>
        <w:temporary/>
        <w:showingPlcHdr/>
        <w:text/>
      </w:sdtPr>
      <w:sdtContent>
        <w:p w14:paraId="38B46F8C" w14:textId="77777777" w:rsidR="009C129A" w:rsidRPr="006C697E" w:rsidRDefault="009C129A" w:rsidP="0078287B">
          <w:pPr>
            <w:keepNext/>
            <w:keepLines/>
            <w:ind w:left="1134"/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List of other non-functional requirements. </w:t>
          </w:r>
          <w:r w:rsidR="0099264D" w:rsidRPr="006C697E">
            <w:rPr>
              <w:rFonts w:ascii="Arial" w:hAnsi="Arial" w:cs="Arial"/>
              <w:i/>
              <w:iCs/>
              <w:lang w:val="en-US"/>
            </w:rPr>
            <w:t>After filling in the table, each requirement has to be described in detail for the purpose of estimating the preliminary effort</w:t>
          </w:r>
          <w:r w:rsidRPr="006C697E">
            <w:rPr>
              <w:rFonts w:ascii="Arial" w:hAnsi="Arial" w:cs="Arial"/>
              <w:i/>
              <w:iCs/>
              <w:lang w:val="en-US"/>
            </w:rPr>
            <w:t>.</w:t>
          </w:r>
        </w:p>
      </w:sdtContent>
    </w:sdt>
    <w:p w14:paraId="7D282A2B" w14:textId="77777777" w:rsidR="009C129A" w:rsidRPr="006C697E" w:rsidRDefault="009C129A" w:rsidP="009C129A">
      <w:pPr>
        <w:rPr>
          <w:rFonts w:ascii="Arial" w:hAnsi="Arial" w:cs="Arial"/>
          <w:lang w:val="en-US"/>
        </w:rPr>
      </w:pPr>
    </w:p>
    <w:tbl>
      <w:tblPr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2160"/>
        <w:gridCol w:w="4860"/>
      </w:tblGrid>
      <w:tr w:rsidR="00B301D9" w:rsidRPr="006C697E" w14:paraId="305C10A9" w14:textId="77777777" w:rsidTr="000C3349">
        <w:tc>
          <w:tcPr>
            <w:tcW w:w="2160" w:type="dxa"/>
            <w:shd w:val="clear" w:color="auto" w:fill="0555FA"/>
          </w:tcPr>
          <w:p w14:paraId="08E6AB6F" w14:textId="77777777" w:rsidR="00B301D9" w:rsidRPr="006C697E" w:rsidRDefault="00B301D9" w:rsidP="00E9108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 ID</w:t>
            </w:r>
          </w:p>
        </w:tc>
        <w:tc>
          <w:tcPr>
            <w:tcW w:w="4860" w:type="dxa"/>
            <w:shd w:val="clear" w:color="auto" w:fill="0555FA"/>
          </w:tcPr>
          <w:p w14:paraId="144B85E3" w14:textId="77777777" w:rsidR="00B301D9" w:rsidRPr="006C697E" w:rsidRDefault="00B301D9" w:rsidP="00E9108C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6C697E">
              <w:rPr>
                <w:rFonts w:ascii="Arial" w:hAnsi="Arial" w:cs="Arial"/>
                <w:b/>
                <w:color w:val="FFFFFF" w:themeColor="background1"/>
                <w:sz w:val="20"/>
              </w:rPr>
              <w:t>Requirement</w:t>
            </w:r>
          </w:p>
        </w:tc>
      </w:tr>
      <w:tr w:rsidR="00B301D9" w:rsidRPr="006C697E" w14:paraId="2D4CF532" w14:textId="77777777" w:rsidTr="00E9108C">
        <w:tc>
          <w:tcPr>
            <w:tcW w:w="2160" w:type="dxa"/>
            <w:shd w:val="clear" w:color="auto" w:fill="auto"/>
          </w:tcPr>
          <w:p w14:paraId="56F7E9E7" w14:textId="77777777" w:rsidR="00B301D9" w:rsidRPr="006C697E" w:rsidRDefault="00B301D9" w:rsidP="00E9108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7FD519D5" w14:textId="77777777" w:rsidR="00B301D9" w:rsidRPr="006C697E" w:rsidRDefault="00B301D9" w:rsidP="00E9108C">
            <w:pPr>
              <w:rPr>
                <w:rFonts w:ascii="Arial" w:hAnsi="Arial" w:cs="Arial"/>
                <w:sz w:val="20"/>
              </w:rPr>
            </w:pPr>
          </w:p>
        </w:tc>
      </w:tr>
      <w:tr w:rsidR="00B301D9" w:rsidRPr="006C697E" w14:paraId="50E871BB" w14:textId="77777777" w:rsidTr="00E9108C">
        <w:tc>
          <w:tcPr>
            <w:tcW w:w="2160" w:type="dxa"/>
            <w:shd w:val="clear" w:color="auto" w:fill="auto"/>
          </w:tcPr>
          <w:p w14:paraId="7C673988" w14:textId="77777777" w:rsidR="00B301D9" w:rsidRPr="006C697E" w:rsidRDefault="00B301D9" w:rsidP="00E9108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60" w:type="dxa"/>
            <w:shd w:val="clear" w:color="auto" w:fill="auto"/>
          </w:tcPr>
          <w:p w14:paraId="1F17035B" w14:textId="77777777" w:rsidR="00B301D9" w:rsidRPr="006C697E" w:rsidRDefault="00B301D9" w:rsidP="00E9108C">
            <w:pPr>
              <w:rPr>
                <w:rFonts w:ascii="Arial" w:hAnsi="Arial" w:cs="Arial"/>
                <w:sz w:val="20"/>
              </w:rPr>
            </w:pPr>
          </w:p>
        </w:tc>
      </w:tr>
    </w:tbl>
    <w:p w14:paraId="005FEB34" w14:textId="77777777" w:rsidR="00B301D9" w:rsidRPr="006C697E" w:rsidRDefault="00B301D9" w:rsidP="009C129A">
      <w:pPr>
        <w:rPr>
          <w:rFonts w:ascii="Arial" w:hAnsi="Arial" w:cs="Arial"/>
          <w:lang w:val="en-US"/>
        </w:rPr>
      </w:pPr>
    </w:p>
    <w:p w14:paraId="7ACEDC50" w14:textId="77777777" w:rsidR="00B301D9" w:rsidRPr="006C697E" w:rsidRDefault="00B301D9" w:rsidP="009C129A">
      <w:pPr>
        <w:rPr>
          <w:rFonts w:ascii="Arial" w:hAnsi="Arial" w:cs="Arial"/>
          <w:lang w:val="en-US"/>
        </w:rPr>
      </w:pPr>
    </w:p>
    <w:p w14:paraId="6CE6F2A1" w14:textId="77777777" w:rsidR="00B26F77" w:rsidRPr="006C697E" w:rsidRDefault="00B26F77" w:rsidP="00B26F77">
      <w:pPr>
        <w:pStyle w:val="Ttulo1"/>
        <w:rPr>
          <w:rFonts w:cs="Arial"/>
          <w:lang w:val="en-US"/>
        </w:rPr>
      </w:pPr>
      <w:bookmarkStart w:id="69" w:name="_Toc451876235"/>
      <w:r w:rsidRPr="006C697E">
        <w:rPr>
          <w:rFonts w:cs="Arial"/>
          <w:lang w:val="en-US"/>
        </w:rPr>
        <w:lastRenderedPageBreak/>
        <w:t>Phas</w:t>
      </w:r>
      <w:r w:rsidR="001D0EF5" w:rsidRPr="006C697E">
        <w:rPr>
          <w:rFonts w:cs="Arial"/>
          <w:lang w:val="en-US"/>
        </w:rPr>
        <w:t>ing</w:t>
      </w:r>
      <w:r w:rsidRPr="006C697E">
        <w:rPr>
          <w:rFonts w:cs="Arial"/>
          <w:lang w:val="en-US"/>
        </w:rPr>
        <w:t xml:space="preserve"> Strateg</w:t>
      </w:r>
      <w:r w:rsidR="001D0EF5" w:rsidRPr="006C697E">
        <w:rPr>
          <w:rFonts w:cs="Arial"/>
          <w:lang w:val="en-US"/>
        </w:rPr>
        <w:t>y</w:t>
      </w:r>
      <w:bookmarkEnd w:id="69"/>
    </w:p>
    <w:p w14:paraId="72F70598" w14:textId="77777777" w:rsidR="001D0EF5" w:rsidRDefault="001D0EF5" w:rsidP="001D0EF5">
      <w:pPr>
        <w:rPr>
          <w:rFonts w:ascii="Arial" w:hAnsi="Arial" w:cs="Arial"/>
          <w:lang w:val="es-ES"/>
        </w:rPr>
      </w:pPr>
    </w:p>
    <w:p w14:paraId="099E82D8" w14:textId="77777777" w:rsidR="00CC0D3E" w:rsidRDefault="00CC0D3E" w:rsidP="001D0EF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fases de </w:t>
      </w:r>
      <w:r w:rsidR="00051BF8">
        <w:rPr>
          <w:rFonts w:ascii="Arial" w:hAnsi="Arial" w:cs="Arial"/>
          <w:lang w:val="es-ES"/>
        </w:rPr>
        <w:t>implementación,</w:t>
      </w:r>
      <w:r>
        <w:rPr>
          <w:rFonts w:ascii="Arial" w:hAnsi="Arial" w:cs="Arial"/>
          <w:lang w:val="es-ES"/>
        </w:rPr>
        <w:t xml:space="preserve"> así como la identificación del MVP (Mínimo Producto viable) se </w:t>
      </w:r>
      <w:r w:rsidR="004B0723">
        <w:rPr>
          <w:rFonts w:ascii="Arial" w:hAnsi="Arial" w:cs="Arial"/>
          <w:lang w:val="es-ES"/>
        </w:rPr>
        <w:t>identificarán</w:t>
      </w:r>
      <w:r>
        <w:rPr>
          <w:rFonts w:ascii="Arial" w:hAnsi="Arial" w:cs="Arial"/>
          <w:lang w:val="es-ES"/>
        </w:rPr>
        <w:t xml:space="preserve"> después del levantamiento de los requerimientos funcionales en detalle; aunque de manera preliminar se establece</w:t>
      </w:r>
      <w:r w:rsidR="00E21E8F">
        <w:rPr>
          <w:rFonts w:ascii="Arial" w:hAnsi="Arial" w:cs="Arial"/>
          <w:lang w:val="es-ES"/>
        </w:rPr>
        <w:t>:</w:t>
      </w:r>
    </w:p>
    <w:p w14:paraId="210E5E3B" w14:textId="77777777" w:rsidR="00CC0D3E" w:rsidRPr="006C697E" w:rsidRDefault="00CC0D3E" w:rsidP="001D0EF5">
      <w:pPr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63"/>
        <w:gridCol w:w="4619"/>
        <w:gridCol w:w="1489"/>
        <w:gridCol w:w="2500"/>
      </w:tblGrid>
      <w:tr w:rsidR="006846D3" w:rsidRPr="00587FB2" w14:paraId="0951C138" w14:textId="77777777" w:rsidTr="00587FB2">
        <w:trPr>
          <w:jc w:val="center"/>
        </w:trPr>
        <w:tc>
          <w:tcPr>
            <w:tcW w:w="763" w:type="dxa"/>
            <w:shd w:val="clear" w:color="auto" w:fill="0555FA"/>
          </w:tcPr>
          <w:p w14:paraId="3F41B508" w14:textId="77777777" w:rsidR="006846D3" w:rsidRPr="00587FB2" w:rsidRDefault="006846D3" w:rsidP="006846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87FB2">
              <w:rPr>
                <w:rFonts w:ascii="Arial" w:hAnsi="Arial" w:cs="Arial"/>
                <w:b/>
                <w:color w:val="FFFFFF" w:themeColor="background1"/>
                <w:sz w:val="20"/>
              </w:rPr>
              <w:t>Phase</w:t>
            </w:r>
          </w:p>
        </w:tc>
        <w:tc>
          <w:tcPr>
            <w:tcW w:w="4619" w:type="dxa"/>
            <w:shd w:val="clear" w:color="auto" w:fill="0555FA"/>
          </w:tcPr>
          <w:p w14:paraId="56CAC534" w14:textId="77777777" w:rsidR="006846D3" w:rsidRPr="00587FB2" w:rsidRDefault="006846D3" w:rsidP="006846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87FB2">
              <w:rPr>
                <w:rFonts w:ascii="Arial" w:hAnsi="Arial" w:cs="Arial"/>
                <w:b/>
                <w:color w:val="FFFFFF" w:themeColor="background1"/>
                <w:sz w:val="20"/>
              </w:rPr>
              <w:t>Requirements</w:t>
            </w:r>
          </w:p>
        </w:tc>
        <w:tc>
          <w:tcPr>
            <w:tcW w:w="1489" w:type="dxa"/>
            <w:shd w:val="clear" w:color="auto" w:fill="0555FA"/>
          </w:tcPr>
          <w:p w14:paraId="3BFC38CD" w14:textId="77777777" w:rsidR="006846D3" w:rsidRPr="00587FB2" w:rsidRDefault="006846D3" w:rsidP="006846D3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87FB2">
              <w:rPr>
                <w:rFonts w:ascii="Arial" w:hAnsi="Arial" w:cs="Arial"/>
                <w:b/>
                <w:color w:val="FFFFFF" w:themeColor="background1"/>
                <w:sz w:val="20"/>
              </w:rPr>
              <w:t>Coverage</w:t>
            </w:r>
          </w:p>
        </w:tc>
        <w:tc>
          <w:tcPr>
            <w:tcW w:w="2500" w:type="dxa"/>
            <w:shd w:val="clear" w:color="auto" w:fill="0555FA"/>
          </w:tcPr>
          <w:p w14:paraId="561BF34D" w14:textId="77777777" w:rsidR="006846D3" w:rsidRPr="00587FB2" w:rsidRDefault="006846D3" w:rsidP="006846D3">
            <w:pPr>
              <w:tabs>
                <w:tab w:val="center" w:pos="124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proofErr w:type="spellStart"/>
            <w:r w:rsidRPr="00587FB2">
              <w:rPr>
                <w:rFonts w:ascii="Arial" w:hAnsi="Arial" w:cs="Arial"/>
                <w:b/>
                <w:color w:val="FFFFFF" w:themeColor="background1"/>
                <w:sz w:val="20"/>
              </w:rPr>
              <w:t>Functionality</w:t>
            </w:r>
            <w:proofErr w:type="spellEnd"/>
          </w:p>
        </w:tc>
      </w:tr>
      <w:tr w:rsidR="006846D3" w:rsidRPr="00587FB2" w14:paraId="7037FC97" w14:textId="77777777" w:rsidTr="00587FB2">
        <w:trPr>
          <w:jc w:val="center"/>
        </w:trPr>
        <w:tc>
          <w:tcPr>
            <w:tcW w:w="763" w:type="dxa"/>
          </w:tcPr>
          <w:p w14:paraId="206E3891" w14:textId="4DDB0EC8" w:rsidR="006846D3" w:rsidRPr="00587FB2" w:rsidRDefault="006846D3" w:rsidP="002C5A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19" w:type="dxa"/>
            <w:shd w:val="clear" w:color="auto" w:fill="auto"/>
          </w:tcPr>
          <w:p w14:paraId="3F7CE77F" w14:textId="6715E40F" w:rsidR="006846D3" w:rsidRPr="00587FB2" w:rsidRDefault="006846D3" w:rsidP="002C5A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89" w:type="dxa"/>
            <w:shd w:val="clear" w:color="auto" w:fill="auto"/>
          </w:tcPr>
          <w:p w14:paraId="35C9BE4A" w14:textId="77777777" w:rsidR="006846D3" w:rsidRPr="00587FB2" w:rsidRDefault="006846D3" w:rsidP="002C5A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00" w:type="dxa"/>
          </w:tcPr>
          <w:p w14:paraId="1795FDD8" w14:textId="669D9B3A" w:rsidR="006846D3" w:rsidRPr="00587FB2" w:rsidRDefault="006846D3" w:rsidP="002C5A4D">
            <w:pPr>
              <w:rPr>
                <w:rFonts w:ascii="Arial" w:hAnsi="Arial" w:cs="Arial"/>
                <w:sz w:val="20"/>
              </w:rPr>
            </w:pPr>
          </w:p>
        </w:tc>
      </w:tr>
    </w:tbl>
    <w:p w14:paraId="4E199437" w14:textId="77777777" w:rsidR="006846D3" w:rsidRPr="00760F49" w:rsidRDefault="006846D3" w:rsidP="006846D3">
      <w:pPr>
        <w:pStyle w:val="Descripcin"/>
        <w:ind w:left="855"/>
        <w:rPr>
          <w:rFonts w:ascii="Arial" w:hAnsi="Arial" w:cs="Arial"/>
          <w:bCs/>
          <w:lang w:val="es-ES"/>
        </w:rPr>
      </w:pPr>
      <w:bookmarkStart w:id="70" w:name="_Toc38026108"/>
      <w:proofErr w:type="spellStart"/>
      <w:r w:rsidRPr="00760F49">
        <w:rPr>
          <w:rFonts w:ascii="Arial" w:hAnsi="Arial" w:cs="Arial"/>
          <w:bCs/>
          <w:lang w:val="es-ES"/>
        </w:rPr>
        <w:t>Table</w:t>
      </w:r>
      <w:proofErr w:type="spellEnd"/>
      <w:r w:rsidRPr="00760F49">
        <w:rPr>
          <w:rFonts w:ascii="Arial" w:hAnsi="Arial" w:cs="Arial"/>
          <w:bCs/>
          <w:lang w:val="es-ES"/>
        </w:rPr>
        <w:t xml:space="preserve"> </w:t>
      </w:r>
      <w:r w:rsidR="000F6F0E" w:rsidRPr="006C697E">
        <w:rPr>
          <w:rFonts w:ascii="Arial" w:hAnsi="Arial" w:cs="Arial"/>
          <w:bCs/>
        </w:rPr>
        <w:fldChar w:fldCharType="begin"/>
      </w:r>
      <w:r w:rsidRPr="00760F49">
        <w:rPr>
          <w:rFonts w:ascii="Arial" w:hAnsi="Arial" w:cs="Arial"/>
          <w:bCs/>
          <w:lang w:val="es-ES"/>
        </w:rPr>
        <w:instrText xml:space="preserve"> SEQ Tabella \* ARABIC </w:instrText>
      </w:r>
      <w:r w:rsidR="000F6F0E" w:rsidRPr="006C697E">
        <w:rPr>
          <w:rFonts w:ascii="Arial" w:hAnsi="Arial" w:cs="Arial"/>
          <w:bCs/>
        </w:rPr>
        <w:fldChar w:fldCharType="separate"/>
      </w:r>
      <w:r w:rsidR="00131CF4" w:rsidRPr="00760F49">
        <w:rPr>
          <w:rFonts w:ascii="Arial" w:hAnsi="Arial" w:cs="Arial"/>
          <w:bCs/>
          <w:noProof/>
          <w:lang w:val="es-ES"/>
        </w:rPr>
        <w:t>7</w:t>
      </w:r>
      <w:r w:rsidR="000F6F0E" w:rsidRPr="006C697E">
        <w:rPr>
          <w:rFonts w:ascii="Arial" w:hAnsi="Arial" w:cs="Arial"/>
          <w:bCs/>
        </w:rPr>
        <w:fldChar w:fldCharType="end"/>
      </w:r>
      <w:r w:rsidRPr="00760F49">
        <w:rPr>
          <w:rFonts w:ascii="Arial" w:hAnsi="Arial" w:cs="Arial"/>
          <w:bCs/>
          <w:lang w:val="es-ES"/>
        </w:rPr>
        <w:t xml:space="preserve"> – </w:t>
      </w:r>
      <w:proofErr w:type="spellStart"/>
      <w:r w:rsidRPr="00760F49">
        <w:rPr>
          <w:rFonts w:ascii="Arial" w:hAnsi="Arial" w:cs="Arial"/>
          <w:bCs/>
          <w:lang w:val="es-ES"/>
        </w:rPr>
        <w:t>Phasing</w:t>
      </w:r>
      <w:proofErr w:type="spellEnd"/>
      <w:r w:rsidRPr="00760F49">
        <w:rPr>
          <w:rFonts w:ascii="Arial" w:hAnsi="Arial" w:cs="Arial"/>
          <w:bCs/>
          <w:lang w:val="es-ES"/>
        </w:rPr>
        <w:t xml:space="preserve"> </w:t>
      </w:r>
      <w:proofErr w:type="spellStart"/>
      <w:r w:rsidRPr="00760F49">
        <w:rPr>
          <w:rFonts w:ascii="Arial" w:hAnsi="Arial" w:cs="Arial"/>
          <w:bCs/>
          <w:lang w:val="es-ES"/>
        </w:rPr>
        <w:t>Strategy</w:t>
      </w:r>
      <w:bookmarkEnd w:id="70"/>
      <w:proofErr w:type="spellEnd"/>
    </w:p>
    <w:p w14:paraId="4657DDFE" w14:textId="77777777" w:rsidR="000B7B45" w:rsidRPr="00CC0D3E" w:rsidRDefault="00CC0D3E" w:rsidP="00310460">
      <w:pPr>
        <w:rPr>
          <w:rFonts w:ascii="Arial" w:hAnsi="Arial" w:cs="Arial"/>
          <w:lang w:val="es-ES"/>
        </w:rPr>
      </w:pPr>
      <w:r w:rsidRPr="00CC0D3E">
        <w:rPr>
          <w:rFonts w:ascii="Arial" w:hAnsi="Arial" w:cs="Arial"/>
          <w:lang w:val="es-ES"/>
        </w:rPr>
        <w:t xml:space="preserve">El MPV debe realizarse </w:t>
      </w:r>
      <w:r>
        <w:rPr>
          <w:rFonts w:ascii="Arial" w:hAnsi="Arial" w:cs="Arial"/>
          <w:lang w:val="es-ES"/>
        </w:rPr>
        <w:t xml:space="preserve">cumpliendo las políticas de ciberseguridad de Enel </w:t>
      </w:r>
      <w:r w:rsidR="003712B3">
        <w:rPr>
          <w:rFonts w:ascii="Arial" w:hAnsi="Arial" w:cs="Arial"/>
          <w:lang w:val="es-ES"/>
        </w:rPr>
        <w:t>y lo reglamentado en el documento “</w:t>
      </w:r>
      <w:r w:rsidR="003712B3" w:rsidRPr="003712B3">
        <w:rPr>
          <w:rFonts w:ascii="Arial" w:hAnsi="Arial" w:cs="Arial"/>
          <w:lang w:val="es-ES"/>
        </w:rPr>
        <w:t xml:space="preserve">ITS </w:t>
      </w:r>
      <w:proofErr w:type="spellStart"/>
      <w:r w:rsidR="003712B3" w:rsidRPr="003712B3">
        <w:rPr>
          <w:rFonts w:ascii="Arial" w:hAnsi="Arial" w:cs="Arial"/>
          <w:lang w:val="es-ES"/>
        </w:rPr>
        <w:t>man</w:t>
      </w:r>
      <w:proofErr w:type="spellEnd"/>
      <w:r w:rsidR="003712B3" w:rsidRPr="003712B3">
        <w:rPr>
          <w:rFonts w:ascii="Arial" w:hAnsi="Arial" w:cs="Arial"/>
          <w:lang w:val="es-ES"/>
        </w:rPr>
        <w:t>​</w:t>
      </w:r>
      <w:proofErr w:type="spellStart"/>
      <w:r w:rsidR="003712B3" w:rsidRPr="003712B3">
        <w:rPr>
          <w:rFonts w:ascii="Arial" w:hAnsi="Arial" w:cs="Arial"/>
          <w:lang w:val="es-ES"/>
        </w:rPr>
        <w:t>aged</w:t>
      </w:r>
      <w:proofErr w:type="spellEnd"/>
      <w:r w:rsidR="003712B3" w:rsidRPr="003712B3">
        <w:rPr>
          <w:rFonts w:ascii="Arial" w:hAnsi="Arial" w:cs="Arial"/>
          <w:lang w:val="es-ES"/>
        </w:rPr>
        <w:t xml:space="preserve"> </w:t>
      </w:r>
      <w:proofErr w:type="spellStart"/>
      <w:r w:rsidR="003712B3" w:rsidRPr="003712B3">
        <w:rPr>
          <w:rFonts w:ascii="Arial" w:hAnsi="Arial" w:cs="Arial"/>
          <w:lang w:val="es-ES"/>
        </w:rPr>
        <w:t>technologies</w:t>
      </w:r>
      <w:proofErr w:type="spellEnd"/>
      <w:r w:rsidR="003712B3" w:rsidRPr="003712B3">
        <w:rPr>
          <w:rFonts w:ascii="Arial" w:hAnsi="Arial" w:cs="Arial"/>
          <w:lang w:val="es-ES"/>
        </w:rPr>
        <w:t xml:space="preserve"> v3​</w:t>
      </w:r>
      <w:r w:rsidR="003712B3">
        <w:rPr>
          <w:rFonts w:ascii="Arial" w:hAnsi="Arial" w:cs="Arial"/>
          <w:lang w:val="es-ES"/>
        </w:rPr>
        <w:t>”.</w:t>
      </w:r>
    </w:p>
    <w:p w14:paraId="33EC3536" w14:textId="77777777" w:rsidR="00051BF8" w:rsidRPr="00CC0D3E" w:rsidRDefault="00051BF8" w:rsidP="00310460">
      <w:pPr>
        <w:rPr>
          <w:rFonts w:ascii="Arial" w:hAnsi="Arial" w:cs="Arial"/>
          <w:lang w:val="es-ES"/>
        </w:rPr>
      </w:pPr>
    </w:p>
    <w:p w14:paraId="07C22D97" w14:textId="77777777" w:rsidR="00B26F77" w:rsidRPr="006C697E" w:rsidRDefault="00B26F77" w:rsidP="00B26F77">
      <w:pPr>
        <w:pStyle w:val="Ttulo1"/>
        <w:rPr>
          <w:rFonts w:cs="Arial"/>
          <w:lang w:val="en-US"/>
        </w:rPr>
      </w:pPr>
      <w:bookmarkStart w:id="71" w:name="_Toc451876236"/>
      <w:r w:rsidRPr="006C697E">
        <w:rPr>
          <w:rFonts w:cs="Arial"/>
          <w:lang w:val="en-US"/>
        </w:rPr>
        <w:lastRenderedPageBreak/>
        <w:t>Peer-Review Strateg</w:t>
      </w:r>
      <w:r w:rsidR="00310460" w:rsidRPr="006C697E">
        <w:rPr>
          <w:rFonts w:cs="Arial"/>
          <w:lang w:val="en-US"/>
        </w:rPr>
        <w:t>y</w:t>
      </w:r>
      <w:bookmarkEnd w:id="71"/>
    </w:p>
    <w:sdt>
      <w:sdtPr>
        <w:rPr>
          <w:rFonts w:ascii="Arial" w:hAnsi="Arial" w:cs="Arial"/>
          <w:sz w:val="16"/>
          <w:lang w:val="en-US"/>
        </w:rPr>
        <w:id w:val="97372121"/>
        <w:placeholder>
          <w:docPart w:val="D803C4F6914D401F8C05936C4786C8C5"/>
        </w:placeholder>
        <w:temporary/>
        <w:showingPlcHdr/>
        <w:text/>
      </w:sdtPr>
      <w:sdtContent>
        <w:p w14:paraId="3F5BAC95" w14:textId="77777777" w:rsidR="00310460" w:rsidRPr="006C697E" w:rsidRDefault="005C6356" w:rsidP="00310460">
          <w:pPr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>I</w:t>
          </w:r>
          <w:r w:rsidR="00230945" w:rsidRPr="006C697E">
            <w:rPr>
              <w:rFonts w:ascii="Arial" w:hAnsi="Arial" w:cs="Arial"/>
              <w:i/>
              <w:iCs/>
              <w:lang w:val="en-US"/>
            </w:rPr>
            <w:t>f the project will count with external resources, i</w:t>
          </w:r>
          <w:r w:rsidRPr="006C697E">
            <w:rPr>
              <w:rFonts w:ascii="Arial" w:hAnsi="Arial" w:cs="Arial"/>
              <w:i/>
              <w:iCs/>
              <w:lang w:val="en-US"/>
            </w:rPr>
            <w:t>ntroduce</w:t>
          </w:r>
          <w:r w:rsidR="0050592C" w:rsidRPr="006C697E">
            <w:rPr>
              <w:rFonts w:ascii="Arial" w:hAnsi="Arial" w:cs="Arial"/>
              <w:i/>
              <w:iCs/>
              <w:lang w:val="en-US"/>
            </w:rPr>
            <w:t xml:space="preserve"> the Peer-Review strategy to be followed in order to ensure the quality and integrity of the coverage of the different User Requirements. Specific Peer-Review activities should be provided, </w:t>
          </w:r>
          <w:r w:rsidRPr="006C697E">
            <w:rPr>
              <w:rFonts w:ascii="Arial" w:hAnsi="Arial" w:cs="Arial"/>
              <w:i/>
              <w:iCs/>
              <w:lang w:val="en-US"/>
            </w:rPr>
            <w:t xml:space="preserve">along with the </w:t>
          </w:r>
          <w:r w:rsidR="0050592C" w:rsidRPr="006C697E">
            <w:rPr>
              <w:rFonts w:ascii="Arial" w:hAnsi="Arial" w:cs="Arial"/>
              <w:i/>
              <w:iCs/>
              <w:lang w:val="en-US"/>
            </w:rPr>
            <w:t>main responsibilities of each “Peer”</w:t>
          </w:r>
          <w:r w:rsidR="00230945" w:rsidRPr="006C697E">
            <w:rPr>
              <w:rFonts w:ascii="Arial" w:hAnsi="Arial" w:cs="Arial"/>
              <w:i/>
              <w:iCs/>
              <w:lang w:val="en-US"/>
            </w:rPr>
            <w:t>. If the project is going to be carried out with internal resources, this section appears in the SM200 template</w:t>
          </w:r>
          <w:r w:rsidR="0050592C" w:rsidRPr="006C697E">
            <w:rPr>
              <w:rFonts w:ascii="Arial" w:hAnsi="Arial" w:cs="Arial"/>
              <w:i/>
              <w:iCs/>
              <w:lang w:val="en-US"/>
            </w:rPr>
            <w:t>.</w:t>
          </w:r>
          <w:r w:rsidR="00AA58B2" w:rsidRPr="006C697E">
            <w:rPr>
              <w:rFonts w:ascii="Arial" w:hAnsi="Arial" w:cs="Arial"/>
              <w:i/>
              <w:iCs/>
              <w:lang w:val="en-US"/>
            </w:rPr>
            <w:t xml:space="preserve"> </w:t>
          </w:r>
          <w:r w:rsidR="00AA58B2" w:rsidRPr="006C697E">
            <w:rPr>
              <w:rFonts w:ascii="Arial" w:hAnsi="Arial" w:cs="Arial"/>
              <w:i/>
              <w:iCs/>
              <w:u w:val="single"/>
              <w:lang w:val="en-US"/>
            </w:rPr>
            <w:t>Fill this section only if it applies to the project.</w:t>
          </w:r>
        </w:p>
      </w:sdtContent>
    </w:sdt>
    <w:p w14:paraId="3AF8A8D8" w14:textId="77777777" w:rsidR="00B26F77" w:rsidRDefault="00B26F77" w:rsidP="00B26F77">
      <w:pPr>
        <w:pStyle w:val="Ttulo1"/>
        <w:rPr>
          <w:rFonts w:cs="Arial"/>
          <w:lang w:val="en-US"/>
        </w:rPr>
      </w:pPr>
      <w:bookmarkStart w:id="72" w:name="_Toc451876237"/>
      <w:r w:rsidRPr="006C697E">
        <w:rPr>
          <w:rFonts w:cs="Arial"/>
          <w:lang w:val="en-US"/>
        </w:rPr>
        <w:lastRenderedPageBreak/>
        <w:t>Constraints</w:t>
      </w:r>
      <w:bookmarkEnd w:id="72"/>
    </w:p>
    <w:p w14:paraId="707242B4" w14:textId="2F1B5E01" w:rsidR="005A00CC" w:rsidRPr="005A00CC" w:rsidRDefault="00907365" w:rsidP="00723D2D">
      <w:pPr>
        <w:pStyle w:val="Prrafodelista"/>
        <w:numPr>
          <w:ilvl w:val="0"/>
          <w:numId w:val="16"/>
        </w:numPr>
        <w:spacing w:after="200" w:line="276" w:lineRule="auto"/>
        <w:ind w:left="567" w:hanging="294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Este requerimiento o desarrollo evolutivo se debe realizar en la aplicación GREPORTING en su alcance </w:t>
      </w:r>
      <w:proofErr w:type="spellStart"/>
      <w:r>
        <w:rPr>
          <w:rFonts w:ascii="Arial" w:hAnsi="Arial" w:cs="Arial"/>
          <w:lang w:val="es-CO"/>
        </w:rPr>
        <w:t>Power</w:t>
      </w:r>
      <w:proofErr w:type="spellEnd"/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Generation</w:t>
      </w:r>
      <w:proofErr w:type="spellEnd"/>
      <w:r>
        <w:rPr>
          <w:rFonts w:ascii="Arial" w:hAnsi="Arial" w:cs="Arial"/>
          <w:lang w:val="es-CO"/>
        </w:rPr>
        <w:t xml:space="preserve"> sin afectar las funcionalidades existentes, ni </w:t>
      </w:r>
      <w:proofErr w:type="spellStart"/>
      <w:r>
        <w:rPr>
          <w:rFonts w:ascii="Arial" w:hAnsi="Arial" w:cs="Arial"/>
          <w:lang w:val="es-CO"/>
        </w:rPr>
        <w:t>afacteras</w:t>
      </w:r>
      <w:proofErr w:type="spellEnd"/>
      <w:r>
        <w:rPr>
          <w:rFonts w:ascii="Arial" w:hAnsi="Arial" w:cs="Arial"/>
          <w:lang w:val="es-CO"/>
        </w:rPr>
        <w:t xml:space="preserve"> las funcionalidades del alcance </w:t>
      </w:r>
      <w:proofErr w:type="spellStart"/>
      <w:r>
        <w:rPr>
          <w:rFonts w:ascii="Arial" w:hAnsi="Arial" w:cs="Arial"/>
          <w:lang w:val="es-CO"/>
        </w:rPr>
        <w:t>Energu</w:t>
      </w:r>
      <w:proofErr w:type="spellEnd"/>
      <w:r>
        <w:rPr>
          <w:rFonts w:ascii="Arial" w:hAnsi="Arial" w:cs="Arial"/>
          <w:lang w:val="es-CO"/>
        </w:rPr>
        <w:t xml:space="preserve"> Management (Trading</w:t>
      </w:r>
      <w:proofErr w:type="gramStart"/>
      <w:r>
        <w:rPr>
          <w:rFonts w:ascii="Arial" w:hAnsi="Arial" w:cs="Arial"/>
          <w:lang w:val="es-CO"/>
        </w:rPr>
        <w:t>)..</w:t>
      </w:r>
      <w:proofErr w:type="gramEnd"/>
    </w:p>
    <w:p w14:paraId="6A75E43B" w14:textId="77777777" w:rsidR="005A00CC" w:rsidRDefault="005A00CC" w:rsidP="00723D2D">
      <w:pPr>
        <w:pStyle w:val="Prrafodelista"/>
        <w:numPr>
          <w:ilvl w:val="0"/>
          <w:numId w:val="16"/>
        </w:numPr>
        <w:spacing w:after="200" w:line="276" w:lineRule="auto"/>
        <w:ind w:left="567" w:hanging="294"/>
        <w:rPr>
          <w:rFonts w:ascii="Arial" w:hAnsi="Arial" w:cs="Arial"/>
          <w:lang w:val="es-CO"/>
        </w:rPr>
      </w:pPr>
      <w:r w:rsidRPr="005A00CC">
        <w:rPr>
          <w:rFonts w:ascii="Arial" w:hAnsi="Arial" w:cs="Arial"/>
          <w:lang w:val="es-CO"/>
        </w:rPr>
        <w:t xml:space="preserve">Se deben respetar las políticas laborales, de </w:t>
      </w:r>
      <w:proofErr w:type="spellStart"/>
      <w:r w:rsidRPr="005A00CC">
        <w:rPr>
          <w:rFonts w:ascii="Arial" w:hAnsi="Arial" w:cs="Arial"/>
          <w:lang w:val="es-CO"/>
        </w:rPr>
        <w:t>cybersecurity</w:t>
      </w:r>
      <w:proofErr w:type="spellEnd"/>
      <w:r w:rsidRPr="005A00CC">
        <w:rPr>
          <w:rFonts w:ascii="Arial" w:hAnsi="Arial" w:cs="Arial"/>
          <w:lang w:val="es-CO"/>
        </w:rPr>
        <w:t xml:space="preserve"> y </w:t>
      </w:r>
      <w:r w:rsidR="00051BF8">
        <w:rPr>
          <w:rFonts w:ascii="Arial" w:hAnsi="Arial" w:cs="Arial"/>
          <w:lang w:val="es-CO"/>
        </w:rPr>
        <w:t xml:space="preserve">reglamentación de sistemas y aplicaciones </w:t>
      </w:r>
      <w:r w:rsidRPr="005A00CC">
        <w:rPr>
          <w:rFonts w:ascii="Arial" w:hAnsi="Arial" w:cs="Arial"/>
          <w:lang w:val="es-CO"/>
        </w:rPr>
        <w:t xml:space="preserve">de </w:t>
      </w:r>
      <w:r>
        <w:rPr>
          <w:rFonts w:ascii="Arial" w:hAnsi="Arial" w:cs="Arial"/>
          <w:lang w:val="es-CO"/>
        </w:rPr>
        <w:t>Enel</w:t>
      </w:r>
      <w:r w:rsidRPr="005A00CC">
        <w:rPr>
          <w:rFonts w:ascii="Arial" w:hAnsi="Arial" w:cs="Arial"/>
          <w:lang w:val="es-CO"/>
        </w:rPr>
        <w:t>.</w:t>
      </w:r>
    </w:p>
    <w:p w14:paraId="2F8257C9" w14:textId="77777777" w:rsidR="005A00CC" w:rsidRPr="005A00CC" w:rsidRDefault="005A00CC" w:rsidP="005A00CC">
      <w:pPr>
        <w:rPr>
          <w:lang w:val="es-CO"/>
        </w:rPr>
      </w:pPr>
    </w:p>
    <w:p w14:paraId="366E7F8E" w14:textId="77777777" w:rsidR="00D67949" w:rsidRDefault="00D67949" w:rsidP="004D07D2">
      <w:pPr>
        <w:pStyle w:val="Ttulo2"/>
        <w:rPr>
          <w:rFonts w:cs="Arial"/>
          <w:lang w:val="en-US"/>
        </w:rPr>
      </w:pPr>
      <w:bookmarkStart w:id="73" w:name="_Toc451876238"/>
      <w:r w:rsidRPr="006C697E">
        <w:rPr>
          <w:rFonts w:cs="Arial"/>
          <w:lang w:val="en-US"/>
        </w:rPr>
        <w:t>Documentation Constraints</w:t>
      </w:r>
      <w:bookmarkEnd w:id="73"/>
    </w:p>
    <w:p w14:paraId="482033A4" w14:textId="77777777" w:rsidR="005A00CC" w:rsidRPr="00051BF8" w:rsidRDefault="005A00CC" w:rsidP="005A00CC">
      <w:pPr>
        <w:rPr>
          <w:rFonts w:ascii="Arial" w:hAnsi="Arial" w:cs="Arial"/>
          <w:lang w:val="es-ES"/>
        </w:rPr>
      </w:pPr>
      <w:r w:rsidRPr="00051BF8">
        <w:rPr>
          <w:rFonts w:ascii="Arial" w:hAnsi="Arial" w:cs="Arial"/>
          <w:lang w:val="es-ES"/>
        </w:rPr>
        <w:t>La documentación del Proyecto debe contener:</w:t>
      </w:r>
    </w:p>
    <w:p w14:paraId="2B16CEE0" w14:textId="66FF7C68" w:rsidR="00E21E8F" w:rsidRPr="00051BF8" w:rsidRDefault="00907365" w:rsidP="00723D2D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Historia de Usuario</w:t>
      </w:r>
    </w:p>
    <w:p w14:paraId="250B244B" w14:textId="77777777" w:rsidR="00E21E8F" w:rsidRPr="00051BF8" w:rsidRDefault="00E21E8F" w:rsidP="00E21E8F">
      <w:pPr>
        <w:pStyle w:val="Prrafodelista"/>
        <w:rPr>
          <w:rFonts w:ascii="Arial" w:hAnsi="Arial" w:cs="Arial"/>
          <w:lang w:val="es-ES"/>
        </w:rPr>
      </w:pPr>
    </w:p>
    <w:p w14:paraId="377C1E93" w14:textId="77777777" w:rsidR="0074459A" w:rsidRPr="006C697E" w:rsidRDefault="0074459A" w:rsidP="004D07D2">
      <w:pPr>
        <w:pStyle w:val="Ttulo2"/>
        <w:rPr>
          <w:rFonts w:cs="Arial"/>
        </w:rPr>
      </w:pPr>
      <w:bookmarkStart w:id="74" w:name="_Toc451876239"/>
      <w:r w:rsidRPr="006C697E">
        <w:rPr>
          <w:rFonts w:cs="Arial"/>
        </w:rPr>
        <w:t xml:space="preserve">Business </w:t>
      </w:r>
      <w:proofErr w:type="spellStart"/>
      <w:r w:rsidRPr="006C697E">
        <w:rPr>
          <w:rFonts w:cs="Arial"/>
        </w:rPr>
        <w:t>Constraints</w:t>
      </w:r>
      <w:bookmarkEnd w:id="74"/>
      <w:proofErr w:type="spellEnd"/>
    </w:p>
    <w:p w14:paraId="2FADB243" w14:textId="77777777" w:rsidR="000F529B" w:rsidRPr="00051BF8" w:rsidRDefault="00051BF8" w:rsidP="00051BF8">
      <w:pPr>
        <w:rPr>
          <w:rFonts w:ascii="Arial" w:hAnsi="Arial" w:cs="Arial"/>
          <w:lang w:val="es-ES"/>
        </w:rPr>
      </w:pPr>
      <w:r w:rsidRPr="00051BF8">
        <w:rPr>
          <w:rFonts w:ascii="Arial" w:hAnsi="Arial" w:cs="Arial"/>
          <w:lang w:val="es-ES"/>
        </w:rPr>
        <w:t>No se ha identificado ninguno hasta es</w:t>
      </w:r>
      <w:r>
        <w:rPr>
          <w:rFonts w:ascii="Arial" w:hAnsi="Arial" w:cs="Arial"/>
          <w:lang w:val="es-ES"/>
        </w:rPr>
        <w:t>ta etapa.</w:t>
      </w:r>
    </w:p>
    <w:p w14:paraId="359C8B68" w14:textId="77777777" w:rsidR="0074459A" w:rsidRPr="006C697E" w:rsidRDefault="0074459A" w:rsidP="0074459A">
      <w:pPr>
        <w:pStyle w:val="Ttulo2"/>
        <w:rPr>
          <w:rFonts w:cs="Arial"/>
        </w:rPr>
      </w:pPr>
      <w:bookmarkStart w:id="75" w:name="_Toc451876240"/>
      <w:r w:rsidRPr="006C697E">
        <w:rPr>
          <w:rFonts w:cs="Arial"/>
        </w:rPr>
        <w:t xml:space="preserve">Technical </w:t>
      </w:r>
      <w:proofErr w:type="spellStart"/>
      <w:r w:rsidRPr="006C697E">
        <w:rPr>
          <w:rFonts w:cs="Arial"/>
        </w:rPr>
        <w:t>Constraints</w:t>
      </w:r>
      <w:bookmarkEnd w:id="75"/>
      <w:proofErr w:type="spellEnd"/>
    </w:p>
    <w:p w14:paraId="303C5BBC" w14:textId="77777777" w:rsidR="00907365" w:rsidRPr="00051BF8" w:rsidRDefault="00907365" w:rsidP="00907365">
      <w:pPr>
        <w:rPr>
          <w:rFonts w:ascii="Arial" w:hAnsi="Arial" w:cs="Arial"/>
          <w:lang w:val="es-ES"/>
        </w:rPr>
      </w:pPr>
      <w:r w:rsidRPr="00051BF8">
        <w:rPr>
          <w:rFonts w:ascii="Arial" w:hAnsi="Arial" w:cs="Arial"/>
          <w:lang w:val="es-ES"/>
        </w:rPr>
        <w:t>No se ha identificado ninguno hasta es</w:t>
      </w:r>
      <w:r>
        <w:rPr>
          <w:rFonts w:ascii="Arial" w:hAnsi="Arial" w:cs="Arial"/>
          <w:lang w:val="es-ES"/>
        </w:rPr>
        <w:t>ta etapa.</w:t>
      </w:r>
    </w:p>
    <w:p w14:paraId="0F325B00" w14:textId="77777777" w:rsidR="0022030C" w:rsidRDefault="0022030C" w:rsidP="0022030C">
      <w:pPr>
        <w:rPr>
          <w:rFonts w:ascii="Arial" w:hAnsi="Arial" w:cs="Arial"/>
          <w:lang w:val="es-ES"/>
        </w:rPr>
      </w:pPr>
    </w:p>
    <w:p w14:paraId="19D9C39A" w14:textId="77777777" w:rsidR="0022030C" w:rsidRDefault="0022030C" w:rsidP="0022030C">
      <w:pPr>
        <w:pStyle w:val="Ttulo2"/>
        <w:ind w:left="851" w:hanging="851"/>
        <w:rPr>
          <w:rFonts w:ascii="Calibri" w:hAnsi="Calibri" w:cs="Calibri"/>
          <w:color w:val="375623"/>
          <w:sz w:val="22"/>
          <w:szCs w:val="22"/>
          <w:lang w:val="es-CO"/>
        </w:rPr>
      </w:pPr>
      <w:proofErr w:type="spellStart"/>
      <w:r w:rsidRPr="0022030C">
        <w:rPr>
          <w:rFonts w:cs="Arial"/>
        </w:rPr>
        <w:t>Premisa</w:t>
      </w:r>
      <w:r>
        <w:rPr>
          <w:rFonts w:cs="Arial"/>
        </w:rPr>
        <w:t>s</w:t>
      </w:r>
      <w:proofErr w:type="spellEnd"/>
    </w:p>
    <w:p w14:paraId="169800E8" w14:textId="77777777" w:rsidR="00907365" w:rsidRPr="00051BF8" w:rsidRDefault="00907365" w:rsidP="00907365">
      <w:pPr>
        <w:rPr>
          <w:rFonts w:ascii="Arial" w:hAnsi="Arial" w:cs="Arial"/>
          <w:lang w:val="es-ES"/>
        </w:rPr>
      </w:pPr>
      <w:r w:rsidRPr="00051BF8">
        <w:rPr>
          <w:rFonts w:ascii="Arial" w:hAnsi="Arial" w:cs="Arial"/>
          <w:lang w:val="es-ES"/>
        </w:rPr>
        <w:t>No se ha identificado ninguno hasta es</w:t>
      </w:r>
      <w:r>
        <w:rPr>
          <w:rFonts w:ascii="Arial" w:hAnsi="Arial" w:cs="Arial"/>
          <w:lang w:val="es-ES"/>
        </w:rPr>
        <w:t>ta etapa.</w:t>
      </w:r>
    </w:p>
    <w:p w14:paraId="57888506" w14:textId="77777777" w:rsidR="0022030C" w:rsidRPr="0022030C" w:rsidRDefault="0022030C" w:rsidP="0022030C">
      <w:pPr>
        <w:rPr>
          <w:rFonts w:ascii="Arial" w:hAnsi="Arial" w:cs="Arial"/>
          <w:lang w:val="es-ES"/>
        </w:rPr>
      </w:pPr>
    </w:p>
    <w:p w14:paraId="2B640B07" w14:textId="77777777" w:rsidR="00A32E1F" w:rsidRPr="006C697E" w:rsidRDefault="00A32E1F" w:rsidP="00A32E1F">
      <w:pPr>
        <w:pStyle w:val="Ttulo1"/>
        <w:spacing w:before="240"/>
        <w:rPr>
          <w:rFonts w:cs="Arial"/>
          <w:lang w:val="en-US"/>
        </w:rPr>
      </w:pPr>
      <w:bookmarkStart w:id="76" w:name="_Toc443655529"/>
      <w:bookmarkStart w:id="77" w:name="_Toc451876241"/>
      <w:r w:rsidRPr="006C697E">
        <w:rPr>
          <w:rFonts w:cs="Arial"/>
          <w:lang w:val="en-US"/>
        </w:rPr>
        <w:lastRenderedPageBreak/>
        <w:t>Segregation of Duties</w:t>
      </w:r>
      <w:bookmarkEnd w:id="76"/>
      <w:bookmarkEnd w:id="77"/>
    </w:p>
    <w:p w14:paraId="3807C8D6" w14:textId="77777777" w:rsidR="00051BF8" w:rsidRPr="00051BF8" w:rsidRDefault="00051BF8" w:rsidP="00051BF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solución planteada en fases posteriores se </w:t>
      </w:r>
      <w:r w:rsidR="00CF4896">
        <w:rPr>
          <w:rFonts w:ascii="Arial" w:hAnsi="Arial" w:cs="Arial"/>
          <w:lang w:val="es-ES"/>
        </w:rPr>
        <w:t xml:space="preserve">analizará sí la herramienta digital requiere Segregación de funciones. Por </w:t>
      </w:r>
      <w:proofErr w:type="spellStart"/>
      <w:r w:rsidR="00CF4896">
        <w:rPr>
          <w:rFonts w:ascii="Arial" w:hAnsi="Arial" w:cs="Arial"/>
          <w:lang w:val="es-ES"/>
        </w:rPr>
        <w:t>le</w:t>
      </w:r>
      <w:proofErr w:type="spellEnd"/>
      <w:r w:rsidR="00CF4896">
        <w:rPr>
          <w:rFonts w:ascii="Arial" w:hAnsi="Arial" w:cs="Arial"/>
          <w:lang w:val="es-ES"/>
        </w:rPr>
        <w:t xml:space="preserve"> momento no se ha identificado.</w:t>
      </w:r>
    </w:p>
    <w:p w14:paraId="1DB0838D" w14:textId="77777777" w:rsidR="00A32E1F" w:rsidRPr="00051BF8" w:rsidRDefault="00A32E1F" w:rsidP="00A32E1F">
      <w:pPr>
        <w:rPr>
          <w:rFonts w:ascii="Arial" w:hAnsi="Arial" w:cs="Arial"/>
          <w:i/>
          <w:lang w:val="es-ES"/>
        </w:rPr>
      </w:pPr>
    </w:p>
    <w:p w14:paraId="17B3687B" w14:textId="77777777" w:rsidR="0074459A" w:rsidRPr="00051BF8" w:rsidRDefault="0074459A" w:rsidP="00A32E1F">
      <w:pPr>
        <w:rPr>
          <w:rFonts w:ascii="Arial" w:hAnsi="Arial" w:cs="Arial"/>
          <w:lang w:val="es-ES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2"/>
        <w:gridCol w:w="4699"/>
      </w:tblGrid>
      <w:tr w:rsidR="00A32E1F" w:rsidRPr="006C697E" w14:paraId="1389B561" w14:textId="77777777" w:rsidTr="00A3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5" w:type="dxa"/>
          </w:tcPr>
          <w:p w14:paraId="58BBE942" w14:textId="77777777" w:rsidR="00A32E1F" w:rsidRPr="006C697E" w:rsidRDefault="00A32E1F" w:rsidP="00A32E1F">
            <w:pPr>
              <w:jc w:val="center"/>
              <w:rPr>
                <w:rFonts w:ascii="Arial" w:hAnsi="Arial" w:cs="Arial"/>
                <w:b w:val="0"/>
                <w:lang w:val="en-US"/>
              </w:rPr>
            </w:pPr>
            <w:r w:rsidRPr="006C697E">
              <w:rPr>
                <w:rFonts w:ascii="Arial" w:hAnsi="Arial" w:cs="Arial"/>
                <w:b w:val="0"/>
                <w:lang w:val="en-US"/>
              </w:rPr>
              <w:t>Affected Processes</w:t>
            </w:r>
          </w:p>
        </w:tc>
        <w:tc>
          <w:tcPr>
            <w:tcW w:w="4776" w:type="dxa"/>
          </w:tcPr>
          <w:p w14:paraId="3BF07A1E" w14:textId="77777777" w:rsidR="00A32E1F" w:rsidRPr="006C697E" w:rsidRDefault="00A32E1F" w:rsidP="00A32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n-US"/>
              </w:rPr>
            </w:pPr>
            <w:r w:rsidRPr="006C697E">
              <w:rPr>
                <w:rFonts w:ascii="Arial" w:hAnsi="Arial" w:cs="Arial"/>
                <w:b w:val="0"/>
                <w:lang w:val="en-US"/>
              </w:rPr>
              <w:t>Affected Systems</w:t>
            </w:r>
          </w:p>
        </w:tc>
      </w:tr>
      <w:tr w:rsidR="00A32E1F" w:rsidRPr="006C697E" w14:paraId="2F5CB616" w14:textId="77777777" w:rsidTr="00A3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0013F8" w14:textId="77777777" w:rsidR="00A32E1F" w:rsidRPr="006C697E" w:rsidRDefault="00A32E1F" w:rsidP="00A32E1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0AE0BF" w14:textId="77777777" w:rsidR="00A32E1F" w:rsidRPr="006C697E" w:rsidRDefault="00A32E1F" w:rsidP="00A3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A32E1F" w:rsidRPr="006C697E" w14:paraId="04B1DAA4" w14:textId="77777777" w:rsidTr="00A32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5" w:type="dxa"/>
          </w:tcPr>
          <w:p w14:paraId="12C23466" w14:textId="77777777" w:rsidR="00A32E1F" w:rsidRPr="006C697E" w:rsidRDefault="00A32E1F" w:rsidP="00A32E1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76" w:type="dxa"/>
          </w:tcPr>
          <w:p w14:paraId="3F60EEB1" w14:textId="77777777" w:rsidR="00A32E1F" w:rsidRPr="006C697E" w:rsidRDefault="00A32E1F" w:rsidP="00A3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A32E1F" w:rsidRPr="006C697E" w14:paraId="52815678" w14:textId="77777777" w:rsidTr="00A3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1D6CFE" w14:textId="77777777" w:rsidR="00A32E1F" w:rsidRPr="006C697E" w:rsidRDefault="00A32E1F" w:rsidP="00A32E1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EB1495" w14:textId="77777777" w:rsidR="00A32E1F" w:rsidRPr="006C697E" w:rsidRDefault="00A32E1F" w:rsidP="00A3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</w:tbl>
    <w:p w14:paraId="46DF183A" w14:textId="77777777" w:rsidR="00A32E1F" w:rsidRPr="006C697E" w:rsidRDefault="00A32E1F" w:rsidP="00A32E1F">
      <w:pPr>
        <w:rPr>
          <w:rFonts w:ascii="Arial" w:hAnsi="Arial" w:cs="Arial"/>
          <w:lang w:val="en-US"/>
        </w:rPr>
      </w:pPr>
    </w:p>
    <w:p w14:paraId="681C08F0" w14:textId="77777777" w:rsidR="00587FB2" w:rsidRPr="002509B9" w:rsidRDefault="00587FB2" w:rsidP="00587FB2">
      <w:pPr>
        <w:rPr>
          <w:rFonts w:ascii="Arial" w:hAnsi="Arial" w:cs="Arial"/>
          <w:i/>
          <w:sz w:val="24"/>
          <w:szCs w:val="24"/>
          <w:lang w:val="en-US"/>
        </w:rPr>
      </w:pPr>
      <w:r w:rsidRPr="006C697E">
        <w:rPr>
          <w:rFonts w:ascii="Arial" w:hAnsi="Arial" w:cs="Arial"/>
          <w:i/>
          <w:lang w:val="en-US"/>
        </w:rPr>
        <w:t xml:space="preserve">Once the list is completed, please, email it </w:t>
      </w:r>
      <w:proofErr w:type="gramStart"/>
      <w:r w:rsidRPr="006C697E">
        <w:rPr>
          <w:rFonts w:ascii="Arial" w:hAnsi="Arial" w:cs="Arial"/>
          <w:i/>
          <w:lang w:val="en-US"/>
        </w:rPr>
        <w:t>to:</w:t>
      </w:r>
      <w:proofErr w:type="gramEnd"/>
      <w:r w:rsidRPr="006C697E">
        <w:rPr>
          <w:rFonts w:ascii="Arial" w:hAnsi="Arial" w:cs="Arial"/>
          <w:i/>
          <w:lang w:val="en-US"/>
        </w:rPr>
        <w:t xml:space="preserve"> </w:t>
      </w:r>
      <w:hyperlink r:id="rId86" w:history="1">
        <w:r w:rsidRPr="002509B9">
          <w:rPr>
            <w:rStyle w:val="Hipervnculo"/>
            <w:rFonts w:ascii="Arial" w:hAnsi="Arial" w:cs="Arial"/>
            <w:sz w:val="24"/>
            <w:szCs w:val="24"/>
            <w:lang w:val="en-US"/>
          </w:rPr>
          <w:t>Ict.spring@enel.com</w:t>
        </w:r>
      </w:hyperlink>
    </w:p>
    <w:p w14:paraId="68BF3B07" w14:textId="0DBD88A4" w:rsidR="00F87CB8" w:rsidRPr="006C697E" w:rsidRDefault="0091283B" w:rsidP="00A32E1F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ab/>
      </w:r>
      <w:r w:rsidR="00F87CB8" w:rsidRPr="006C697E">
        <w:rPr>
          <w:rFonts w:ascii="Arial" w:hAnsi="Arial" w:cs="Arial"/>
          <w:i/>
          <w:lang w:val="en-US"/>
        </w:rPr>
        <w:t xml:space="preserve"> </w:t>
      </w:r>
    </w:p>
    <w:p w14:paraId="0B4861D3" w14:textId="77777777" w:rsidR="00661A92" w:rsidRPr="006C697E" w:rsidRDefault="004D7E63" w:rsidP="00FC04FE">
      <w:pPr>
        <w:pStyle w:val="Ttulo1"/>
        <w:tabs>
          <w:tab w:val="clear" w:pos="568"/>
          <w:tab w:val="left" w:pos="567"/>
        </w:tabs>
        <w:rPr>
          <w:rFonts w:cs="Arial"/>
          <w:lang w:val="en-US"/>
        </w:rPr>
      </w:pPr>
      <w:bookmarkStart w:id="78" w:name="_Toc451876242"/>
      <w:r w:rsidRPr="006C697E">
        <w:rPr>
          <w:rFonts w:cs="Arial"/>
          <w:lang w:val="en-US"/>
        </w:rPr>
        <w:lastRenderedPageBreak/>
        <w:t>Annexes</w:t>
      </w:r>
      <w:bookmarkEnd w:id="78"/>
    </w:p>
    <w:p w14:paraId="72DD8CCD" w14:textId="47C7840B" w:rsidR="00465203" w:rsidRPr="00FC04FE" w:rsidRDefault="00FC04FE" w:rsidP="00FC04FE">
      <w:pPr>
        <w:pStyle w:val="Elencopunti"/>
        <w:keepNext/>
        <w:keepLines/>
        <w:numPr>
          <w:ilvl w:val="0"/>
          <w:numId w:val="0"/>
        </w:numPr>
        <w:tabs>
          <w:tab w:val="left" w:pos="284"/>
        </w:tabs>
        <w:ind w:left="142"/>
        <w:rPr>
          <w:rFonts w:ascii="Arial" w:hAnsi="Arial" w:cs="Arial"/>
          <w:i/>
          <w:lang w:val="es-ES"/>
        </w:rPr>
      </w:pPr>
      <w:r w:rsidRPr="00FC04FE">
        <w:rPr>
          <w:rFonts w:ascii="Arial" w:hAnsi="Arial" w:cs="Arial"/>
          <w:b/>
          <w:lang w:val="es-ES"/>
        </w:rPr>
        <w:t xml:space="preserve">Lista de Parámetros </w:t>
      </w:r>
      <w:proofErr w:type="gramStart"/>
      <w:r w:rsidRPr="00FC04FE">
        <w:rPr>
          <w:rFonts w:ascii="Arial" w:hAnsi="Arial" w:cs="Arial"/>
          <w:b/>
          <w:lang w:val="es-ES"/>
        </w:rPr>
        <w:t>V</w:t>
      </w:r>
      <w:r>
        <w:rPr>
          <w:rFonts w:ascii="Arial" w:hAnsi="Arial" w:cs="Arial"/>
          <w:b/>
          <w:lang w:val="es-ES"/>
        </w:rPr>
        <w:t>2</w:t>
      </w:r>
      <w:r w:rsidRPr="00FC04FE">
        <w:rPr>
          <w:rFonts w:ascii="Arial" w:hAnsi="Arial" w:cs="Arial"/>
          <w:b/>
          <w:lang w:val="es-ES"/>
        </w:rPr>
        <w:t>.xlsx</w:t>
      </w:r>
      <w:r w:rsidRPr="00FC04FE">
        <w:rPr>
          <w:rFonts w:ascii="Arial" w:hAnsi="Arial" w:cs="Arial"/>
          <w:lang w:val="es-ES"/>
        </w:rPr>
        <w:t xml:space="preserve"> </w:t>
      </w:r>
      <w:r w:rsidRPr="00FC04FE">
        <w:rPr>
          <w:rFonts w:ascii="Arial" w:hAnsi="Arial" w:cs="Arial"/>
          <w:b/>
          <w:lang w:val="es-ES"/>
        </w:rPr>
        <w:t>:</w:t>
      </w:r>
      <w:proofErr w:type="gramEnd"/>
      <w:r w:rsidRPr="00FC04FE">
        <w:rPr>
          <w:rFonts w:ascii="Arial" w:hAnsi="Arial" w:cs="Arial"/>
          <w:lang w:val="es-ES"/>
        </w:rPr>
        <w:t xml:space="preserve"> Listado de parámetros temporales y Atemporales que deben se</w:t>
      </w:r>
      <w:r>
        <w:rPr>
          <w:rFonts w:ascii="Arial" w:hAnsi="Arial" w:cs="Arial"/>
          <w:lang w:val="es-ES"/>
        </w:rPr>
        <w:t>r detallados y configurados en el sistema. El listado no es definitivo y en el levantamiento se pueden adicionar o excluir parámetros.</w:t>
      </w:r>
    </w:p>
    <w:p w14:paraId="386F9AAC" w14:textId="77777777" w:rsidR="00B203B8" w:rsidRPr="006C697E" w:rsidRDefault="00B203B8" w:rsidP="00B203B8">
      <w:pPr>
        <w:pStyle w:val="Ttulo1"/>
        <w:rPr>
          <w:rFonts w:cs="Arial"/>
          <w:lang w:val="en-US"/>
        </w:rPr>
      </w:pPr>
      <w:bookmarkStart w:id="79" w:name="_Toc437275985"/>
      <w:bookmarkStart w:id="80" w:name="_Toc451876243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6C697E">
        <w:rPr>
          <w:rFonts w:cs="Arial"/>
          <w:lang w:val="en-US"/>
        </w:rPr>
        <w:lastRenderedPageBreak/>
        <w:t>Standards and Tips</w:t>
      </w:r>
      <w:bookmarkEnd w:id="79"/>
      <w:bookmarkEnd w:id="80"/>
    </w:p>
    <w:sdt>
      <w:sdtPr>
        <w:rPr>
          <w:rFonts w:ascii="Arial" w:hAnsi="Arial" w:cs="Arial"/>
          <w:lang w:val="en-US"/>
        </w:rPr>
        <w:id w:val="-1300684297"/>
        <w:placeholder>
          <w:docPart w:val="22652A0BA594475CB40F730B2E3A233E"/>
        </w:placeholder>
        <w:temporary/>
        <w:showingPlcHdr/>
        <w:text w:multiLine="1"/>
      </w:sdtPr>
      <w:sdtContent>
        <w:p w14:paraId="2C8D7840" w14:textId="77777777" w:rsidR="00FA0A83" w:rsidRPr="006C697E" w:rsidRDefault="00FA0A83" w:rsidP="00FA0A83">
          <w:pPr>
            <w:keepNext/>
            <w:rPr>
              <w:rFonts w:ascii="Arial" w:hAnsi="Arial" w:cs="Arial"/>
              <w:i/>
              <w:iCs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 xml:space="preserve">All sections of this template may or may not be filled with information, depending on the nature of the project. Whenever a section does not apply to the project, the user will indicate </w:t>
          </w:r>
          <w:r w:rsidRPr="006C697E">
            <w:rPr>
              <w:rFonts w:ascii="Arial" w:hAnsi="Arial" w:cs="Arial"/>
              <w:i/>
              <w:iCs/>
              <w:u w:val="single"/>
              <w:lang w:val="en-US"/>
            </w:rPr>
            <w:t>“Not Applicable”</w:t>
          </w:r>
          <w:r w:rsidRPr="006C697E">
            <w:rPr>
              <w:rFonts w:ascii="Arial" w:hAnsi="Arial" w:cs="Arial"/>
              <w:i/>
              <w:iCs/>
              <w:lang w:val="en-US"/>
            </w:rPr>
            <w:t xml:space="preserve"> in the body of the section, in order to indicate that the section provides no </w:t>
          </w:r>
          <w:r w:rsidRPr="006C697E">
            <w:rPr>
              <w:rFonts w:ascii="Arial" w:hAnsi="Arial" w:cs="Arial"/>
              <w:i/>
              <w:iCs/>
              <w:lang w:val="en-US"/>
            </w:rPr>
            <w:br/>
            <w:t>required information for the specific project.</w:t>
          </w:r>
          <w:r w:rsidRPr="006C697E">
            <w:rPr>
              <w:rFonts w:ascii="Arial" w:hAnsi="Arial" w:cs="Arial"/>
              <w:i/>
              <w:iCs/>
              <w:lang w:val="en-US"/>
            </w:rPr>
            <w:br/>
          </w:r>
          <w:r w:rsidRPr="006C697E">
            <w:rPr>
              <w:rFonts w:ascii="Arial" w:hAnsi="Arial" w:cs="Arial"/>
              <w:i/>
              <w:iCs/>
              <w:lang w:val="en-US"/>
            </w:rPr>
            <w:br/>
            <w:t>Where possible, it is suggested the use of the following UML standard diagrams</w:t>
          </w:r>
          <w:r w:rsidRPr="006C697E">
            <w:rPr>
              <w:rFonts w:ascii="Arial" w:hAnsi="Arial" w:cs="Arial"/>
              <w:i/>
              <w:iCs/>
              <w:lang w:val="en-US"/>
            </w:rPr>
            <w:br/>
          </w:r>
        </w:p>
        <w:p w14:paraId="4A4AF8D4" w14:textId="77777777" w:rsidR="00FA0A83" w:rsidRPr="006C697E" w:rsidRDefault="00FA0A83" w:rsidP="00FA0A83">
          <w:pPr>
            <w:keepNext/>
            <w:numPr>
              <w:ilvl w:val="0"/>
              <w:numId w:val="22"/>
            </w:numPr>
            <w:rPr>
              <w:rFonts w:ascii="Arial" w:hAnsi="Arial" w:cs="Arial"/>
              <w:i/>
              <w:iCs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>Use cases diagram</w:t>
          </w:r>
        </w:p>
        <w:p w14:paraId="3938C517" w14:textId="77777777" w:rsidR="00FA0A83" w:rsidRPr="006C697E" w:rsidRDefault="00FA0A83" w:rsidP="00FA0A83">
          <w:pPr>
            <w:keepNext/>
            <w:numPr>
              <w:ilvl w:val="0"/>
              <w:numId w:val="22"/>
            </w:numPr>
            <w:rPr>
              <w:rFonts w:ascii="Arial" w:hAnsi="Arial" w:cs="Arial"/>
              <w:i/>
              <w:iCs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>Component diagram</w:t>
          </w:r>
        </w:p>
        <w:p w14:paraId="51EDE8A8" w14:textId="77777777" w:rsidR="00FA0A83" w:rsidRPr="006C697E" w:rsidRDefault="00FA0A83" w:rsidP="00FA0A83">
          <w:pPr>
            <w:keepNext/>
            <w:numPr>
              <w:ilvl w:val="0"/>
              <w:numId w:val="22"/>
            </w:numPr>
            <w:rPr>
              <w:rFonts w:ascii="Arial" w:hAnsi="Arial" w:cs="Arial"/>
              <w:i/>
              <w:iCs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>Functional diagram</w:t>
          </w:r>
        </w:p>
        <w:p w14:paraId="2F03650D" w14:textId="77777777" w:rsidR="00FA0A83" w:rsidRPr="006C697E" w:rsidRDefault="00FA0A83" w:rsidP="00FA0A83">
          <w:pPr>
            <w:keepNext/>
            <w:numPr>
              <w:ilvl w:val="0"/>
              <w:numId w:val="22"/>
            </w:numPr>
            <w:rPr>
              <w:rFonts w:ascii="Arial" w:hAnsi="Arial" w:cs="Arial"/>
              <w:i/>
              <w:iCs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>Activity diagram</w:t>
          </w:r>
        </w:p>
        <w:p w14:paraId="30486C68" w14:textId="77777777" w:rsidR="00B203B8" w:rsidRPr="006C697E" w:rsidRDefault="00FA0A83" w:rsidP="00FA0A83">
          <w:pPr>
            <w:keepNext/>
            <w:numPr>
              <w:ilvl w:val="0"/>
              <w:numId w:val="22"/>
            </w:numPr>
            <w:rPr>
              <w:rFonts w:ascii="Arial" w:hAnsi="Arial" w:cs="Arial"/>
              <w:lang w:val="en-US"/>
            </w:rPr>
          </w:pPr>
          <w:r w:rsidRPr="006C697E">
            <w:rPr>
              <w:rFonts w:ascii="Arial" w:hAnsi="Arial" w:cs="Arial"/>
              <w:i/>
              <w:iCs/>
              <w:lang w:val="en-US"/>
            </w:rPr>
            <w:t>Deployment diagram</w:t>
          </w:r>
        </w:p>
      </w:sdtContent>
    </w:sdt>
    <w:p w14:paraId="65738C99" w14:textId="77777777" w:rsidR="00AD0BCC" w:rsidRPr="006C697E" w:rsidRDefault="00AD0BCC" w:rsidP="00AD0BCC">
      <w:pPr>
        <w:pStyle w:val="Appendice1"/>
        <w:rPr>
          <w:rFonts w:cs="Arial"/>
          <w:lang w:val="en-US"/>
        </w:rPr>
      </w:pPr>
      <w:bookmarkStart w:id="81" w:name="_Toc437276812"/>
      <w:bookmarkStart w:id="82" w:name="_Toc451876244"/>
      <w:r w:rsidRPr="006C697E">
        <w:rPr>
          <w:rFonts w:cs="Arial"/>
          <w:lang w:val="en-US"/>
        </w:rPr>
        <w:lastRenderedPageBreak/>
        <w:t>Index of tables</w:t>
      </w:r>
      <w:bookmarkEnd w:id="81"/>
      <w:bookmarkEnd w:id="82"/>
    </w:p>
    <w:p w14:paraId="1CE5B9FA" w14:textId="77777777" w:rsidR="006A558E" w:rsidRPr="006C697E" w:rsidRDefault="006A558E" w:rsidP="007F420C">
      <w:pPr>
        <w:pStyle w:val="Altrosottotitolo"/>
        <w:spacing w:before="0"/>
        <w:rPr>
          <w:rFonts w:cs="Arial"/>
          <w:lang w:val="en-US"/>
        </w:rPr>
      </w:pPr>
      <w:r w:rsidRPr="006C697E">
        <w:rPr>
          <w:rFonts w:cs="Arial"/>
          <w:lang w:val="en-US"/>
        </w:rPr>
        <w:t>Tables</w:t>
      </w:r>
    </w:p>
    <w:p w14:paraId="760E53F4" w14:textId="13FD0B32" w:rsidR="002509B9" w:rsidRDefault="000F6F0E">
      <w:pPr>
        <w:pStyle w:val="Tabladeilustraciones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6C697E">
        <w:rPr>
          <w:rFonts w:cs="Arial"/>
          <w:sz w:val="24"/>
          <w:lang w:val="en-US"/>
        </w:rPr>
        <w:fldChar w:fldCharType="begin"/>
      </w:r>
      <w:r w:rsidR="00F06346" w:rsidRPr="006C697E">
        <w:rPr>
          <w:rFonts w:cs="Arial"/>
          <w:sz w:val="24"/>
          <w:lang w:val="en-US"/>
        </w:rPr>
        <w:instrText xml:space="preserve"> TOC \h \z \c "Tabella" </w:instrText>
      </w:r>
      <w:r w:rsidRPr="006C697E">
        <w:rPr>
          <w:rFonts w:cs="Arial"/>
          <w:sz w:val="24"/>
          <w:lang w:val="en-US"/>
        </w:rPr>
        <w:fldChar w:fldCharType="separate"/>
      </w:r>
      <w:hyperlink w:anchor="_Toc38026102" w:history="1">
        <w:r w:rsidR="002509B9" w:rsidRPr="00511C19">
          <w:rPr>
            <w:rStyle w:val="Hipervnculo"/>
            <w:rFonts w:cs="Arial"/>
          </w:rPr>
          <w:t>Table 1 – Version Control</w:t>
        </w:r>
        <w:r w:rsidR="002509B9">
          <w:rPr>
            <w:webHidden/>
          </w:rPr>
          <w:tab/>
        </w:r>
        <w:r w:rsidR="002509B9">
          <w:rPr>
            <w:webHidden/>
          </w:rPr>
          <w:fldChar w:fldCharType="begin"/>
        </w:r>
        <w:r w:rsidR="002509B9">
          <w:rPr>
            <w:webHidden/>
          </w:rPr>
          <w:instrText xml:space="preserve"> PAGEREF _Toc38026102 \h </w:instrText>
        </w:r>
        <w:r w:rsidR="002509B9">
          <w:rPr>
            <w:webHidden/>
          </w:rPr>
        </w:r>
        <w:r w:rsidR="002509B9">
          <w:rPr>
            <w:webHidden/>
          </w:rPr>
          <w:fldChar w:fldCharType="separate"/>
        </w:r>
        <w:r w:rsidR="002509B9">
          <w:rPr>
            <w:webHidden/>
          </w:rPr>
          <w:t>3</w:t>
        </w:r>
        <w:r w:rsidR="002509B9">
          <w:rPr>
            <w:webHidden/>
          </w:rPr>
          <w:fldChar w:fldCharType="end"/>
        </w:r>
      </w:hyperlink>
    </w:p>
    <w:p w14:paraId="1EB7BE8D" w14:textId="36986708" w:rsidR="002509B9" w:rsidRDefault="00A14142">
      <w:pPr>
        <w:pStyle w:val="Tabladeilustraciones"/>
        <w:rPr>
          <w:rFonts w:asciiTheme="minorHAnsi" w:eastAsiaTheme="minorEastAsia" w:hAnsiTheme="minorHAnsi" w:cstheme="minorBidi"/>
          <w:szCs w:val="22"/>
          <w:lang w:val="es-ES" w:eastAsia="es-ES"/>
        </w:rPr>
      </w:pPr>
      <w:hyperlink w:anchor="_Toc38026103" w:history="1">
        <w:r w:rsidR="002509B9" w:rsidRPr="00511C19">
          <w:rPr>
            <w:rStyle w:val="Hipervnculo"/>
            <w:rFonts w:cs="Arial"/>
            <w:bCs/>
          </w:rPr>
          <w:t>Table 2 – Definitions, acronyms, abbreviations</w:t>
        </w:r>
        <w:r w:rsidR="002509B9">
          <w:rPr>
            <w:webHidden/>
          </w:rPr>
          <w:tab/>
        </w:r>
        <w:r w:rsidR="002509B9">
          <w:rPr>
            <w:webHidden/>
          </w:rPr>
          <w:fldChar w:fldCharType="begin"/>
        </w:r>
        <w:r w:rsidR="002509B9">
          <w:rPr>
            <w:webHidden/>
          </w:rPr>
          <w:instrText xml:space="preserve"> PAGEREF _Toc38026103 \h </w:instrText>
        </w:r>
        <w:r w:rsidR="002509B9">
          <w:rPr>
            <w:webHidden/>
          </w:rPr>
        </w:r>
        <w:r w:rsidR="002509B9">
          <w:rPr>
            <w:webHidden/>
          </w:rPr>
          <w:fldChar w:fldCharType="separate"/>
        </w:r>
        <w:r w:rsidR="002509B9">
          <w:rPr>
            <w:webHidden/>
          </w:rPr>
          <w:t>5</w:t>
        </w:r>
        <w:r w:rsidR="002509B9">
          <w:rPr>
            <w:webHidden/>
          </w:rPr>
          <w:fldChar w:fldCharType="end"/>
        </w:r>
      </w:hyperlink>
    </w:p>
    <w:p w14:paraId="0A15EFAF" w14:textId="3AE69465" w:rsidR="002509B9" w:rsidRDefault="00A14142">
      <w:pPr>
        <w:pStyle w:val="Tabladeilustraciones"/>
        <w:rPr>
          <w:rFonts w:asciiTheme="minorHAnsi" w:eastAsiaTheme="minorEastAsia" w:hAnsiTheme="minorHAnsi" w:cstheme="minorBidi"/>
          <w:szCs w:val="22"/>
          <w:lang w:val="es-ES" w:eastAsia="es-ES"/>
        </w:rPr>
      </w:pPr>
      <w:hyperlink w:anchor="_Toc38026104" w:history="1">
        <w:r w:rsidR="002509B9" w:rsidRPr="00511C19">
          <w:rPr>
            <w:rStyle w:val="Hipervnculo"/>
            <w:rFonts w:cs="Arial"/>
            <w:bCs/>
          </w:rPr>
          <w:t>Table 3 – Glossary</w:t>
        </w:r>
        <w:r w:rsidR="002509B9">
          <w:rPr>
            <w:webHidden/>
          </w:rPr>
          <w:tab/>
        </w:r>
        <w:r w:rsidR="002509B9">
          <w:rPr>
            <w:webHidden/>
          </w:rPr>
          <w:fldChar w:fldCharType="begin"/>
        </w:r>
        <w:r w:rsidR="002509B9">
          <w:rPr>
            <w:webHidden/>
          </w:rPr>
          <w:instrText xml:space="preserve"> PAGEREF _Toc38026104 \h </w:instrText>
        </w:r>
        <w:r w:rsidR="002509B9">
          <w:rPr>
            <w:webHidden/>
          </w:rPr>
        </w:r>
        <w:r w:rsidR="002509B9">
          <w:rPr>
            <w:webHidden/>
          </w:rPr>
          <w:fldChar w:fldCharType="separate"/>
        </w:r>
        <w:r w:rsidR="002509B9">
          <w:rPr>
            <w:webHidden/>
          </w:rPr>
          <w:t>6</w:t>
        </w:r>
        <w:r w:rsidR="002509B9">
          <w:rPr>
            <w:webHidden/>
          </w:rPr>
          <w:fldChar w:fldCharType="end"/>
        </w:r>
      </w:hyperlink>
    </w:p>
    <w:p w14:paraId="0698B27E" w14:textId="38F2C181" w:rsidR="002509B9" w:rsidRDefault="00A14142">
      <w:pPr>
        <w:pStyle w:val="Tabladeilustraciones"/>
        <w:rPr>
          <w:rFonts w:asciiTheme="minorHAnsi" w:eastAsiaTheme="minorEastAsia" w:hAnsiTheme="minorHAnsi" w:cstheme="minorBidi"/>
          <w:szCs w:val="22"/>
          <w:lang w:val="es-ES" w:eastAsia="es-ES"/>
        </w:rPr>
      </w:pPr>
      <w:hyperlink w:anchor="_Toc38026105" w:history="1">
        <w:r w:rsidR="002509B9" w:rsidRPr="00511C19">
          <w:rPr>
            <w:rStyle w:val="Hipervnculo"/>
            <w:rFonts w:cs="Arial"/>
            <w:bCs/>
          </w:rPr>
          <w:t>Table 4 – Requester</w:t>
        </w:r>
        <w:r w:rsidR="002509B9">
          <w:rPr>
            <w:webHidden/>
          </w:rPr>
          <w:tab/>
        </w:r>
        <w:r w:rsidR="002509B9">
          <w:rPr>
            <w:webHidden/>
          </w:rPr>
          <w:fldChar w:fldCharType="begin"/>
        </w:r>
        <w:r w:rsidR="002509B9">
          <w:rPr>
            <w:webHidden/>
          </w:rPr>
          <w:instrText xml:space="preserve"> PAGEREF _Toc38026105 \h </w:instrText>
        </w:r>
        <w:r w:rsidR="002509B9">
          <w:rPr>
            <w:webHidden/>
          </w:rPr>
        </w:r>
        <w:r w:rsidR="002509B9">
          <w:rPr>
            <w:webHidden/>
          </w:rPr>
          <w:fldChar w:fldCharType="separate"/>
        </w:r>
        <w:r w:rsidR="002509B9">
          <w:rPr>
            <w:webHidden/>
          </w:rPr>
          <w:t>8</w:t>
        </w:r>
        <w:r w:rsidR="002509B9">
          <w:rPr>
            <w:webHidden/>
          </w:rPr>
          <w:fldChar w:fldCharType="end"/>
        </w:r>
      </w:hyperlink>
    </w:p>
    <w:p w14:paraId="2B043BCE" w14:textId="09400EC3" w:rsidR="002509B9" w:rsidRDefault="00A14142">
      <w:pPr>
        <w:pStyle w:val="Tabladeilustraciones"/>
        <w:rPr>
          <w:rFonts w:asciiTheme="minorHAnsi" w:eastAsiaTheme="minorEastAsia" w:hAnsiTheme="minorHAnsi" w:cstheme="minorBidi"/>
          <w:szCs w:val="22"/>
          <w:lang w:val="es-ES" w:eastAsia="es-ES"/>
        </w:rPr>
      </w:pPr>
      <w:hyperlink w:anchor="_Toc38026106" w:history="1">
        <w:r w:rsidR="002509B9" w:rsidRPr="00511C19">
          <w:rPr>
            <w:rStyle w:val="Hipervnculo"/>
            <w:rFonts w:cs="Arial"/>
            <w:bCs/>
          </w:rPr>
          <w:t>Table 5 – Requirements Sheet</w:t>
        </w:r>
        <w:r w:rsidR="002509B9">
          <w:rPr>
            <w:webHidden/>
          </w:rPr>
          <w:tab/>
        </w:r>
        <w:r w:rsidR="002509B9">
          <w:rPr>
            <w:webHidden/>
          </w:rPr>
          <w:fldChar w:fldCharType="begin"/>
        </w:r>
        <w:r w:rsidR="002509B9">
          <w:rPr>
            <w:webHidden/>
          </w:rPr>
          <w:instrText xml:space="preserve"> PAGEREF _Toc38026106 \h </w:instrText>
        </w:r>
        <w:r w:rsidR="002509B9">
          <w:rPr>
            <w:webHidden/>
          </w:rPr>
        </w:r>
        <w:r w:rsidR="002509B9">
          <w:rPr>
            <w:webHidden/>
          </w:rPr>
          <w:fldChar w:fldCharType="separate"/>
        </w:r>
        <w:r w:rsidR="002509B9">
          <w:rPr>
            <w:webHidden/>
          </w:rPr>
          <w:t>10</w:t>
        </w:r>
        <w:r w:rsidR="002509B9">
          <w:rPr>
            <w:webHidden/>
          </w:rPr>
          <w:fldChar w:fldCharType="end"/>
        </w:r>
      </w:hyperlink>
    </w:p>
    <w:p w14:paraId="5C7711DF" w14:textId="71A390FD" w:rsidR="002509B9" w:rsidRDefault="00A14142">
      <w:pPr>
        <w:pStyle w:val="Tabladeilustraciones"/>
        <w:rPr>
          <w:rFonts w:asciiTheme="minorHAnsi" w:eastAsiaTheme="minorEastAsia" w:hAnsiTheme="minorHAnsi" w:cstheme="minorBidi"/>
          <w:szCs w:val="22"/>
          <w:lang w:val="es-ES" w:eastAsia="es-ES"/>
        </w:rPr>
      </w:pPr>
      <w:hyperlink w:anchor="_Toc38026107" w:history="1">
        <w:r w:rsidR="002509B9" w:rsidRPr="00511C19">
          <w:rPr>
            <w:rStyle w:val="Hipervnculo"/>
            <w:rFonts w:cs="Arial"/>
            <w:bCs/>
          </w:rPr>
          <w:t>Table 6 – Relations with other Systems</w:t>
        </w:r>
        <w:r w:rsidR="002509B9">
          <w:rPr>
            <w:webHidden/>
          </w:rPr>
          <w:tab/>
        </w:r>
        <w:r w:rsidR="002509B9">
          <w:rPr>
            <w:webHidden/>
          </w:rPr>
          <w:fldChar w:fldCharType="begin"/>
        </w:r>
        <w:r w:rsidR="002509B9">
          <w:rPr>
            <w:webHidden/>
          </w:rPr>
          <w:instrText xml:space="preserve"> PAGEREF _Toc38026107 \h </w:instrText>
        </w:r>
        <w:r w:rsidR="002509B9">
          <w:rPr>
            <w:webHidden/>
          </w:rPr>
        </w:r>
        <w:r w:rsidR="002509B9">
          <w:rPr>
            <w:webHidden/>
          </w:rPr>
          <w:fldChar w:fldCharType="separate"/>
        </w:r>
        <w:r w:rsidR="002509B9">
          <w:rPr>
            <w:webHidden/>
          </w:rPr>
          <w:t>10</w:t>
        </w:r>
        <w:r w:rsidR="002509B9">
          <w:rPr>
            <w:webHidden/>
          </w:rPr>
          <w:fldChar w:fldCharType="end"/>
        </w:r>
      </w:hyperlink>
    </w:p>
    <w:p w14:paraId="5EF56F27" w14:textId="2BA3E475" w:rsidR="002509B9" w:rsidRDefault="00A14142">
      <w:pPr>
        <w:pStyle w:val="Tabladeilustraciones"/>
        <w:rPr>
          <w:rFonts w:asciiTheme="minorHAnsi" w:eastAsiaTheme="minorEastAsia" w:hAnsiTheme="minorHAnsi" w:cstheme="minorBidi"/>
          <w:szCs w:val="22"/>
          <w:lang w:val="es-ES" w:eastAsia="es-ES"/>
        </w:rPr>
      </w:pPr>
      <w:hyperlink w:anchor="_Toc38026108" w:history="1">
        <w:r w:rsidR="002509B9" w:rsidRPr="00511C19">
          <w:rPr>
            <w:rStyle w:val="Hipervnculo"/>
            <w:rFonts w:cs="Arial"/>
            <w:bCs/>
            <w:lang w:val="es-ES"/>
          </w:rPr>
          <w:t>Table 7 – Phasing Strategy</w:t>
        </w:r>
        <w:r w:rsidR="002509B9">
          <w:rPr>
            <w:webHidden/>
          </w:rPr>
          <w:tab/>
        </w:r>
        <w:r w:rsidR="002509B9">
          <w:rPr>
            <w:webHidden/>
          </w:rPr>
          <w:fldChar w:fldCharType="begin"/>
        </w:r>
        <w:r w:rsidR="002509B9">
          <w:rPr>
            <w:webHidden/>
          </w:rPr>
          <w:instrText xml:space="preserve"> PAGEREF _Toc38026108 \h </w:instrText>
        </w:r>
        <w:r w:rsidR="002509B9">
          <w:rPr>
            <w:webHidden/>
          </w:rPr>
        </w:r>
        <w:r w:rsidR="002509B9">
          <w:rPr>
            <w:webHidden/>
          </w:rPr>
          <w:fldChar w:fldCharType="separate"/>
        </w:r>
        <w:r w:rsidR="002509B9">
          <w:rPr>
            <w:webHidden/>
          </w:rPr>
          <w:t>16</w:t>
        </w:r>
        <w:r w:rsidR="002509B9">
          <w:rPr>
            <w:webHidden/>
          </w:rPr>
          <w:fldChar w:fldCharType="end"/>
        </w:r>
      </w:hyperlink>
    </w:p>
    <w:p w14:paraId="661FDC7E" w14:textId="31391604" w:rsidR="006A558E" w:rsidRPr="006C697E" w:rsidRDefault="000F6F0E" w:rsidP="00F06346">
      <w:pPr>
        <w:pStyle w:val="Altrosottotitolo"/>
        <w:rPr>
          <w:rFonts w:cs="Arial"/>
          <w:lang w:val="en-US"/>
        </w:rPr>
      </w:pPr>
      <w:r w:rsidRPr="006C697E">
        <w:rPr>
          <w:rFonts w:cs="Arial"/>
          <w:sz w:val="24"/>
          <w:lang w:val="en-US"/>
        </w:rPr>
        <w:fldChar w:fldCharType="end"/>
      </w:r>
    </w:p>
    <w:sectPr w:rsidR="006A558E" w:rsidRPr="006C697E" w:rsidSect="00E021C4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type w:val="continuous"/>
      <w:pgSz w:w="11906" w:h="16838" w:code="9"/>
      <w:pgMar w:top="1701" w:right="1134" w:bottom="1701" w:left="1134" w:header="227" w:footer="0" w:gutter="22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5C666" w14:textId="77777777" w:rsidR="00A14142" w:rsidRDefault="00A14142">
      <w:r>
        <w:separator/>
      </w:r>
    </w:p>
  </w:endnote>
  <w:endnote w:type="continuationSeparator" w:id="0">
    <w:p w14:paraId="4D067FFC" w14:textId="77777777" w:rsidR="00A14142" w:rsidRDefault="00A1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EFC34" w14:textId="77777777" w:rsidR="00A14142" w:rsidRDefault="00A141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1199"/>
      <w:gridCol w:w="2203"/>
      <w:gridCol w:w="8"/>
      <w:gridCol w:w="1077"/>
      <w:gridCol w:w="1332"/>
      <w:gridCol w:w="1469"/>
      <w:gridCol w:w="454"/>
      <w:gridCol w:w="454"/>
      <w:gridCol w:w="10"/>
    </w:tblGrid>
    <w:tr w:rsidR="00A14142" w:rsidRPr="00505C25" w14:paraId="1B099904" w14:textId="77777777">
      <w:trPr>
        <w:cantSplit/>
        <w:trHeight w:hRule="exact" w:val="200"/>
      </w:trPr>
      <w:tc>
        <w:tcPr>
          <w:tcW w:w="4749" w:type="dxa"/>
          <w:gridSpan w:val="3"/>
          <w:tcBorders>
            <w:top w:val="single" w:sz="4" w:space="0" w:color="auto"/>
            <w:bottom w:val="single" w:sz="4" w:space="0" w:color="auto"/>
          </w:tcBorders>
        </w:tcPr>
        <w:p w14:paraId="175DEDEB" w14:textId="77777777" w:rsidR="00A14142" w:rsidRPr="00505C25" w:rsidRDefault="00A14142">
          <w:pPr>
            <w:pStyle w:val="Pidipagina2"/>
            <w:spacing w:before="40" w:after="40"/>
            <w:rPr>
              <w:rFonts w:ascii="Arial" w:hAnsi="Arial" w:cs="Arial"/>
              <w:smallCaps/>
            </w:rPr>
          </w:pPr>
          <w:r>
            <w:rPr>
              <w:rFonts w:ascii="Arial" w:hAnsi="Arial" w:cs="Arial"/>
              <w:smallCaps/>
            </w:rPr>
            <w:fldChar w:fldCharType="begin"/>
          </w:r>
          <w:r>
            <w:rPr>
              <w:rFonts w:ascii="Arial" w:hAnsi="Arial" w:cs="Arial"/>
              <w:smallCaps/>
            </w:rPr>
            <w:instrText xml:space="preserve"> DOCPROPERTY "Riproduzione"  \* MERGEFORMAT </w:instrText>
          </w:r>
          <w:r>
            <w:rPr>
              <w:rFonts w:ascii="Arial" w:hAnsi="Arial" w:cs="Arial"/>
              <w:smallCaps/>
            </w:rPr>
            <w:fldChar w:fldCharType="separate"/>
          </w:r>
          <w:r w:rsidRPr="00131CF4">
            <w:rPr>
              <w:rFonts w:ascii="Arial" w:hAnsi="Arial" w:cs="Arial"/>
              <w:smallCaps/>
            </w:rPr>
            <w:t>REPRODUCTION</w:t>
          </w:r>
          <w:r w:rsidRPr="00131CF4">
            <w:rPr>
              <w:rFonts w:ascii="Arial" w:hAnsi="Arial" w:cs="Arial"/>
            </w:rPr>
            <w:t xml:space="preserve"> FORBIDDEN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4804" w:type="dxa"/>
          <w:gridSpan w:val="7"/>
          <w:tcBorders>
            <w:top w:val="single" w:sz="4" w:space="0" w:color="auto"/>
            <w:bottom w:val="single" w:sz="4" w:space="0" w:color="auto"/>
          </w:tcBorders>
        </w:tcPr>
        <w:p w14:paraId="097CFD2F" w14:textId="77777777" w:rsidR="00A14142" w:rsidRPr="00505C25" w:rsidRDefault="00A14142">
          <w:pPr>
            <w:pStyle w:val="Pidipagina2"/>
            <w:spacing w:before="40" w:after="40"/>
            <w:jc w:val="right"/>
            <w:rPr>
              <w:rFonts w:ascii="Arial" w:hAnsi="Arial" w:cs="Arial"/>
              <w:smallCaps/>
            </w:rPr>
          </w:pPr>
          <w:r>
            <w:rPr>
              <w:rFonts w:ascii="Arial" w:hAnsi="Arial" w:cs="Arial"/>
              <w:smallCaps/>
            </w:rPr>
            <w:fldChar w:fldCharType="begin"/>
          </w:r>
          <w:r>
            <w:rPr>
              <w:rFonts w:ascii="Arial" w:hAnsi="Arial" w:cs="Arial"/>
              <w:smallCaps/>
            </w:rPr>
            <w:instrText xml:space="preserve"> DOCPROPERTY "Classificazione"  \* MERGEFORMAT </w:instrText>
          </w:r>
          <w:r>
            <w:rPr>
              <w:rFonts w:ascii="Arial" w:hAnsi="Arial" w:cs="Arial"/>
              <w:smallCaps/>
            </w:rPr>
            <w:fldChar w:fldCharType="separate"/>
          </w:r>
          <w:proofErr w:type="spellStart"/>
          <w:r>
            <w:rPr>
              <w:rFonts w:ascii="Arial" w:hAnsi="Arial" w:cs="Arial"/>
              <w:smallCaps/>
            </w:rPr>
            <w:t>Internal</w:t>
          </w:r>
          <w:proofErr w:type="spellEnd"/>
          <w:r>
            <w:rPr>
              <w:rFonts w:ascii="Arial" w:hAnsi="Arial" w:cs="Arial"/>
              <w:smallCaps/>
            </w:rPr>
            <w:t xml:space="preserve"> Use</w:t>
          </w:r>
          <w:r>
            <w:rPr>
              <w:rFonts w:ascii="Arial" w:hAnsi="Arial" w:cs="Arial"/>
              <w:smallCaps/>
            </w:rPr>
            <w:fldChar w:fldCharType="end"/>
          </w:r>
        </w:p>
      </w:tc>
    </w:tr>
    <w:tr w:rsidR="00A14142" w:rsidRPr="00505C25" w14:paraId="328EE84C" w14:textId="77777777" w:rsidTr="009656D3">
      <w:tblPrEx>
        <w:tblBorders>
          <w:top w:val="single" w:sz="6" w:space="0" w:color="auto"/>
        </w:tblBorders>
      </w:tblPrEx>
      <w:trPr>
        <w:gridAfter w:val="1"/>
        <w:wAfter w:w="10" w:type="dxa"/>
        <w:trHeight w:hRule="exact" w:val="200"/>
      </w:trPr>
      <w:tc>
        <w:tcPr>
          <w:tcW w:w="1347" w:type="dxa"/>
          <w:tcBorders>
            <w:top w:val="nil"/>
            <w:left w:val="nil"/>
            <w:bottom w:val="nil"/>
            <w:right w:val="nil"/>
          </w:tcBorders>
        </w:tcPr>
        <w:p w14:paraId="5A3FF6FC" w14:textId="77777777" w:rsidR="00A14142" w:rsidRPr="00505C25" w:rsidRDefault="00A14142" w:rsidP="00C03DB2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Template</w:t>
          </w:r>
        </w:p>
      </w:tc>
      <w:tc>
        <w:tcPr>
          <w:tcW w:w="1199" w:type="dxa"/>
          <w:tcBorders>
            <w:top w:val="nil"/>
            <w:left w:val="nil"/>
            <w:bottom w:val="nil"/>
            <w:right w:val="nil"/>
          </w:tcBorders>
        </w:tcPr>
        <w:p w14:paraId="62F2F4CA" w14:textId="77777777" w:rsidR="00A14142" w:rsidRPr="00505C25" w:rsidRDefault="00A14142" w:rsidP="00F13D24">
          <w:pPr>
            <w:pStyle w:val="Pidipagina2"/>
            <w:spacing w:before="60"/>
            <w:rPr>
              <w:rFonts w:ascii="Arial" w:hAnsi="Arial" w:cs="Arial"/>
            </w:rPr>
          </w:pPr>
          <w:proofErr w:type="spellStart"/>
          <w:r w:rsidRPr="00505C25">
            <w:rPr>
              <w:rFonts w:ascii="Arial" w:hAnsi="Arial" w:cs="Arial"/>
            </w:rPr>
            <w:t>Typ</w:t>
          </w:r>
          <w:r>
            <w:rPr>
              <w:rFonts w:ascii="Arial" w:hAnsi="Arial" w:cs="Arial"/>
            </w:rPr>
            <w:t>e</w:t>
          </w:r>
          <w:proofErr w:type="spellEnd"/>
        </w:p>
      </w:tc>
      <w:tc>
        <w:tcPr>
          <w:tcW w:w="2211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DA5E205" w14:textId="77777777" w:rsidR="00A14142" w:rsidRPr="00505C25" w:rsidRDefault="00A14142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Title</w:t>
          </w:r>
        </w:p>
      </w:tc>
      <w:tc>
        <w:tcPr>
          <w:tcW w:w="1077" w:type="dxa"/>
          <w:tcBorders>
            <w:top w:val="nil"/>
            <w:left w:val="nil"/>
            <w:bottom w:val="nil"/>
            <w:right w:val="nil"/>
          </w:tcBorders>
        </w:tcPr>
        <w:p w14:paraId="7FDC9E39" w14:textId="77777777" w:rsidR="00A14142" w:rsidRPr="00505C25" w:rsidRDefault="00A14142">
          <w:pPr>
            <w:pStyle w:val="Pidipagina2"/>
            <w:spacing w:before="60"/>
            <w:rPr>
              <w:rFonts w:ascii="Arial" w:hAnsi="Arial" w:cs="Arial"/>
            </w:rPr>
          </w:pPr>
          <w:proofErr w:type="spellStart"/>
          <w:r w:rsidRPr="00505C25">
            <w:rPr>
              <w:rFonts w:ascii="Arial" w:hAnsi="Arial" w:cs="Arial"/>
            </w:rPr>
            <w:t>Document</w:t>
          </w:r>
          <w:proofErr w:type="spellEnd"/>
          <w:r w:rsidRPr="00505C25">
            <w:rPr>
              <w:rFonts w:ascii="Arial" w:hAnsi="Arial" w:cs="Arial"/>
            </w:rPr>
            <w:t xml:space="preserve"> Code</w:t>
          </w:r>
        </w:p>
      </w:tc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14:paraId="4DAEEAB1" w14:textId="77777777" w:rsidR="00A14142" w:rsidRPr="00505C25" w:rsidRDefault="00A14142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Date and Version</w:t>
          </w:r>
        </w:p>
      </w:tc>
      <w:tc>
        <w:tcPr>
          <w:tcW w:w="1469" w:type="dxa"/>
          <w:tcBorders>
            <w:top w:val="nil"/>
            <w:left w:val="nil"/>
            <w:bottom w:val="nil"/>
            <w:right w:val="nil"/>
          </w:tcBorders>
        </w:tcPr>
        <w:p w14:paraId="4A6E570D" w14:textId="77777777" w:rsidR="00A14142" w:rsidRPr="00505C25" w:rsidRDefault="00A14142">
          <w:pPr>
            <w:pStyle w:val="Pidipagina2"/>
            <w:spacing w:before="60"/>
            <w:rPr>
              <w:rFonts w:ascii="Arial" w:hAnsi="Arial" w:cs="Arial"/>
            </w:rPr>
          </w:pPr>
          <w:proofErr w:type="spellStart"/>
          <w:r w:rsidRPr="00505C25">
            <w:rPr>
              <w:rFonts w:ascii="Arial" w:hAnsi="Arial" w:cs="Arial"/>
            </w:rPr>
            <w:t>Name</w:t>
          </w:r>
          <w:proofErr w:type="spellEnd"/>
          <w:r w:rsidRPr="00505C25">
            <w:rPr>
              <w:rFonts w:ascii="Arial" w:hAnsi="Arial" w:cs="Arial"/>
            </w:rPr>
            <w:t xml:space="preserve"> of </w:t>
          </w:r>
          <w:proofErr w:type="spellStart"/>
          <w:r w:rsidRPr="00505C25">
            <w:rPr>
              <w:rFonts w:ascii="Arial" w:hAnsi="Arial" w:cs="Arial"/>
            </w:rPr>
            <w:t>document</w:t>
          </w:r>
          <w:proofErr w:type="spellEnd"/>
        </w:p>
      </w:tc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14:paraId="060E63E5" w14:textId="77777777" w:rsidR="00A14142" w:rsidRPr="00505C25" w:rsidRDefault="00A14142" w:rsidP="00366A44">
          <w:pPr>
            <w:pStyle w:val="Pidipagina2"/>
            <w:spacing w:before="60"/>
            <w:jc w:val="right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Page</w:t>
          </w:r>
        </w:p>
      </w:tc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14:paraId="711AF752" w14:textId="77777777" w:rsidR="00A14142" w:rsidRPr="00505C25" w:rsidRDefault="00A14142">
          <w:pPr>
            <w:pStyle w:val="Pidipagina2"/>
            <w:spacing w:before="60"/>
            <w:jc w:val="right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of</w:t>
          </w:r>
        </w:p>
      </w:tc>
    </w:tr>
    <w:tr w:rsidR="00A14142" w:rsidRPr="00505C25" w14:paraId="44A83609" w14:textId="77777777" w:rsidTr="009656D3">
      <w:tblPrEx>
        <w:tblBorders>
          <w:top w:val="single" w:sz="6" w:space="0" w:color="auto"/>
        </w:tblBorders>
      </w:tblPrEx>
      <w:trPr>
        <w:gridAfter w:val="1"/>
        <w:wAfter w:w="10" w:type="dxa"/>
        <w:trHeight w:hRule="exact" w:val="1040"/>
      </w:trPr>
      <w:tc>
        <w:tcPr>
          <w:tcW w:w="1347" w:type="dxa"/>
          <w:tcBorders>
            <w:top w:val="nil"/>
            <w:left w:val="nil"/>
            <w:bottom w:val="nil"/>
            <w:right w:val="nil"/>
          </w:tcBorders>
        </w:tcPr>
        <w:p w14:paraId="2F72677A" w14:textId="77777777" w:rsidR="00A14142" w:rsidRPr="00505C25" w:rsidRDefault="00A14142" w:rsidP="00574174">
          <w:pPr>
            <w:pStyle w:val="Pidipagina3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SM100-User Requirement</w:t>
          </w:r>
        </w:p>
      </w:tc>
      <w:tc>
        <w:tcPr>
          <w:tcW w:w="1199" w:type="dxa"/>
          <w:tcBorders>
            <w:top w:val="nil"/>
            <w:left w:val="nil"/>
            <w:bottom w:val="nil"/>
            <w:right w:val="nil"/>
          </w:tcBorders>
        </w:tcPr>
        <w:p w14:paraId="52F8922E" w14:textId="77777777" w:rsidR="00A14142" w:rsidRPr="00505C25" w:rsidRDefault="00A14142">
          <w:pPr>
            <w:pStyle w:val="Pidipagina3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DOCPROPERTY "Category"  \* MERGEFORMAT </w:instrText>
          </w:r>
          <w:r>
            <w:rPr>
              <w:rFonts w:ascii="Arial" w:hAnsi="Arial" w:cs="Arial"/>
            </w:rPr>
            <w:fldChar w:fldCharType="separate"/>
          </w:r>
          <w:r w:rsidRPr="00131CF4">
            <w:rPr>
              <w:rFonts w:ascii="Arial" w:hAnsi="Arial" w:cs="Arial"/>
            </w:rPr>
            <w:t>Document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2211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50CC6E7" w14:textId="77777777" w:rsidR="00A14142" w:rsidRPr="00505C25" w:rsidRDefault="00A14142" w:rsidP="00574174">
          <w:pPr>
            <w:pStyle w:val="Pidipagina3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fldChar w:fldCharType="begin"/>
          </w:r>
          <w:r>
            <w:rPr>
              <w:rFonts w:ascii="Arial" w:hAnsi="Arial" w:cs="Arial"/>
              <w:lang w:val="en-US"/>
            </w:rPr>
            <w:instrText xml:space="preserve"> TITLE  \* MERGEFORMAT </w:instrText>
          </w:r>
          <w:r>
            <w:rPr>
              <w:rFonts w:ascii="Arial" w:hAnsi="Arial" w:cs="Arial"/>
              <w:lang w:val="en-US"/>
            </w:rPr>
            <w:fldChar w:fldCharType="separate"/>
          </w:r>
          <w:r w:rsidRPr="00131CF4">
            <w:rPr>
              <w:rFonts w:ascii="Arial" w:hAnsi="Arial" w:cs="Arial"/>
              <w:lang w:val="en-US"/>
            </w:rPr>
            <w:t>Document title/Project name</w:t>
          </w:r>
          <w:r>
            <w:rPr>
              <w:rFonts w:ascii="Arial" w:hAnsi="Arial" w:cs="Arial"/>
              <w:lang w:val="en-US"/>
            </w:rPr>
            <w:fldChar w:fldCharType="end"/>
          </w:r>
          <w:r w:rsidRPr="00505C25">
            <w:rPr>
              <w:rFonts w:ascii="Arial" w:hAnsi="Arial" w:cs="Arial"/>
              <w:lang w:val="en-US"/>
            </w:rPr>
            <w:t xml:space="preserve"> – </w:t>
          </w:r>
          <w:r w:rsidRPr="009E104B">
            <w:rPr>
              <w:rFonts w:ascii="Arial" w:hAnsi="Arial" w:cs="Arial"/>
              <w:lang w:val="en-US"/>
            </w:rPr>
            <w:t>User Requirement</w:t>
          </w:r>
        </w:p>
      </w:tc>
      <w:tc>
        <w:tcPr>
          <w:tcW w:w="1077" w:type="dxa"/>
          <w:tcBorders>
            <w:top w:val="nil"/>
            <w:left w:val="nil"/>
            <w:bottom w:val="nil"/>
            <w:right w:val="nil"/>
          </w:tcBorders>
        </w:tcPr>
        <w:p w14:paraId="76375DBD" w14:textId="77777777" w:rsidR="00A14142" w:rsidRPr="00505C25" w:rsidRDefault="00A14142">
          <w:pPr>
            <w:pStyle w:val="Pidipagina3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[PPM_code]</w:t>
          </w:r>
        </w:p>
      </w:tc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14:paraId="451402FC" w14:textId="77777777" w:rsidR="00A14142" w:rsidRPr="00505C25" w:rsidRDefault="00A14142">
          <w:pPr>
            <w:pStyle w:val="Pidipagina3"/>
            <w:rPr>
              <w:rFonts w:ascii="Arial" w:hAnsi="Arial" w:cs="Arial"/>
              <w:lang w:val="en-US"/>
            </w:rPr>
          </w:pPr>
          <w:r w:rsidRPr="00505C25">
            <w:rPr>
              <w:rFonts w:ascii="Arial" w:hAnsi="Arial" w:cs="Arial"/>
            </w:rPr>
            <w:fldChar w:fldCharType="begin"/>
          </w:r>
          <w:r w:rsidRPr="00505C25">
            <w:rPr>
              <w:rFonts w:ascii="Arial" w:hAnsi="Arial" w:cs="Arial"/>
              <w:lang w:val="en-US"/>
            </w:rPr>
            <w:instrText xml:space="preserve"> KEYWORDS   </w:instrText>
          </w:r>
          <w:r w:rsidRPr="00505C25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lang w:val="en-US"/>
            </w:rPr>
            <w:t>Draft</w:t>
          </w:r>
          <w:r w:rsidRPr="00505C25">
            <w:rPr>
              <w:rFonts w:ascii="Arial" w:hAnsi="Arial" w:cs="Arial"/>
            </w:rPr>
            <w:fldChar w:fldCharType="end"/>
          </w:r>
          <w:r w:rsidRPr="00505C25">
            <w:rPr>
              <w:rFonts w:ascii="Arial" w:hAnsi="Arial" w:cs="Arial"/>
              <w:lang w:val="en-US"/>
            </w:rPr>
            <w:t xml:space="preserve"> </w:t>
          </w:r>
          <w:r>
            <w:rPr>
              <w:rFonts w:ascii="Arial" w:hAnsi="Arial" w:cs="Arial"/>
              <w:lang w:val="en-US"/>
            </w:rPr>
            <w:fldChar w:fldCharType="begin"/>
          </w:r>
          <w:r>
            <w:rPr>
              <w:rFonts w:ascii="Arial" w:hAnsi="Arial" w:cs="Arial"/>
              <w:lang w:val="en-US"/>
            </w:rPr>
            <w:instrText xml:space="preserve"> DOCPROPERTY "Data approvazione"  \* MERGEFORMAT </w:instrText>
          </w:r>
          <w:r>
            <w:rPr>
              <w:rFonts w:ascii="Arial" w:hAnsi="Arial" w:cs="Arial"/>
              <w:lang w:val="en-US"/>
            </w:rPr>
            <w:fldChar w:fldCharType="separate"/>
          </w:r>
          <w:r w:rsidRPr="00131CF4">
            <w:rPr>
              <w:rFonts w:ascii="Arial" w:hAnsi="Arial" w:cs="Arial"/>
              <w:lang w:val="en-US"/>
            </w:rPr>
            <w:t xml:space="preserve"> </w:t>
          </w:r>
          <w:r>
            <w:rPr>
              <w:rFonts w:ascii="Arial" w:hAnsi="Arial" w:cs="Arial"/>
              <w:lang w:val="en-US"/>
            </w:rPr>
            <w:fldChar w:fldCharType="end"/>
          </w:r>
        </w:p>
      </w:tc>
      <w:tc>
        <w:tcPr>
          <w:tcW w:w="1469" w:type="dxa"/>
          <w:tcBorders>
            <w:top w:val="nil"/>
            <w:left w:val="nil"/>
            <w:bottom w:val="nil"/>
            <w:right w:val="nil"/>
          </w:tcBorders>
        </w:tcPr>
        <w:p w14:paraId="2BC369F8" w14:textId="77777777" w:rsidR="00A14142" w:rsidRPr="00505C25" w:rsidRDefault="00A14142">
          <w:pPr>
            <w:pStyle w:val="Pidipagina3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fldChar w:fldCharType="begin"/>
          </w:r>
          <w:r>
            <w:rPr>
              <w:rFonts w:ascii="Arial" w:hAnsi="Arial" w:cs="Arial"/>
              <w:lang w:val="en-US"/>
            </w:rPr>
            <w:instrText xml:space="preserve"> FILENAME  \* MERGEFORMAT </w:instrText>
          </w:r>
          <w:r>
            <w:rPr>
              <w:rFonts w:ascii="Arial" w:hAnsi="Arial" w:cs="Arial"/>
              <w:lang w:val="en-US"/>
            </w:rPr>
            <w:fldChar w:fldCharType="separate"/>
          </w:r>
          <w:r w:rsidRPr="00131CF4">
            <w:rPr>
              <w:rFonts w:ascii="Arial" w:hAnsi="Arial" w:cs="Arial"/>
              <w:lang w:val="en-US"/>
            </w:rPr>
            <w:t>Documento1</w:t>
          </w:r>
          <w:r>
            <w:rPr>
              <w:rFonts w:ascii="Arial" w:hAnsi="Arial" w:cs="Arial"/>
              <w:lang w:val="en-US"/>
            </w:rPr>
            <w:fldChar w:fldCharType="end"/>
          </w:r>
        </w:p>
      </w:tc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14:paraId="02C52291" w14:textId="2361F170" w:rsidR="00A14142" w:rsidRPr="0091283B" w:rsidRDefault="00A14142">
          <w:pPr>
            <w:pStyle w:val="Piedepgina"/>
            <w:spacing w:before="20"/>
            <w:jc w:val="right"/>
            <w:rPr>
              <w:rStyle w:val="NumeropaginaG"/>
              <w:rFonts w:ascii="Arial" w:hAnsi="Arial" w:cs="Arial"/>
              <w:sz w:val="16"/>
              <w:szCs w:val="16"/>
            </w:rPr>
          </w:pPr>
          <w:r w:rsidRPr="0091283B">
            <w:rPr>
              <w:rStyle w:val="NumeropaginaG"/>
              <w:rFonts w:ascii="Arial" w:hAnsi="Arial" w:cs="Arial"/>
              <w:sz w:val="16"/>
              <w:szCs w:val="16"/>
            </w:rPr>
            <w:fldChar w:fldCharType="begin"/>
          </w:r>
          <w:r w:rsidRPr="0091283B">
            <w:rPr>
              <w:rStyle w:val="NumeropaginaG"/>
              <w:rFonts w:ascii="Arial" w:hAnsi="Arial" w:cs="Arial"/>
              <w:sz w:val="16"/>
              <w:szCs w:val="16"/>
            </w:rPr>
            <w:instrText xml:space="preserve"> PAGE </w:instrText>
          </w:r>
          <w:r w:rsidRPr="0091283B">
            <w:rPr>
              <w:rStyle w:val="NumeropaginaG"/>
              <w:rFonts w:ascii="Arial" w:hAnsi="Arial" w:cs="Arial"/>
              <w:sz w:val="16"/>
              <w:szCs w:val="16"/>
            </w:rPr>
            <w:fldChar w:fldCharType="separate"/>
          </w:r>
          <w:r w:rsidR="000E659F">
            <w:rPr>
              <w:rStyle w:val="NumeropaginaG"/>
              <w:rFonts w:ascii="Arial" w:hAnsi="Arial" w:cs="Arial"/>
              <w:noProof/>
              <w:sz w:val="16"/>
              <w:szCs w:val="16"/>
            </w:rPr>
            <w:t>20</w:t>
          </w:r>
          <w:r w:rsidRPr="0091283B">
            <w:rPr>
              <w:rStyle w:val="NumeropaginaG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14:paraId="5FCBD57D" w14:textId="5A3E3497" w:rsidR="00A14142" w:rsidRPr="0091283B" w:rsidRDefault="00A14142">
          <w:pPr>
            <w:pStyle w:val="Piedepgina"/>
            <w:spacing w:before="20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 w:rsidRPr="0091283B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1283B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 \* LOWER </w:instrText>
          </w:r>
          <w:r w:rsidRPr="0091283B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E659F">
            <w:rPr>
              <w:rStyle w:val="Nmerodepgina"/>
              <w:rFonts w:ascii="Arial" w:hAnsi="Arial" w:cs="Arial"/>
              <w:noProof/>
              <w:sz w:val="16"/>
              <w:szCs w:val="16"/>
            </w:rPr>
            <w:t>22</w:t>
          </w:r>
          <w:r w:rsidRPr="0091283B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  <w:p w14:paraId="29C9FAD3" w14:textId="77777777" w:rsidR="00A14142" w:rsidRPr="0091283B" w:rsidRDefault="00A14142">
          <w:pPr>
            <w:pStyle w:val="Piedepgina"/>
            <w:spacing w:before="20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</w:p>
      </w:tc>
    </w:tr>
  </w:tbl>
  <w:p w14:paraId="042DD8C1" w14:textId="77777777" w:rsidR="00A14142" w:rsidRDefault="00A14142">
    <w:pPr>
      <w:pStyle w:val="Piedepgina"/>
      <w:spacing w:before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4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928"/>
      <w:gridCol w:w="1304"/>
      <w:gridCol w:w="1077"/>
      <w:gridCol w:w="397"/>
      <w:gridCol w:w="3600"/>
      <w:gridCol w:w="851"/>
      <w:gridCol w:w="397"/>
    </w:tblGrid>
    <w:tr w:rsidR="00A14142" w:rsidRPr="00505C25" w14:paraId="3D967DFA" w14:textId="77777777" w:rsidTr="005E7B7D">
      <w:trPr>
        <w:cantSplit/>
        <w:trHeight w:hRule="exact" w:val="200"/>
      </w:trPr>
      <w:tc>
        <w:tcPr>
          <w:tcW w:w="4706" w:type="dxa"/>
          <w:gridSpan w:val="4"/>
          <w:tcBorders>
            <w:top w:val="single" w:sz="4" w:space="0" w:color="auto"/>
            <w:bottom w:val="single" w:sz="4" w:space="0" w:color="auto"/>
          </w:tcBorders>
        </w:tcPr>
        <w:p w14:paraId="6E76FA23" w14:textId="77777777" w:rsidR="00A14142" w:rsidRPr="00505C25" w:rsidRDefault="00A14142">
          <w:pPr>
            <w:pStyle w:val="Pidipagina2"/>
            <w:spacing w:before="40" w:after="40"/>
            <w:rPr>
              <w:rFonts w:ascii="Arial" w:hAnsi="Arial" w:cs="Arial"/>
              <w:smallCaps/>
            </w:rPr>
          </w:pPr>
          <w:r>
            <w:rPr>
              <w:rFonts w:ascii="Arial" w:hAnsi="Arial" w:cs="Arial"/>
              <w:smallCaps/>
            </w:rPr>
            <w:fldChar w:fldCharType="begin"/>
          </w:r>
          <w:r>
            <w:rPr>
              <w:rFonts w:ascii="Arial" w:hAnsi="Arial" w:cs="Arial"/>
              <w:smallCaps/>
            </w:rPr>
            <w:instrText xml:space="preserve"> DOCPROPERTY "Riproduzione"  \* MERGEFORMAT </w:instrText>
          </w:r>
          <w:r>
            <w:rPr>
              <w:rFonts w:ascii="Arial" w:hAnsi="Arial" w:cs="Arial"/>
              <w:smallCaps/>
            </w:rPr>
            <w:fldChar w:fldCharType="separate"/>
          </w:r>
          <w:r w:rsidRPr="00131CF4">
            <w:rPr>
              <w:rFonts w:ascii="Arial" w:hAnsi="Arial" w:cs="Arial"/>
              <w:smallCaps/>
            </w:rPr>
            <w:t>REPRODUCTION</w:t>
          </w:r>
          <w:r w:rsidRPr="00131CF4">
            <w:rPr>
              <w:rFonts w:ascii="Arial" w:hAnsi="Arial" w:cs="Arial"/>
            </w:rPr>
            <w:t xml:space="preserve"> FORBIDDEN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4848" w:type="dxa"/>
          <w:gridSpan w:val="3"/>
          <w:tcBorders>
            <w:top w:val="single" w:sz="4" w:space="0" w:color="auto"/>
            <w:bottom w:val="single" w:sz="4" w:space="0" w:color="auto"/>
          </w:tcBorders>
        </w:tcPr>
        <w:p w14:paraId="65670E25" w14:textId="77777777" w:rsidR="00A14142" w:rsidRPr="00505C25" w:rsidRDefault="00A14142">
          <w:pPr>
            <w:pStyle w:val="Pidipagina2"/>
            <w:spacing w:before="40" w:after="40"/>
            <w:jc w:val="right"/>
            <w:rPr>
              <w:rFonts w:ascii="Arial" w:hAnsi="Arial" w:cs="Arial"/>
              <w:smallCaps/>
            </w:rPr>
          </w:pPr>
          <w:r>
            <w:rPr>
              <w:rFonts w:ascii="Arial" w:hAnsi="Arial" w:cs="Arial"/>
              <w:smallCaps/>
            </w:rPr>
            <w:fldChar w:fldCharType="begin"/>
          </w:r>
          <w:r>
            <w:rPr>
              <w:rFonts w:ascii="Arial" w:hAnsi="Arial" w:cs="Arial"/>
              <w:smallCaps/>
            </w:rPr>
            <w:instrText xml:space="preserve"> DOCPROPERTY "Classificazione"  \* MERGEFORMAT </w:instrText>
          </w:r>
          <w:r>
            <w:rPr>
              <w:rFonts w:ascii="Arial" w:hAnsi="Arial" w:cs="Arial"/>
              <w:smallCaps/>
            </w:rPr>
            <w:fldChar w:fldCharType="separate"/>
          </w:r>
          <w:proofErr w:type="spellStart"/>
          <w:r>
            <w:rPr>
              <w:rFonts w:ascii="Arial" w:hAnsi="Arial" w:cs="Arial"/>
              <w:smallCaps/>
            </w:rPr>
            <w:t>Internal</w:t>
          </w:r>
          <w:proofErr w:type="spellEnd"/>
          <w:r>
            <w:rPr>
              <w:rFonts w:ascii="Arial" w:hAnsi="Arial" w:cs="Arial"/>
              <w:smallCaps/>
            </w:rPr>
            <w:t xml:space="preserve"> Use</w:t>
          </w:r>
          <w:r>
            <w:rPr>
              <w:rFonts w:ascii="Arial" w:hAnsi="Arial" w:cs="Arial"/>
              <w:smallCaps/>
            </w:rPr>
            <w:fldChar w:fldCharType="end"/>
          </w:r>
        </w:p>
      </w:tc>
    </w:tr>
    <w:tr w:rsidR="00A14142" w:rsidRPr="00505C25" w14:paraId="2F0297D7" w14:textId="77777777" w:rsidTr="005E7B7D">
      <w:trPr>
        <w:gridAfter w:val="1"/>
        <w:wAfter w:w="397" w:type="dxa"/>
        <w:cantSplit/>
        <w:trHeight w:hRule="exact" w:val="200"/>
      </w:trPr>
      <w:tc>
        <w:tcPr>
          <w:tcW w:w="1928" w:type="dxa"/>
        </w:tcPr>
        <w:p w14:paraId="516BC62C" w14:textId="77777777" w:rsidR="00A14142" w:rsidRPr="00505C25" w:rsidRDefault="00A14142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Template</w:t>
          </w:r>
        </w:p>
      </w:tc>
      <w:tc>
        <w:tcPr>
          <w:tcW w:w="1304" w:type="dxa"/>
        </w:tcPr>
        <w:p w14:paraId="2E9E6478" w14:textId="77777777" w:rsidR="00A14142" w:rsidRPr="00505C25" w:rsidRDefault="00A14142">
          <w:pPr>
            <w:pStyle w:val="Pidipagina2"/>
            <w:spacing w:before="60"/>
            <w:rPr>
              <w:rFonts w:ascii="Arial" w:hAnsi="Arial" w:cs="Arial"/>
            </w:rPr>
          </w:pPr>
          <w:proofErr w:type="spellStart"/>
          <w:r w:rsidRPr="00505C25">
            <w:rPr>
              <w:rFonts w:ascii="Arial" w:hAnsi="Arial" w:cs="Arial"/>
            </w:rPr>
            <w:t>Document</w:t>
          </w:r>
          <w:proofErr w:type="spellEnd"/>
          <w:r w:rsidRPr="00505C25">
            <w:rPr>
              <w:rFonts w:ascii="Arial" w:hAnsi="Arial" w:cs="Arial"/>
            </w:rPr>
            <w:t xml:space="preserve"> Code</w:t>
          </w:r>
        </w:p>
      </w:tc>
      <w:tc>
        <w:tcPr>
          <w:tcW w:w="1077" w:type="dxa"/>
        </w:tcPr>
        <w:p w14:paraId="0D812B4F" w14:textId="77777777" w:rsidR="00A14142" w:rsidRPr="00505C25" w:rsidRDefault="00A14142" w:rsidP="00FB1A2A">
          <w:pPr>
            <w:pStyle w:val="Pidipagina2"/>
            <w:spacing w:before="60"/>
            <w:rPr>
              <w:rFonts w:ascii="Arial" w:hAnsi="Arial" w:cs="Arial"/>
            </w:rPr>
          </w:pPr>
          <w:r w:rsidRPr="00505C25">
            <w:rPr>
              <w:rFonts w:ascii="Arial" w:hAnsi="Arial" w:cs="Arial"/>
            </w:rPr>
            <w:t>Date and Version</w:t>
          </w:r>
        </w:p>
      </w:tc>
      <w:tc>
        <w:tcPr>
          <w:tcW w:w="3997" w:type="dxa"/>
          <w:gridSpan w:val="2"/>
        </w:tcPr>
        <w:p w14:paraId="2F6735C4" w14:textId="77777777" w:rsidR="00A14142" w:rsidRPr="00505C25" w:rsidRDefault="00A14142">
          <w:pPr>
            <w:pStyle w:val="Pidipagina2"/>
            <w:spacing w:before="60"/>
            <w:rPr>
              <w:rFonts w:ascii="Arial" w:hAnsi="Arial" w:cs="Arial"/>
            </w:rPr>
          </w:pPr>
          <w:proofErr w:type="spellStart"/>
          <w:r w:rsidRPr="00505C25">
            <w:rPr>
              <w:rFonts w:ascii="Arial" w:hAnsi="Arial" w:cs="Arial"/>
            </w:rPr>
            <w:t>Name</w:t>
          </w:r>
          <w:proofErr w:type="spellEnd"/>
          <w:r w:rsidRPr="00505C25">
            <w:rPr>
              <w:rFonts w:ascii="Arial" w:hAnsi="Arial" w:cs="Arial"/>
            </w:rPr>
            <w:t xml:space="preserve"> of </w:t>
          </w:r>
          <w:proofErr w:type="spellStart"/>
          <w:r w:rsidRPr="00505C25">
            <w:rPr>
              <w:rFonts w:ascii="Arial" w:hAnsi="Arial" w:cs="Arial"/>
            </w:rPr>
            <w:t>document</w:t>
          </w:r>
          <w:proofErr w:type="spellEnd"/>
        </w:p>
      </w:tc>
      <w:tc>
        <w:tcPr>
          <w:tcW w:w="851" w:type="dxa"/>
        </w:tcPr>
        <w:p w14:paraId="25865F4B" w14:textId="77777777" w:rsidR="00A14142" w:rsidRPr="00505C25" w:rsidRDefault="00A14142">
          <w:pPr>
            <w:pStyle w:val="Pidipagina2"/>
            <w:spacing w:before="60"/>
            <w:jc w:val="right"/>
            <w:rPr>
              <w:rFonts w:ascii="Arial" w:hAnsi="Arial" w:cs="Arial"/>
            </w:rPr>
          </w:pPr>
          <w:proofErr w:type="spellStart"/>
          <w:r w:rsidRPr="00505C25">
            <w:rPr>
              <w:rFonts w:ascii="Arial" w:hAnsi="Arial" w:cs="Arial"/>
            </w:rPr>
            <w:t>Pages</w:t>
          </w:r>
          <w:proofErr w:type="spellEnd"/>
        </w:p>
      </w:tc>
    </w:tr>
    <w:tr w:rsidR="00A14142" w:rsidRPr="00505C25" w14:paraId="09484FA2" w14:textId="77777777" w:rsidTr="005E7B7D">
      <w:trPr>
        <w:gridAfter w:val="1"/>
        <w:wAfter w:w="397" w:type="dxa"/>
        <w:cantSplit/>
        <w:trHeight w:hRule="exact" w:val="1200"/>
      </w:trPr>
      <w:tc>
        <w:tcPr>
          <w:tcW w:w="1928" w:type="dxa"/>
        </w:tcPr>
        <w:p w14:paraId="1187D38C" w14:textId="77777777" w:rsidR="00A14142" w:rsidRPr="005E7B7D" w:rsidRDefault="00A14142" w:rsidP="00574174">
          <w:pPr>
            <w:pStyle w:val="Pidipagina1"/>
            <w:rPr>
              <w:rFonts w:ascii="Arial" w:hAnsi="Arial" w:cs="Arial"/>
              <w:szCs w:val="16"/>
            </w:rPr>
          </w:pPr>
          <w:r w:rsidRPr="005E7B7D">
            <w:rPr>
              <w:rFonts w:ascii="Arial" w:hAnsi="Arial" w:cs="Arial"/>
              <w:szCs w:val="16"/>
            </w:rPr>
            <w:t>SM100-User Requirement</w:t>
          </w:r>
        </w:p>
      </w:tc>
      <w:tc>
        <w:tcPr>
          <w:tcW w:w="1304" w:type="dxa"/>
        </w:tcPr>
        <w:p w14:paraId="22CB5D6E" w14:textId="77777777" w:rsidR="00A14142" w:rsidRPr="005E7B7D" w:rsidRDefault="00A14142">
          <w:pPr>
            <w:pStyle w:val="Pidipagina1"/>
            <w:rPr>
              <w:rFonts w:ascii="Arial" w:hAnsi="Arial" w:cs="Arial"/>
              <w:szCs w:val="16"/>
            </w:rPr>
          </w:pPr>
          <w:r w:rsidRPr="005E7B7D">
            <w:rPr>
              <w:rFonts w:ascii="Arial" w:hAnsi="Arial" w:cs="Arial"/>
              <w:szCs w:val="16"/>
            </w:rPr>
            <w:t>[PPM_code]</w:t>
          </w:r>
        </w:p>
      </w:tc>
      <w:tc>
        <w:tcPr>
          <w:tcW w:w="1077" w:type="dxa"/>
        </w:tcPr>
        <w:p w14:paraId="6ECC07F2" w14:textId="77777777" w:rsidR="00A14142" w:rsidRPr="005E7B7D" w:rsidRDefault="00A14142">
          <w:pPr>
            <w:pStyle w:val="Pidipagina1"/>
            <w:rPr>
              <w:rFonts w:ascii="Arial" w:hAnsi="Arial" w:cs="Arial"/>
              <w:szCs w:val="16"/>
              <w:lang w:val="en-US"/>
            </w:rPr>
          </w:pPr>
          <w:r w:rsidRPr="005E7B7D">
            <w:rPr>
              <w:rFonts w:ascii="Arial" w:hAnsi="Arial" w:cs="Arial"/>
              <w:szCs w:val="16"/>
            </w:rPr>
            <w:t>V0.1</w:t>
          </w:r>
          <w:r w:rsidRPr="005E7B7D">
            <w:rPr>
              <w:rFonts w:ascii="Arial" w:hAnsi="Arial" w:cs="Arial"/>
              <w:szCs w:val="16"/>
              <w:lang w:val="en-US"/>
            </w:rPr>
            <w:t xml:space="preserve">  </w:t>
          </w:r>
          <w:r w:rsidRPr="005E7B7D">
            <w:rPr>
              <w:rFonts w:ascii="Arial" w:hAnsi="Arial" w:cs="Arial"/>
              <w:szCs w:val="16"/>
              <w:lang w:val="en-US"/>
            </w:rPr>
            <w:fldChar w:fldCharType="begin"/>
          </w:r>
          <w:r w:rsidRPr="005E7B7D">
            <w:rPr>
              <w:rFonts w:ascii="Arial" w:hAnsi="Arial" w:cs="Arial"/>
              <w:szCs w:val="16"/>
              <w:lang w:val="en-US"/>
            </w:rPr>
            <w:instrText xml:space="preserve"> DOCPROPERTY "Data approvazione"  \* MERGEFORMAT </w:instrText>
          </w:r>
          <w:r w:rsidRPr="005E7B7D">
            <w:rPr>
              <w:rFonts w:ascii="Arial" w:hAnsi="Arial" w:cs="Arial"/>
              <w:szCs w:val="16"/>
              <w:lang w:val="en-US"/>
            </w:rPr>
            <w:fldChar w:fldCharType="separate"/>
          </w:r>
          <w:r w:rsidRPr="005E7B7D">
            <w:rPr>
              <w:rFonts w:ascii="Arial" w:hAnsi="Arial" w:cs="Arial"/>
              <w:szCs w:val="16"/>
              <w:lang w:val="en-US"/>
            </w:rPr>
            <w:t xml:space="preserve"> </w:t>
          </w:r>
          <w:r w:rsidRPr="005E7B7D">
            <w:rPr>
              <w:rFonts w:ascii="Arial" w:hAnsi="Arial" w:cs="Arial"/>
              <w:szCs w:val="16"/>
              <w:lang w:val="en-US"/>
            </w:rPr>
            <w:fldChar w:fldCharType="end"/>
          </w:r>
        </w:p>
      </w:tc>
      <w:tc>
        <w:tcPr>
          <w:tcW w:w="3997" w:type="dxa"/>
          <w:gridSpan w:val="2"/>
        </w:tcPr>
        <w:p w14:paraId="2459B797" w14:textId="77777777" w:rsidR="00A14142" w:rsidRPr="005E7B7D" w:rsidRDefault="00A14142" w:rsidP="005E7B7D">
          <w:pPr>
            <w:pStyle w:val="Pidipagina1"/>
            <w:rPr>
              <w:rFonts w:ascii="Arial" w:hAnsi="Arial" w:cs="Arial"/>
              <w:szCs w:val="16"/>
              <w:lang w:val="en-US"/>
            </w:rPr>
          </w:pPr>
          <w:r w:rsidRPr="005E7B7D">
            <w:rPr>
              <w:rFonts w:ascii="Arial" w:hAnsi="Arial" w:cs="Arial"/>
              <w:szCs w:val="16"/>
            </w:rPr>
            <w:t>Sistema Parámetros Inteligentes</w:t>
          </w:r>
        </w:p>
      </w:tc>
      <w:tc>
        <w:tcPr>
          <w:tcW w:w="851" w:type="dxa"/>
        </w:tcPr>
        <w:p w14:paraId="20E4EC41" w14:textId="7133033C" w:rsidR="00A14142" w:rsidRPr="005E7B7D" w:rsidRDefault="00A14142">
          <w:pPr>
            <w:pStyle w:val="Piedepgina"/>
            <w:spacing w:before="20"/>
            <w:jc w:val="right"/>
            <w:rPr>
              <w:rStyle w:val="NumeropaginaG"/>
              <w:rFonts w:ascii="Arial" w:hAnsi="Arial" w:cs="Arial"/>
              <w:sz w:val="16"/>
              <w:szCs w:val="16"/>
            </w:rPr>
          </w:pPr>
          <w:r w:rsidRPr="005E7B7D">
            <w:rPr>
              <w:rStyle w:val="NumeropaginaG"/>
              <w:rFonts w:ascii="Arial" w:hAnsi="Arial" w:cs="Arial"/>
              <w:sz w:val="16"/>
              <w:szCs w:val="16"/>
            </w:rPr>
            <w:fldChar w:fldCharType="begin"/>
          </w:r>
          <w:r w:rsidRPr="005E7B7D">
            <w:rPr>
              <w:rStyle w:val="NumeropaginaG"/>
              <w:rFonts w:ascii="Arial" w:hAnsi="Arial" w:cs="Arial"/>
              <w:sz w:val="16"/>
              <w:szCs w:val="16"/>
            </w:rPr>
            <w:instrText xml:space="preserve"> NUMPAGES  \* LOWER </w:instrText>
          </w:r>
          <w:r w:rsidRPr="005E7B7D">
            <w:rPr>
              <w:rStyle w:val="NumeropaginaG"/>
              <w:rFonts w:ascii="Arial" w:hAnsi="Arial" w:cs="Arial"/>
              <w:sz w:val="16"/>
              <w:szCs w:val="16"/>
            </w:rPr>
            <w:fldChar w:fldCharType="separate"/>
          </w:r>
          <w:r w:rsidR="000E659F">
            <w:rPr>
              <w:rStyle w:val="NumeropaginaG"/>
              <w:rFonts w:ascii="Arial" w:hAnsi="Arial" w:cs="Arial"/>
              <w:noProof/>
              <w:sz w:val="16"/>
              <w:szCs w:val="16"/>
            </w:rPr>
            <w:t>22</w:t>
          </w:r>
          <w:r w:rsidRPr="005E7B7D">
            <w:rPr>
              <w:rStyle w:val="NumeropaginaG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623C169" w14:textId="77777777" w:rsidR="00A14142" w:rsidRDefault="00A14142">
    <w:pPr>
      <w:pStyle w:val="Piedepgina"/>
      <w:spacing w:befor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B323F" w14:textId="77777777" w:rsidR="00A14142" w:rsidRDefault="00A14142">
      <w:r>
        <w:separator/>
      </w:r>
    </w:p>
  </w:footnote>
  <w:footnote w:type="continuationSeparator" w:id="0">
    <w:p w14:paraId="23728970" w14:textId="77777777" w:rsidR="00A14142" w:rsidRDefault="00A1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7BBF" w14:textId="77777777" w:rsidR="00A14142" w:rsidRDefault="00A141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41"/>
      <w:gridCol w:w="2841"/>
      <w:gridCol w:w="3861"/>
    </w:tblGrid>
    <w:tr w:rsidR="00A14142" w:rsidRPr="00F06346" w14:paraId="325C469B" w14:textId="77777777" w:rsidTr="00152473">
      <w:trPr>
        <w:trHeight w:hRule="exact" w:val="1080"/>
      </w:trPr>
      <w:tc>
        <w:tcPr>
          <w:tcW w:w="2841" w:type="dxa"/>
          <w:tcBorders>
            <w:bottom w:val="nil"/>
          </w:tcBorders>
          <w:vAlign w:val="center"/>
        </w:tcPr>
        <w:p w14:paraId="05C931BA" w14:textId="77777777" w:rsidR="00A14142" w:rsidRDefault="00A14142" w:rsidP="00152473">
          <w:r w:rsidRPr="00F13D24">
            <w:rPr>
              <w:noProof/>
              <w:lang w:val="es-CO" w:eastAsia="es-CO"/>
            </w:rPr>
            <w:drawing>
              <wp:inline distT="0" distB="0" distL="0" distR="0" wp14:anchorId="04693496" wp14:editId="5313132A">
                <wp:extent cx="1219452" cy="441862"/>
                <wp:effectExtent l="19050" t="0" r="0" b="0"/>
                <wp:docPr id="2" name="Immagine 1" descr="\\psf\Home\Desktop\ENELLOGO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\\psf\Home\Desktop\ENEL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452" cy="4418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1" w:type="dxa"/>
          <w:tcBorders>
            <w:bottom w:val="nil"/>
          </w:tcBorders>
          <w:vAlign w:val="center"/>
        </w:tcPr>
        <w:p w14:paraId="12856E23" w14:textId="77777777" w:rsidR="00A14142" w:rsidRDefault="00A14142" w:rsidP="00152473">
          <w:pPr>
            <w:pStyle w:val="Intestazione3"/>
          </w:pPr>
        </w:p>
        <w:p w14:paraId="23DEE5B8" w14:textId="77777777" w:rsidR="00A14142" w:rsidRDefault="00A14142" w:rsidP="00152473">
          <w:pPr>
            <w:pStyle w:val="Intestazione2"/>
          </w:pPr>
        </w:p>
        <w:p w14:paraId="391F95BE" w14:textId="77777777" w:rsidR="00A14142" w:rsidRDefault="00A14142" w:rsidP="00152473">
          <w:pPr>
            <w:pStyle w:val="Intestazione1"/>
          </w:pPr>
        </w:p>
      </w:tc>
      <w:tc>
        <w:tcPr>
          <w:tcW w:w="3861" w:type="dxa"/>
          <w:tcBorders>
            <w:bottom w:val="nil"/>
          </w:tcBorders>
          <w:vAlign w:val="center"/>
        </w:tcPr>
        <w:p w14:paraId="0BC061F5" w14:textId="77777777" w:rsidR="00A14142" w:rsidRPr="001D7088" w:rsidRDefault="00A14142" w:rsidP="00152473">
          <w:pPr>
            <w:pStyle w:val="Intestazione3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DOCPROPERTY "Funzione"  \* MERGEFORMAT </w:instrText>
          </w:r>
          <w:r>
            <w:rPr>
              <w:lang w:val="en-GB"/>
            </w:rPr>
            <w:fldChar w:fldCharType="separate"/>
          </w:r>
          <w:r w:rsidRPr="00131CF4">
            <w:rPr>
              <w:lang w:val="en-GB"/>
            </w:rPr>
            <w:t>Global ICT</w:t>
          </w:r>
          <w:r>
            <w:rPr>
              <w:lang w:val="en-GB"/>
            </w:rPr>
            <w:fldChar w:fldCharType="end"/>
          </w:r>
        </w:p>
        <w:p w14:paraId="6E7AB5DD" w14:textId="77777777" w:rsidR="00A14142" w:rsidRPr="001D7088" w:rsidRDefault="00A14142" w:rsidP="00152473">
          <w:pPr>
            <w:pStyle w:val="Intestazione2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DOCPROPERTY "Unità"  \* MERGEFORMAT </w:instrText>
          </w:r>
          <w:r>
            <w:rPr>
              <w:lang w:val="en-GB"/>
            </w:rPr>
            <w:fldChar w:fldCharType="separate"/>
          </w:r>
          <w:r w:rsidRPr="00131CF4">
            <w:rPr>
              <w:lang w:val="en-GB"/>
            </w:rPr>
            <w:t>Unit / Unit</w:t>
          </w:r>
          <w:r>
            <w:rPr>
              <w:lang w:val="en-GB"/>
            </w:rPr>
            <w:fldChar w:fldCharType="end"/>
          </w:r>
        </w:p>
        <w:p w14:paraId="749FD286" w14:textId="77777777" w:rsidR="00A14142" w:rsidRPr="001D7088" w:rsidRDefault="00A14142" w:rsidP="00152473">
          <w:pPr>
            <w:pStyle w:val="Intestazione1"/>
            <w:rPr>
              <w:lang w:val="en-GB"/>
            </w:rPr>
          </w:pPr>
        </w:p>
      </w:tc>
    </w:tr>
    <w:tr w:rsidR="00A14142" w:rsidRPr="00455375" w14:paraId="35EAC19E" w14:textId="77777777" w:rsidTr="00152473">
      <w:trPr>
        <w:cantSplit/>
        <w:trHeight w:hRule="exact" w:val="627"/>
      </w:trPr>
      <w:tc>
        <w:tcPr>
          <w:tcW w:w="9543" w:type="dxa"/>
          <w:gridSpan w:val="3"/>
          <w:tcBorders>
            <w:bottom w:val="nil"/>
          </w:tcBorders>
        </w:tcPr>
        <w:p w14:paraId="190D7FC1" w14:textId="77777777" w:rsidR="00A14142" w:rsidRPr="00AE7774" w:rsidRDefault="00A14142" w:rsidP="00152473">
          <w:pPr>
            <w:pStyle w:val="Disclaimer"/>
            <w:rPr>
              <w:lang w:val="en-US"/>
            </w:rPr>
          </w:pPr>
          <w:r w:rsidRPr="009E104B">
            <w:rPr>
              <w:lang w:val="en-US"/>
            </w:rPr>
            <w:t xml:space="preserve">This document contains proprietary information of Enel </w:t>
          </w:r>
          <w:proofErr w:type="spellStart"/>
          <w:r w:rsidRPr="009E104B">
            <w:rPr>
              <w:lang w:val="en-US"/>
            </w:rPr>
            <w:t>SpA</w:t>
          </w:r>
          <w:proofErr w:type="spellEnd"/>
          <w:r w:rsidRPr="009E104B">
            <w:rPr>
              <w:lang w:val="en-US"/>
            </w:rPr>
            <w:t xml:space="preserve"> and shall only be used by the recipient in relation to the purposes for which it was received. Any form of reproduction or disclosure without the express consent of Enel </w:t>
          </w:r>
          <w:proofErr w:type="spellStart"/>
          <w:r w:rsidRPr="009E104B">
            <w:rPr>
              <w:lang w:val="en-US"/>
            </w:rPr>
            <w:t>SpA</w:t>
          </w:r>
          <w:proofErr w:type="spellEnd"/>
          <w:r w:rsidRPr="009E104B">
            <w:rPr>
              <w:lang w:val="en-US"/>
            </w:rPr>
            <w:t xml:space="preserve"> is prohibited.</w:t>
          </w:r>
        </w:p>
      </w:tc>
    </w:tr>
  </w:tbl>
  <w:p w14:paraId="0A128E36" w14:textId="77777777" w:rsidR="00A14142" w:rsidRPr="009E104B" w:rsidRDefault="00A14142">
    <w:pPr>
      <w:rPr>
        <w:sz w:val="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98B4" w14:textId="77777777" w:rsidR="00A14142" w:rsidRDefault="00A14142" w:rsidP="00F13D24">
    <w:pPr>
      <w:pStyle w:val="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DD326B3" wp14:editId="48805ED8">
          <wp:simplePos x="0" y="0"/>
          <wp:positionH relativeFrom="column">
            <wp:posOffset>-35560</wp:posOffset>
          </wp:positionH>
          <wp:positionV relativeFrom="paragraph">
            <wp:posOffset>387985</wp:posOffset>
          </wp:positionV>
          <wp:extent cx="1317625" cy="479425"/>
          <wp:effectExtent l="0" t="0" r="0" b="0"/>
          <wp:wrapThrough wrapText="bothSides">
            <wp:wrapPolygon edited="0">
              <wp:start x="0" y="0"/>
              <wp:lineTo x="0" y="20599"/>
              <wp:lineTo x="21236" y="20599"/>
              <wp:lineTo x="21236" y="0"/>
              <wp:lineTo x="0" y="0"/>
            </wp:wrapPolygon>
          </wp:wrapThrough>
          <wp:docPr id="7" name="Imagen 7" descr="ENEL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NEL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625" cy="479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34C4796"/>
    <w:lvl w:ilvl="0">
      <w:start w:val="1"/>
      <w:numFmt w:val="decimal"/>
      <w:pStyle w:val="Ttulo1"/>
      <w:lvlText w:val="%1."/>
      <w:legacy w:legacy="1" w:legacySpace="284" w:legacyIndent="0"/>
      <w:lvlJc w:val="left"/>
    </w:lvl>
    <w:lvl w:ilvl="1">
      <w:start w:val="1"/>
      <w:numFmt w:val="decimal"/>
      <w:pStyle w:val="Ttulo2"/>
      <w:lvlText w:val="%1.%2."/>
      <w:legacy w:legacy="1" w:legacySpace="425" w:legacyIndent="0"/>
      <w:lvlJc w:val="left"/>
      <w:rPr>
        <w:rFonts w:ascii="Arial" w:hAnsi="Arial" w:cs="Arial" w:hint="default"/>
        <w:color w:val="auto"/>
        <w:sz w:val="24"/>
        <w:szCs w:val="24"/>
      </w:rPr>
    </w:lvl>
    <w:lvl w:ilvl="2">
      <w:start w:val="1"/>
      <w:numFmt w:val="decimal"/>
      <w:pStyle w:val="Ttulo3"/>
      <w:lvlText w:val="%1.%2.%3."/>
      <w:legacy w:legacy="1" w:legacySpace="567" w:legacyIndent="0"/>
      <w:lvlJc w:val="left"/>
    </w:lvl>
    <w:lvl w:ilvl="3">
      <w:start w:val="1"/>
      <w:numFmt w:val="decimal"/>
      <w:pStyle w:val="Ttulo4"/>
      <w:lvlText w:val="%1.%2.%3.%4."/>
      <w:legacy w:legacy="1" w:legacySpace="524" w:legacyIndent="0"/>
      <w:lvlJc w:val="left"/>
    </w:lvl>
    <w:lvl w:ilvl="4">
      <w:start w:val="1"/>
      <w:numFmt w:val="decimal"/>
      <w:pStyle w:val="Ttulo5"/>
      <w:lvlText w:val="%1.%2.%3.%4.%5."/>
      <w:legacy w:legacy="1" w:legacySpace="524" w:legacyIndent="0"/>
      <w:lvlJc w:val="left"/>
    </w:lvl>
    <w:lvl w:ilvl="5">
      <w:start w:val="1"/>
      <w:numFmt w:val="none"/>
      <w:pStyle w:val="Ttulo6"/>
      <w:lvlText w:val="%1.%2.%3.%4.%5."/>
      <w:legacy w:legacy="1" w:legacySpace="524" w:legacyIndent="0"/>
      <w:lvlJc w:val="left"/>
    </w:lvl>
    <w:lvl w:ilvl="6">
      <w:start w:val="1"/>
      <w:numFmt w:val="none"/>
      <w:pStyle w:val="Ttulo7"/>
      <w:lvlText w:val="%1.%2.%3.%4.%5."/>
      <w:legacy w:legacy="1" w:legacySpace="524" w:legacyIndent="0"/>
      <w:lvlJc w:val="left"/>
    </w:lvl>
    <w:lvl w:ilvl="7">
      <w:start w:val="1"/>
      <w:numFmt w:val="none"/>
      <w:pStyle w:val="Ttulo8"/>
      <w:lvlText w:val="%1.%2.%3.%4.%5."/>
      <w:legacy w:legacy="1" w:legacySpace="524" w:legacyIndent="0"/>
      <w:lvlJc w:val="left"/>
    </w:lvl>
    <w:lvl w:ilvl="8">
      <w:start w:val="1"/>
      <w:numFmt w:val="none"/>
      <w:pStyle w:val="Ttulo9"/>
      <w:lvlText w:val="%1.%2.%3.%4.%5."/>
      <w:legacy w:legacy="1" w:legacySpace="524" w:legacyIndent="0"/>
      <w:lvlJc w:val="left"/>
    </w:lvl>
  </w:abstractNum>
  <w:abstractNum w:abstractNumId="1" w15:restartNumberingAfterBreak="0">
    <w:nsid w:val="02EA7503"/>
    <w:multiLevelType w:val="multilevel"/>
    <w:tmpl w:val="6BFC38E8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E5274"/>
    <w:multiLevelType w:val="hybridMultilevel"/>
    <w:tmpl w:val="EBFA7F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6026"/>
    <w:multiLevelType w:val="hybridMultilevel"/>
    <w:tmpl w:val="ABE2A7DC"/>
    <w:lvl w:ilvl="0" w:tplc="E6BE99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26592"/>
    <w:multiLevelType w:val="hybridMultilevel"/>
    <w:tmpl w:val="679AD48E"/>
    <w:lvl w:ilvl="0" w:tplc="E6BE99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10335"/>
    <w:multiLevelType w:val="hybridMultilevel"/>
    <w:tmpl w:val="7004E7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5ADE"/>
    <w:multiLevelType w:val="singleLevel"/>
    <w:tmpl w:val="10609F00"/>
    <w:lvl w:ilvl="0">
      <w:start w:val="1"/>
      <w:numFmt w:val="decimal"/>
      <w:pStyle w:val="Bibliografa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7" w15:restartNumberingAfterBreak="0">
    <w:nsid w:val="22665D36"/>
    <w:multiLevelType w:val="hybridMultilevel"/>
    <w:tmpl w:val="5E9C0E64"/>
    <w:lvl w:ilvl="0" w:tplc="E6BE99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2B5A"/>
    <w:multiLevelType w:val="hybridMultilevel"/>
    <w:tmpl w:val="42866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796B"/>
    <w:multiLevelType w:val="hybridMultilevel"/>
    <w:tmpl w:val="A754F676"/>
    <w:lvl w:ilvl="0" w:tplc="07CC5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D7155"/>
    <w:multiLevelType w:val="hybridMultilevel"/>
    <w:tmpl w:val="6888AE8A"/>
    <w:lvl w:ilvl="0" w:tplc="E2C2D7C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45C0B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5CB6696"/>
    <w:multiLevelType w:val="hybridMultilevel"/>
    <w:tmpl w:val="B9EAE4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3319D"/>
    <w:multiLevelType w:val="hybridMultilevel"/>
    <w:tmpl w:val="02AE17B4"/>
    <w:lvl w:ilvl="0" w:tplc="E6BE99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F63C1"/>
    <w:multiLevelType w:val="hybridMultilevel"/>
    <w:tmpl w:val="426223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84F31"/>
    <w:multiLevelType w:val="singleLevel"/>
    <w:tmpl w:val="3FD2B8D8"/>
    <w:lvl w:ilvl="0">
      <w:start w:val="1"/>
      <w:numFmt w:val="bullet"/>
      <w:pStyle w:val="Elencopunt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340FAE"/>
    <w:multiLevelType w:val="hybridMultilevel"/>
    <w:tmpl w:val="4FFCDA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F32B8"/>
    <w:multiLevelType w:val="hybridMultilevel"/>
    <w:tmpl w:val="2050EE28"/>
    <w:lvl w:ilvl="0" w:tplc="E6BE99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9B7"/>
    <w:multiLevelType w:val="hybridMultilevel"/>
    <w:tmpl w:val="E2D813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5"/>
  </w:num>
  <w:num w:numId="16">
    <w:abstractNumId w:val="2"/>
  </w:num>
  <w:num w:numId="17">
    <w:abstractNumId w:val="16"/>
  </w:num>
  <w:num w:numId="18">
    <w:abstractNumId w:val="18"/>
  </w:num>
  <w:num w:numId="19">
    <w:abstractNumId w:val="17"/>
  </w:num>
  <w:num w:numId="20">
    <w:abstractNumId w:val="7"/>
  </w:num>
  <w:num w:numId="21">
    <w:abstractNumId w:val="4"/>
  </w:num>
  <w:num w:numId="22">
    <w:abstractNumId w:val="13"/>
  </w:num>
  <w:num w:numId="23">
    <w:abstractNumId w:val="3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35"/>
    <w:rsid w:val="000016F6"/>
    <w:rsid w:val="00003523"/>
    <w:rsid w:val="00005FE3"/>
    <w:rsid w:val="0000651F"/>
    <w:rsid w:val="00006D21"/>
    <w:rsid w:val="000112E5"/>
    <w:rsid w:val="000129F4"/>
    <w:rsid w:val="000177A4"/>
    <w:rsid w:val="00022148"/>
    <w:rsid w:val="000245CC"/>
    <w:rsid w:val="00027B3E"/>
    <w:rsid w:val="00027BEE"/>
    <w:rsid w:val="00027E5C"/>
    <w:rsid w:val="00027EB0"/>
    <w:rsid w:val="000328A8"/>
    <w:rsid w:val="00036558"/>
    <w:rsid w:val="00040BA9"/>
    <w:rsid w:val="000427DC"/>
    <w:rsid w:val="00043813"/>
    <w:rsid w:val="00044051"/>
    <w:rsid w:val="00050D96"/>
    <w:rsid w:val="00051565"/>
    <w:rsid w:val="00051BF8"/>
    <w:rsid w:val="00052473"/>
    <w:rsid w:val="00056AEA"/>
    <w:rsid w:val="000723E4"/>
    <w:rsid w:val="00072421"/>
    <w:rsid w:val="00073BEE"/>
    <w:rsid w:val="00075113"/>
    <w:rsid w:val="00077F24"/>
    <w:rsid w:val="00080044"/>
    <w:rsid w:val="00080737"/>
    <w:rsid w:val="00083685"/>
    <w:rsid w:val="00084467"/>
    <w:rsid w:val="00087C69"/>
    <w:rsid w:val="000935D4"/>
    <w:rsid w:val="000A22F6"/>
    <w:rsid w:val="000A3D9C"/>
    <w:rsid w:val="000A5010"/>
    <w:rsid w:val="000A57D8"/>
    <w:rsid w:val="000B0361"/>
    <w:rsid w:val="000B0E90"/>
    <w:rsid w:val="000B115D"/>
    <w:rsid w:val="000B2753"/>
    <w:rsid w:val="000B3C59"/>
    <w:rsid w:val="000B3E58"/>
    <w:rsid w:val="000B647F"/>
    <w:rsid w:val="000B7B45"/>
    <w:rsid w:val="000B7BE8"/>
    <w:rsid w:val="000C0BAD"/>
    <w:rsid w:val="000C3349"/>
    <w:rsid w:val="000C3F08"/>
    <w:rsid w:val="000C7EB7"/>
    <w:rsid w:val="000D01F6"/>
    <w:rsid w:val="000D4D56"/>
    <w:rsid w:val="000D5039"/>
    <w:rsid w:val="000E08FF"/>
    <w:rsid w:val="000E1D33"/>
    <w:rsid w:val="000E659F"/>
    <w:rsid w:val="000F27A1"/>
    <w:rsid w:val="000F39C2"/>
    <w:rsid w:val="000F4468"/>
    <w:rsid w:val="000F529B"/>
    <w:rsid w:val="000F6680"/>
    <w:rsid w:val="000F6F0E"/>
    <w:rsid w:val="000F794A"/>
    <w:rsid w:val="00100B26"/>
    <w:rsid w:val="00104019"/>
    <w:rsid w:val="00106A40"/>
    <w:rsid w:val="00114FB1"/>
    <w:rsid w:val="00115E08"/>
    <w:rsid w:val="00126FA3"/>
    <w:rsid w:val="00130B79"/>
    <w:rsid w:val="001316AD"/>
    <w:rsid w:val="00131CF4"/>
    <w:rsid w:val="00136124"/>
    <w:rsid w:val="001362D4"/>
    <w:rsid w:val="001414F9"/>
    <w:rsid w:val="00144B17"/>
    <w:rsid w:val="0014599D"/>
    <w:rsid w:val="00145C0C"/>
    <w:rsid w:val="00150597"/>
    <w:rsid w:val="00150A99"/>
    <w:rsid w:val="00150CFE"/>
    <w:rsid w:val="00152473"/>
    <w:rsid w:val="00154DCF"/>
    <w:rsid w:val="00156A29"/>
    <w:rsid w:val="00156D67"/>
    <w:rsid w:val="001577F5"/>
    <w:rsid w:val="0016748A"/>
    <w:rsid w:val="00170A0F"/>
    <w:rsid w:val="00181F79"/>
    <w:rsid w:val="00182877"/>
    <w:rsid w:val="00186EA4"/>
    <w:rsid w:val="001879C6"/>
    <w:rsid w:val="00187E2C"/>
    <w:rsid w:val="001945D2"/>
    <w:rsid w:val="00194A43"/>
    <w:rsid w:val="001954A0"/>
    <w:rsid w:val="001A0D02"/>
    <w:rsid w:val="001A7293"/>
    <w:rsid w:val="001A74ED"/>
    <w:rsid w:val="001A7D0F"/>
    <w:rsid w:val="001B2B8D"/>
    <w:rsid w:val="001B44A9"/>
    <w:rsid w:val="001C112D"/>
    <w:rsid w:val="001C13DC"/>
    <w:rsid w:val="001C20B2"/>
    <w:rsid w:val="001C45E8"/>
    <w:rsid w:val="001C4BC3"/>
    <w:rsid w:val="001D0EF5"/>
    <w:rsid w:val="001D5A72"/>
    <w:rsid w:val="001D7088"/>
    <w:rsid w:val="001E30AA"/>
    <w:rsid w:val="001E62C7"/>
    <w:rsid w:val="001E72B7"/>
    <w:rsid w:val="001F3695"/>
    <w:rsid w:val="001F6DB5"/>
    <w:rsid w:val="001F71FF"/>
    <w:rsid w:val="00202616"/>
    <w:rsid w:val="002029FA"/>
    <w:rsid w:val="00202DC8"/>
    <w:rsid w:val="00207F54"/>
    <w:rsid w:val="002112DB"/>
    <w:rsid w:val="0022030C"/>
    <w:rsid w:val="002220FD"/>
    <w:rsid w:val="0022610C"/>
    <w:rsid w:val="0022711C"/>
    <w:rsid w:val="00230945"/>
    <w:rsid w:val="0023109A"/>
    <w:rsid w:val="002328E3"/>
    <w:rsid w:val="00235A87"/>
    <w:rsid w:val="0023770B"/>
    <w:rsid w:val="00237D46"/>
    <w:rsid w:val="002404E7"/>
    <w:rsid w:val="002410F7"/>
    <w:rsid w:val="002412B3"/>
    <w:rsid w:val="00242F0D"/>
    <w:rsid w:val="002467AF"/>
    <w:rsid w:val="002509B9"/>
    <w:rsid w:val="00253D1E"/>
    <w:rsid w:val="00256684"/>
    <w:rsid w:val="002619CC"/>
    <w:rsid w:val="00264FB3"/>
    <w:rsid w:val="00273937"/>
    <w:rsid w:val="00274ADD"/>
    <w:rsid w:val="00275341"/>
    <w:rsid w:val="00281B78"/>
    <w:rsid w:val="00283037"/>
    <w:rsid w:val="00283262"/>
    <w:rsid w:val="0028368E"/>
    <w:rsid w:val="002853A6"/>
    <w:rsid w:val="0028680C"/>
    <w:rsid w:val="00286937"/>
    <w:rsid w:val="0029091B"/>
    <w:rsid w:val="0029122A"/>
    <w:rsid w:val="002A546B"/>
    <w:rsid w:val="002B3C64"/>
    <w:rsid w:val="002B4347"/>
    <w:rsid w:val="002B78A9"/>
    <w:rsid w:val="002C3B32"/>
    <w:rsid w:val="002C5A4D"/>
    <w:rsid w:val="002C79AD"/>
    <w:rsid w:val="002D0FB9"/>
    <w:rsid w:val="002D53B2"/>
    <w:rsid w:val="002E5943"/>
    <w:rsid w:val="002F4864"/>
    <w:rsid w:val="0030243F"/>
    <w:rsid w:val="00304DC6"/>
    <w:rsid w:val="003073AE"/>
    <w:rsid w:val="00310460"/>
    <w:rsid w:val="00315597"/>
    <w:rsid w:val="00317760"/>
    <w:rsid w:val="0032060E"/>
    <w:rsid w:val="0032287B"/>
    <w:rsid w:val="00327D58"/>
    <w:rsid w:val="003305E3"/>
    <w:rsid w:val="003309BA"/>
    <w:rsid w:val="00332B53"/>
    <w:rsid w:val="00332F2F"/>
    <w:rsid w:val="0033771A"/>
    <w:rsid w:val="0034130F"/>
    <w:rsid w:val="0034438A"/>
    <w:rsid w:val="00347129"/>
    <w:rsid w:val="00347A83"/>
    <w:rsid w:val="00347C07"/>
    <w:rsid w:val="00350FBA"/>
    <w:rsid w:val="003533FC"/>
    <w:rsid w:val="00366A44"/>
    <w:rsid w:val="00367F49"/>
    <w:rsid w:val="003712B3"/>
    <w:rsid w:val="00373C83"/>
    <w:rsid w:val="00374BA4"/>
    <w:rsid w:val="00376F40"/>
    <w:rsid w:val="0038208C"/>
    <w:rsid w:val="00383A7B"/>
    <w:rsid w:val="003901DA"/>
    <w:rsid w:val="00391562"/>
    <w:rsid w:val="00394F92"/>
    <w:rsid w:val="00396020"/>
    <w:rsid w:val="003A2F79"/>
    <w:rsid w:val="003A42A9"/>
    <w:rsid w:val="003A6D96"/>
    <w:rsid w:val="003A7E9B"/>
    <w:rsid w:val="003B3585"/>
    <w:rsid w:val="003B5EB2"/>
    <w:rsid w:val="003B62D3"/>
    <w:rsid w:val="003B7F0B"/>
    <w:rsid w:val="003B7FC5"/>
    <w:rsid w:val="003C0F7E"/>
    <w:rsid w:val="003C19C0"/>
    <w:rsid w:val="003C4590"/>
    <w:rsid w:val="003C5797"/>
    <w:rsid w:val="003D7D56"/>
    <w:rsid w:val="003E02C8"/>
    <w:rsid w:val="003E102C"/>
    <w:rsid w:val="003E59F7"/>
    <w:rsid w:val="003F3D6C"/>
    <w:rsid w:val="0040509B"/>
    <w:rsid w:val="0040590B"/>
    <w:rsid w:val="004102AB"/>
    <w:rsid w:val="004142E7"/>
    <w:rsid w:val="00417D4D"/>
    <w:rsid w:val="00417DC3"/>
    <w:rsid w:val="00422E40"/>
    <w:rsid w:val="004277CE"/>
    <w:rsid w:val="0043074D"/>
    <w:rsid w:val="004338B6"/>
    <w:rsid w:val="00434C81"/>
    <w:rsid w:val="00434EB5"/>
    <w:rsid w:val="004422F2"/>
    <w:rsid w:val="0045036D"/>
    <w:rsid w:val="00454D86"/>
    <w:rsid w:val="00455375"/>
    <w:rsid w:val="00460BE1"/>
    <w:rsid w:val="00464BFA"/>
    <w:rsid w:val="0046516B"/>
    <w:rsid w:val="00465203"/>
    <w:rsid w:val="00470EAE"/>
    <w:rsid w:val="0047280D"/>
    <w:rsid w:val="0047521B"/>
    <w:rsid w:val="00476AAF"/>
    <w:rsid w:val="00476DCD"/>
    <w:rsid w:val="00482446"/>
    <w:rsid w:val="00482C57"/>
    <w:rsid w:val="00485D5C"/>
    <w:rsid w:val="004918E9"/>
    <w:rsid w:val="00492FFE"/>
    <w:rsid w:val="0049322B"/>
    <w:rsid w:val="0049619A"/>
    <w:rsid w:val="00496A63"/>
    <w:rsid w:val="004A259A"/>
    <w:rsid w:val="004B0723"/>
    <w:rsid w:val="004B4333"/>
    <w:rsid w:val="004C0205"/>
    <w:rsid w:val="004C15C8"/>
    <w:rsid w:val="004C2F34"/>
    <w:rsid w:val="004C3C9B"/>
    <w:rsid w:val="004C66CF"/>
    <w:rsid w:val="004D07D2"/>
    <w:rsid w:val="004D0B6A"/>
    <w:rsid w:val="004D0FA2"/>
    <w:rsid w:val="004D540B"/>
    <w:rsid w:val="004D7E63"/>
    <w:rsid w:val="004E0C2A"/>
    <w:rsid w:val="004E1DFC"/>
    <w:rsid w:val="004F164B"/>
    <w:rsid w:val="004F24D0"/>
    <w:rsid w:val="004F452A"/>
    <w:rsid w:val="004F4DB4"/>
    <w:rsid w:val="004F5614"/>
    <w:rsid w:val="004F69E0"/>
    <w:rsid w:val="0050592C"/>
    <w:rsid w:val="00505C25"/>
    <w:rsid w:val="005102E5"/>
    <w:rsid w:val="00511235"/>
    <w:rsid w:val="00514001"/>
    <w:rsid w:val="0051491C"/>
    <w:rsid w:val="00514E43"/>
    <w:rsid w:val="00517C72"/>
    <w:rsid w:val="00524C9A"/>
    <w:rsid w:val="00530486"/>
    <w:rsid w:val="00530A35"/>
    <w:rsid w:val="00533DEF"/>
    <w:rsid w:val="00542EDB"/>
    <w:rsid w:val="0055165D"/>
    <w:rsid w:val="00555161"/>
    <w:rsid w:val="00556ECF"/>
    <w:rsid w:val="0056306A"/>
    <w:rsid w:val="00566A1A"/>
    <w:rsid w:val="005702A2"/>
    <w:rsid w:val="00570B9D"/>
    <w:rsid w:val="005712A2"/>
    <w:rsid w:val="00573A93"/>
    <w:rsid w:val="00574174"/>
    <w:rsid w:val="0057479C"/>
    <w:rsid w:val="00580DD5"/>
    <w:rsid w:val="00584CDD"/>
    <w:rsid w:val="005860AF"/>
    <w:rsid w:val="00587FB2"/>
    <w:rsid w:val="00591461"/>
    <w:rsid w:val="00592775"/>
    <w:rsid w:val="005964D7"/>
    <w:rsid w:val="005A00CC"/>
    <w:rsid w:val="005B00E0"/>
    <w:rsid w:val="005B329D"/>
    <w:rsid w:val="005B541E"/>
    <w:rsid w:val="005C030A"/>
    <w:rsid w:val="005C60D1"/>
    <w:rsid w:val="005C6356"/>
    <w:rsid w:val="005C66C4"/>
    <w:rsid w:val="005D02FB"/>
    <w:rsid w:val="005D3F64"/>
    <w:rsid w:val="005D48A1"/>
    <w:rsid w:val="005D670E"/>
    <w:rsid w:val="005D6B6F"/>
    <w:rsid w:val="005D7950"/>
    <w:rsid w:val="005E3421"/>
    <w:rsid w:val="005E471E"/>
    <w:rsid w:val="005E7B7D"/>
    <w:rsid w:val="005F4D7C"/>
    <w:rsid w:val="005F5B3A"/>
    <w:rsid w:val="005F7163"/>
    <w:rsid w:val="005F7435"/>
    <w:rsid w:val="006001EE"/>
    <w:rsid w:val="00600671"/>
    <w:rsid w:val="006007F4"/>
    <w:rsid w:val="006032EE"/>
    <w:rsid w:val="00603BE7"/>
    <w:rsid w:val="0061008C"/>
    <w:rsid w:val="00617F89"/>
    <w:rsid w:val="00621C44"/>
    <w:rsid w:val="00626BBE"/>
    <w:rsid w:val="006345B1"/>
    <w:rsid w:val="0063738E"/>
    <w:rsid w:val="00637792"/>
    <w:rsid w:val="00641960"/>
    <w:rsid w:val="00644438"/>
    <w:rsid w:val="00646422"/>
    <w:rsid w:val="00646BEC"/>
    <w:rsid w:val="00651679"/>
    <w:rsid w:val="00652A5C"/>
    <w:rsid w:val="006616D4"/>
    <w:rsid w:val="00661A92"/>
    <w:rsid w:val="006638B2"/>
    <w:rsid w:val="00667F4E"/>
    <w:rsid w:val="006712C7"/>
    <w:rsid w:val="00675B66"/>
    <w:rsid w:val="006767C2"/>
    <w:rsid w:val="00676B9C"/>
    <w:rsid w:val="006775BA"/>
    <w:rsid w:val="00681D56"/>
    <w:rsid w:val="00683C55"/>
    <w:rsid w:val="006846D3"/>
    <w:rsid w:val="006852A8"/>
    <w:rsid w:val="00690878"/>
    <w:rsid w:val="00693C4E"/>
    <w:rsid w:val="00693FD8"/>
    <w:rsid w:val="00696CDE"/>
    <w:rsid w:val="006A289D"/>
    <w:rsid w:val="006A54C6"/>
    <w:rsid w:val="006A558E"/>
    <w:rsid w:val="006A6781"/>
    <w:rsid w:val="006B1AE9"/>
    <w:rsid w:val="006B4FB9"/>
    <w:rsid w:val="006B578E"/>
    <w:rsid w:val="006C061E"/>
    <w:rsid w:val="006C2FDE"/>
    <w:rsid w:val="006C5963"/>
    <w:rsid w:val="006C697E"/>
    <w:rsid w:val="006D3D89"/>
    <w:rsid w:val="006D5C45"/>
    <w:rsid w:val="006D6FFD"/>
    <w:rsid w:val="006E0F74"/>
    <w:rsid w:val="006E2A1F"/>
    <w:rsid w:val="006E65BC"/>
    <w:rsid w:val="0070169A"/>
    <w:rsid w:val="00705CE2"/>
    <w:rsid w:val="0071077A"/>
    <w:rsid w:val="00710BB1"/>
    <w:rsid w:val="00711458"/>
    <w:rsid w:val="00715CE6"/>
    <w:rsid w:val="00716534"/>
    <w:rsid w:val="0072270C"/>
    <w:rsid w:val="00723D2D"/>
    <w:rsid w:val="00724791"/>
    <w:rsid w:val="00726E1A"/>
    <w:rsid w:val="00730512"/>
    <w:rsid w:val="00732559"/>
    <w:rsid w:val="007363BE"/>
    <w:rsid w:val="00736B9A"/>
    <w:rsid w:val="0074001F"/>
    <w:rsid w:val="0074459A"/>
    <w:rsid w:val="007453B7"/>
    <w:rsid w:val="00747C57"/>
    <w:rsid w:val="007506C3"/>
    <w:rsid w:val="00752932"/>
    <w:rsid w:val="00760F49"/>
    <w:rsid w:val="007630A0"/>
    <w:rsid w:val="00767C3F"/>
    <w:rsid w:val="00767DE0"/>
    <w:rsid w:val="00771982"/>
    <w:rsid w:val="0077392C"/>
    <w:rsid w:val="00773BC0"/>
    <w:rsid w:val="00774B6E"/>
    <w:rsid w:val="00775FD9"/>
    <w:rsid w:val="00777670"/>
    <w:rsid w:val="00777AD4"/>
    <w:rsid w:val="00780EF1"/>
    <w:rsid w:val="0078207C"/>
    <w:rsid w:val="0078287B"/>
    <w:rsid w:val="00783E69"/>
    <w:rsid w:val="00784BEB"/>
    <w:rsid w:val="00791B0F"/>
    <w:rsid w:val="00792B97"/>
    <w:rsid w:val="00793E10"/>
    <w:rsid w:val="00794D9D"/>
    <w:rsid w:val="007A38EF"/>
    <w:rsid w:val="007A4E46"/>
    <w:rsid w:val="007A4E8C"/>
    <w:rsid w:val="007A58C6"/>
    <w:rsid w:val="007A5941"/>
    <w:rsid w:val="007A5BE2"/>
    <w:rsid w:val="007A6BF1"/>
    <w:rsid w:val="007A7B48"/>
    <w:rsid w:val="007B039A"/>
    <w:rsid w:val="007B532D"/>
    <w:rsid w:val="007B6873"/>
    <w:rsid w:val="007B68D3"/>
    <w:rsid w:val="007C0251"/>
    <w:rsid w:val="007C0A86"/>
    <w:rsid w:val="007C195E"/>
    <w:rsid w:val="007C6755"/>
    <w:rsid w:val="007D01AC"/>
    <w:rsid w:val="007D3453"/>
    <w:rsid w:val="007D4DDB"/>
    <w:rsid w:val="007D6FCC"/>
    <w:rsid w:val="007E2DA2"/>
    <w:rsid w:val="007E6E34"/>
    <w:rsid w:val="007F0D2F"/>
    <w:rsid w:val="007F1664"/>
    <w:rsid w:val="007F1EBA"/>
    <w:rsid w:val="007F3CD6"/>
    <w:rsid w:val="007F420C"/>
    <w:rsid w:val="007F524C"/>
    <w:rsid w:val="008027D1"/>
    <w:rsid w:val="008030F2"/>
    <w:rsid w:val="00805590"/>
    <w:rsid w:val="00805E1A"/>
    <w:rsid w:val="008064D7"/>
    <w:rsid w:val="008132C6"/>
    <w:rsid w:val="00816E1E"/>
    <w:rsid w:val="00817C4A"/>
    <w:rsid w:val="0082423F"/>
    <w:rsid w:val="0083170A"/>
    <w:rsid w:val="00832335"/>
    <w:rsid w:val="00837456"/>
    <w:rsid w:val="00837D34"/>
    <w:rsid w:val="0084224D"/>
    <w:rsid w:val="008453AA"/>
    <w:rsid w:val="00847C32"/>
    <w:rsid w:val="00850F75"/>
    <w:rsid w:val="0085162F"/>
    <w:rsid w:val="00860CB8"/>
    <w:rsid w:val="008655D6"/>
    <w:rsid w:val="00880785"/>
    <w:rsid w:val="0088082D"/>
    <w:rsid w:val="008818B5"/>
    <w:rsid w:val="008818BE"/>
    <w:rsid w:val="00881CCD"/>
    <w:rsid w:val="008854BA"/>
    <w:rsid w:val="008976D1"/>
    <w:rsid w:val="008A06C1"/>
    <w:rsid w:val="008A0DC8"/>
    <w:rsid w:val="008A326B"/>
    <w:rsid w:val="008A7D2D"/>
    <w:rsid w:val="008B0228"/>
    <w:rsid w:val="008B03AC"/>
    <w:rsid w:val="008B10F3"/>
    <w:rsid w:val="008B1287"/>
    <w:rsid w:val="008B32C4"/>
    <w:rsid w:val="008B3F2A"/>
    <w:rsid w:val="008B4227"/>
    <w:rsid w:val="008C1119"/>
    <w:rsid w:val="008C2289"/>
    <w:rsid w:val="008C240B"/>
    <w:rsid w:val="008C65A1"/>
    <w:rsid w:val="008C6872"/>
    <w:rsid w:val="008C7F1D"/>
    <w:rsid w:val="008D3397"/>
    <w:rsid w:val="008D3FBB"/>
    <w:rsid w:val="008E1A4F"/>
    <w:rsid w:val="008E3262"/>
    <w:rsid w:val="008E7D01"/>
    <w:rsid w:val="008F1099"/>
    <w:rsid w:val="008F1F41"/>
    <w:rsid w:val="008F5807"/>
    <w:rsid w:val="008F6412"/>
    <w:rsid w:val="00901497"/>
    <w:rsid w:val="00904459"/>
    <w:rsid w:val="00907365"/>
    <w:rsid w:val="00907512"/>
    <w:rsid w:val="009100B2"/>
    <w:rsid w:val="0091283B"/>
    <w:rsid w:val="00912871"/>
    <w:rsid w:val="00913A76"/>
    <w:rsid w:val="00914085"/>
    <w:rsid w:val="00914285"/>
    <w:rsid w:val="00915FCD"/>
    <w:rsid w:val="00921EDE"/>
    <w:rsid w:val="00923D34"/>
    <w:rsid w:val="00924C8A"/>
    <w:rsid w:val="009258BF"/>
    <w:rsid w:val="00927596"/>
    <w:rsid w:val="00927E93"/>
    <w:rsid w:val="0093108A"/>
    <w:rsid w:val="00931F00"/>
    <w:rsid w:val="00933E34"/>
    <w:rsid w:val="00935F4D"/>
    <w:rsid w:val="00941DA0"/>
    <w:rsid w:val="00942755"/>
    <w:rsid w:val="00946BCF"/>
    <w:rsid w:val="00951AC7"/>
    <w:rsid w:val="00951EB5"/>
    <w:rsid w:val="009525EE"/>
    <w:rsid w:val="00955538"/>
    <w:rsid w:val="00955F15"/>
    <w:rsid w:val="00960197"/>
    <w:rsid w:val="00961EE0"/>
    <w:rsid w:val="00962C24"/>
    <w:rsid w:val="00962EA4"/>
    <w:rsid w:val="00963AFE"/>
    <w:rsid w:val="009656D3"/>
    <w:rsid w:val="009733BF"/>
    <w:rsid w:val="0097627D"/>
    <w:rsid w:val="00976EA0"/>
    <w:rsid w:val="0097705A"/>
    <w:rsid w:val="00980860"/>
    <w:rsid w:val="00983B0C"/>
    <w:rsid w:val="009856EF"/>
    <w:rsid w:val="009875E6"/>
    <w:rsid w:val="0099264D"/>
    <w:rsid w:val="00992AD0"/>
    <w:rsid w:val="00994654"/>
    <w:rsid w:val="00996098"/>
    <w:rsid w:val="0099645B"/>
    <w:rsid w:val="009A0F9B"/>
    <w:rsid w:val="009A33D8"/>
    <w:rsid w:val="009A47B9"/>
    <w:rsid w:val="009A5111"/>
    <w:rsid w:val="009B07FE"/>
    <w:rsid w:val="009B3047"/>
    <w:rsid w:val="009B48EC"/>
    <w:rsid w:val="009B6249"/>
    <w:rsid w:val="009B7700"/>
    <w:rsid w:val="009B7AF5"/>
    <w:rsid w:val="009B7E50"/>
    <w:rsid w:val="009C129A"/>
    <w:rsid w:val="009C454E"/>
    <w:rsid w:val="009C635F"/>
    <w:rsid w:val="009D2444"/>
    <w:rsid w:val="009D5AD5"/>
    <w:rsid w:val="009D65D8"/>
    <w:rsid w:val="009D6A21"/>
    <w:rsid w:val="009E104B"/>
    <w:rsid w:val="009E1364"/>
    <w:rsid w:val="009E2D48"/>
    <w:rsid w:val="009E515E"/>
    <w:rsid w:val="00A01243"/>
    <w:rsid w:val="00A0407E"/>
    <w:rsid w:val="00A0456F"/>
    <w:rsid w:val="00A06CD1"/>
    <w:rsid w:val="00A1043C"/>
    <w:rsid w:val="00A133EA"/>
    <w:rsid w:val="00A14142"/>
    <w:rsid w:val="00A14CE2"/>
    <w:rsid w:val="00A15030"/>
    <w:rsid w:val="00A1684A"/>
    <w:rsid w:val="00A16C5B"/>
    <w:rsid w:val="00A22814"/>
    <w:rsid w:val="00A32E1F"/>
    <w:rsid w:val="00A34F5D"/>
    <w:rsid w:val="00A406B2"/>
    <w:rsid w:val="00A436B7"/>
    <w:rsid w:val="00A45AC0"/>
    <w:rsid w:val="00A47350"/>
    <w:rsid w:val="00A51E98"/>
    <w:rsid w:val="00A53986"/>
    <w:rsid w:val="00A55188"/>
    <w:rsid w:val="00A572AE"/>
    <w:rsid w:val="00A666C7"/>
    <w:rsid w:val="00A71934"/>
    <w:rsid w:val="00A721A9"/>
    <w:rsid w:val="00A74814"/>
    <w:rsid w:val="00A754F0"/>
    <w:rsid w:val="00A77DDD"/>
    <w:rsid w:val="00A826AC"/>
    <w:rsid w:val="00A83B76"/>
    <w:rsid w:val="00A83BAA"/>
    <w:rsid w:val="00A8680A"/>
    <w:rsid w:val="00A92927"/>
    <w:rsid w:val="00A95BAF"/>
    <w:rsid w:val="00A96FB9"/>
    <w:rsid w:val="00AA0B76"/>
    <w:rsid w:val="00AA0EF4"/>
    <w:rsid w:val="00AA25B9"/>
    <w:rsid w:val="00AA58B2"/>
    <w:rsid w:val="00AA6BA9"/>
    <w:rsid w:val="00AA7513"/>
    <w:rsid w:val="00AB2AAF"/>
    <w:rsid w:val="00AB3DD3"/>
    <w:rsid w:val="00AB5332"/>
    <w:rsid w:val="00AB5F72"/>
    <w:rsid w:val="00AC0B09"/>
    <w:rsid w:val="00AC1B0D"/>
    <w:rsid w:val="00AC3DF2"/>
    <w:rsid w:val="00AC49C2"/>
    <w:rsid w:val="00AC5540"/>
    <w:rsid w:val="00AC6AA1"/>
    <w:rsid w:val="00AD0BCC"/>
    <w:rsid w:val="00AD33E2"/>
    <w:rsid w:val="00AE1C6A"/>
    <w:rsid w:val="00AE2D3E"/>
    <w:rsid w:val="00AE4F8B"/>
    <w:rsid w:val="00AE5B37"/>
    <w:rsid w:val="00AE7774"/>
    <w:rsid w:val="00B000B9"/>
    <w:rsid w:val="00B02039"/>
    <w:rsid w:val="00B0213E"/>
    <w:rsid w:val="00B02384"/>
    <w:rsid w:val="00B0251B"/>
    <w:rsid w:val="00B02874"/>
    <w:rsid w:val="00B02A92"/>
    <w:rsid w:val="00B032F0"/>
    <w:rsid w:val="00B0724C"/>
    <w:rsid w:val="00B10F33"/>
    <w:rsid w:val="00B13925"/>
    <w:rsid w:val="00B147E5"/>
    <w:rsid w:val="00B14920"/>
    <w:rsid w:val="00B203B8"/>
    <w:rsid w:val="00B221AF"/>
    <w:rsid w:val="00B24361"/>
    <w:rsid w:val="00B268C2"/>
    <w:rsid w:val="00B26F77"/>
    <w:rsid w:val="00B301D9"/>
    <w:rsid w:val="00B32A61"/>
    <w:rsid w:val="00B3365C"/>
    <w:rsid w:val="00B340A7"/>
    <w:rsid w:val="00B368BC"/>
    <w:rsid w:val="00B36948"/>
    <w:rsid w:val="00B40CFF"/>
    <w:rsid w:val="00B4153B"/>
    <w:rsid w:val="00B417CC"/>
    <w:rsid w:val="00B428C1"/>
    <w:rsid w:val="00B50659"/>
    <w:rsid w:val="00B50A33"/>
    <w:rsid w:val="00B525D9"/>
    <w:rsid w:val="00B56EDB"/>
    <w:rsid w:val="00B611E9"/>
    <w:rsid w:val="00B634DE"/>
    <w:rsid w:val="00B63F25"/>
    <w:rsid w:val="00B66749"/>
    <w:rsid w:val="00B6684C"/>
    <w:rsid w:val="00B73530"/>
    <w:rsid w:val="00B737ED"/>
    <w:rsid w:val="00B74066"/>
    <w:rsid w:val="00B80660"/>
    <w:rsid w:val="00B834FD"/>
    <w:rsid w:val="00B86356"/>
    <w:rsid w:val="00B93761"/>
    <w:rsid w:val="00BA1CDE"/>
    <w:rsid w:val="00BA2012"/>
    <w:rsid w:val="00BA4384"/>
    <w:rsid w:val="00BB36CC"/>
    <w:rsid w:val="00BB3D00"/>
    <w:rsid w:val="00BB7610"/>
    <w:rsid w:val="00BB7692"/>
    <w:rsid w:val="00BB7D97"/>
    <w:rsid w:val="00BC3332"/>
    <w:rsid w:val="00BC4663"/>
    <w:rsid w:val="00BD0DB5"/>
    <w:rsid w:val="00BD1B80"/>
    <w:rsid w:val="00BD1D32"/>
    <w:rsid w:val="00BD1F98"/>
    <w:rsid w:val="00BE4864"/>
    <w:rsid w:val="00BE5CCC"/>
    <w:rsid w:val="00BE7B9D"/>
    <w:rsid w:val="00BE7E6A"/>
    <w:rsid w:val="00BF5701"/>
    <w:rsid w:val="00BF5851"/>
    <w:rsid w:val="00BF6F95"/>
    <w:rsid w:val="00C00EB7"/>
    <w:rsid w:val="00C03DB2"/>
    <w:rsid w:val="00C0544F"/>
    <w:rsid w:val="00C055EE"/>
    <w:rsid w:val="00C06812"/>
    <w:rsid w:val="00C14CD3"/>
    <w:rsid w:val="00C167E2"/>
    <w:rsid w:val="00C20CAF"/>
    <w:rsid w:val="00C20F5D"/>
    <w:rsid w:val="00C211B4"/>
    <w:rsid w:val="00C23035"/>
    <w:rsid w:val="00C24639"/>
    <w:rsid w:val="00C24F3B"/>
    <w:rsid w:val="00C37392"/>
    <w:rsid w:val="00C4402F"/>
    <w:rsid w:val="00C47F1B"/>
    <w:rsid w:val="00C5557E"/>
    <w:rsid w:val="00C56531"/>
    <w:rsid w:val="00C62596"/>
    <w:rsid w:val="00C64D51"/>
    <w:rsid w:val="00C65144"/>
    <w:rsid w:val="00C66115"/>
    <w:rsid w:val="00C75285"/>
    <w:rsid w:val="00C76B4C"/>
    <w:rsid w:val="00C85363"/>
    <w:rsid w:val="00C85607"/>
    <w:rsid w:val="00C86682"/>
    <w:rsid w:val="00C91D80"/>
    <w:rsid w:val="00C95BCF"/>
    <w:rsid w:val="00C96885"/>
    <w:rsid w:val="00C96961"/>
    <w:rsid w:val="00C9779D"/>
    <w:rsid w:val="00CA0362"/>
    <w:rsid w:val="00CA2882"/>
    <w:rsid w:val="00CA61E3"/>
    <w:rsid w:val="00CB2425"/>
    <w:rsid w:val="00CB2523"/>
    <w:rsid w:val="00CB60B8"/>
    <w:rsid w:val="00CC0D3E"/>
    <w:rsid w:val="00CC0F12"/>
    <w:rsid w:val="00CC4C9D"/>
    <w:rsid w:val="00CC6B36"/>
    <w:rsid w:val="00CD055A"/>
    <w:rsid w:val="00CD574D"/>
    <w:rsid w:val="00CE2EC9"/>
    <w:rsid w:val="00CE3D99"/>
    <w:rsid w:val="00CE3ECD"/>
    <w:rsid w:val="00CE4218"/>
    <w:rsid w:val="00CE513F"/>
    <w:rsid w:val="00CF4896"/>
    <w:rsid w:val="00CF4CED"/>
    <w:rsid w:val="00CF734F"/>
    <w:rsid w:val="00D010FD"/>
    <w:rsid w:val="00D014EF"/>
    <w:rsid w:val="00D03419"/>
    <w:rsid w:val="00D04BED"/>
    <w:rsid w:val="00D04C9D"/>
    <w:rsid w:val="00D10AD3"/>
    <w:rsid w:val="00D1462F"/>
    <w:rsid w:val="00D201A6"/>
    <w:rsid w:val="00D223A0"/>
    <w:rsid w:val="00D23446"/>
    <w:rsid w:val="00D25110"/>
    <w:rsid w:val="00D30094"/>
    <w:rsid w:val="00D30258"/>
    <w:rsid w:val="00D32849"/>
    <w:rsid w:val="00D5683D"/>
    <w:rsid w:val="00D56B66"/>
    <w:rsid w:val="00D61012"/>
    <w:rsid w:val="00D6159D"/>
    <w:rsid w:val="00D6479C"/>
    <w:rsid w:val="00D65451"/>
    <w:rsid w:val="00D67949"/>
    <w:rsid w:val="00D73F59"/>
    <w:rsid w:val="00D7644B"/>
    <w:rsid w:val="00D807B3"/>
    <w:rsid w:val="00D8650F"/>
    <w:rsid w:val="00D92A62"/>
    <w:rsid w:val="00D92E3F"/>
    <w:rsid w:val="00D96860"/>
    <w:rsid w:val="00D96A4F"/>
    <w:rsid w:val="00DA1110"/>
    <w:rsid w:val="00DA2B26"/>
    <w:rsid w:val="00DA2BD9"/>
    <w:rsid w:val="00DA60CC"/>
    <w:rsid w:val="00DB32D2"/>
    <w:rsid w:val="00DB38EA"/>
    <w:rsid w:val="00DB3A73"/>
    <w:rsid w:val="00DB4164"/>
    <w:rsid w:val="00DB7A34"/>
    <w:rsid w:val="00DC0E96"/>
    <w:rsid w:val="00DC17FE"/>
    <w:rsid w:val="00DC391C"/>
    <w:rsid w:val="00DD0580"/>
    <w:rsid w:val="00DD05CC"/>
    <w:rsid w:val="00DD094D"/>
    <w:rsid w:val="00DD12F4"/>
    <w:rsid w:val="00DD4C05"/>
    <w:rsid w:val="00DD4F11"/>
    <w:rsid w:val="00DD6850"/>
    <w:rsid w:val="00DE0C44"/>
    <w:rsid w:val="00DE7763"/>
    <w:rsid w:val="00DF0558"/>
    <w:rsid w:val="00DF3E13"/>
    <w:rsid w:val="00E021C4"/>
    <w:rsid w:val="00E02A59"/>
    <w:rsid w:val="00E04BEB"/>
    <w:rsid w:val="00E0504C"/>
    <w:rsid w:val="00E053D3"/>
    <w:rsid w:val="00E12A8A"/>
    <w:rsid w:val="00E2029C"/>
    <w:rsid w:val="00E205EB"/>
    <w:rsid w:val="00E21E8F"/>
    <w:rsid w:val="00E27EEA"/>
    <w:rsid w:val="00E32218"/>
    <w:rsid w:val="00E35E41"/>
    <w:rsid w:val="00E36816"/>
    <w:rsid w:val="00E36901"/>
    <w:rsid w:val="00E43BB0"/>
    <w:rsid w:val="00E473FE"/>
    <w:rsid w:val="00E53BDC"/>
    <w:rsid w:val="00E558E3"/>
    <w:rsid w:val="00E55941"/>
    <w:rsid w:val="00E57BF3"/>
    <w:rsid w:val="00E63D5F"/>
    <w:rsid w:val="00E660E2"/>
    <w:rsid w:val="00E677B8"/>
    <w:rsid w:val="00E8097A"/>
    <w:rsid w:val="00E819D8"/>
    <w:rsid w:val="00E81DB9"/>
    <w:rsid w:val="00E86541"/>
    <w:rsid w:val="00E8757A"/>
    <w:rsid w:val="00E9108C"/>
    <w:rsid w:val="00E915F3"/>
    <w:rsid w:val="00E926AB"/>
    <w:rsid w:val="00EA0AA9"/>
    <w:rsid w:val="00EA0C1F"/>
    <w:rsid w:val="00EA0CFF"/>
    <w:rsid w:val="00EA18EF"/>
    <w:rsid w:val="00EA582D"/>
    <w:rsid w:val="00EB2B8B"/>
    <w:rsid w:val="00EB4BCA"/>
    <w:rsid w:val="00EB6CC0"/>
    <w:rsid w:val="00EC3874"/>
    <w:rsid w:val="00EC7196"/>
    <w:rsid w:val="00EC744C"/>
    <w:rsid w:val="00ED17B3"/>
    <w:rsid w:val="00ED5A78"/>
    <w:rsid w:val="00ED74A0"/>
    <w:rsid w:val="00EE08AD"/>
    <w:rsid w:val="00EE31F0"/>
    <w:rsid w:val="00EE31F2"/>
    <w:rsid w:val="00EE47D3"/>
    <w:rsid w:val="00EF3D9C"/>
    <w:rsid w:val="00EF5D6F"/>
    <w:rsid w:val="00EF6C57"/>
    <w:rsid w:val="00EF76F4"/>
    <w:rsid w:val="00F02339"/>
    <w:rsid w:val="00F023A4"/>
    <w:rsid w:val="00F04052"/>
    <w:rsid w:val="00F06346"/>
    <w:rsid w:val="00F122A4"/>
    <w:rsid w:val="00F13290"/>
    <w:rsid w:val="00F13D24"/>
    <w:rsid w:val="00F237EC"/>
    <w:rsid w:val="00F26826"/>
    <w:rsid w:val="00F32053"/>
    <w:rsid w:val="00F325F1"/>
    <w:rsid w:val="00F339E2"/>
    <w:rsid w:val="00F37373"/>
    <w:rsid w:val="00F41967"/>
    <w:rsid w:val="00F4441D"/>
    <w:rsid w:val="00F444A7"/>
    <w:rsid w:val="00F50632"/>
    <w:rsid w:val="00F50E2B"/>
    <w:rsid w:val="00F60629"/>
    <w:rsid w:val="00F6072E"/>
    <w:rsid w:val="00F62DAE"/>
    <w:rsid w:val="00F63898"/>
    <w:rsid w:val="00F63F03"/>
    <w:rsid w:val="00F657EC"/>
    <w:rsid w:val="00F65E2A"/>
    <w:rsid w:val="00F71748"/>
    <w:rsid w:val="00F7287A"/>
    <w:rsid w:val="00F8201F"/>
    <w:rsid w:val="00F86036"/>
    <w:rsid w:val="00F87CB8"/>
    <w:rsid w:val="00F9666F"/>
    <w:rsid w:val="00F97A73"/>
    <w:rsid w:val="00FA0A83"/>
    <w:rsid w:val="00FA3C1D"/>
    <w:rsid w:val="00FA3D07"/>
    <w:rsid w:val="00FA49FC"/>
    <w:rsid w:val="00FB1A2A"/>
    <w:rsid w:val="00FB22F8"/>
    <w:rsid w:val="00FB3A15"/>
    <w:rsid w:val="00FB437A"/>
    <w:rsid w:val="00FB4AAB"/>
    <w:rsid w:val="00FB58AB"/>
    <w:rsid w:val="00FB590E"/>
    <w:rsid w:val="00FB75AD"/>
    <w:rsid w:val="00FC04FE"/>
    <w:rsid w:val="00FD32C7"/>
    <w:rsid w:val="00FD3D67"/>
    <w:rsid w:val="00FD56BF"/>
    <w:rsid w:val="00FD6C92"/>
    <w:rsid w:val="00FD773F"/>
    <w:rsid w:val="00FE2017"/>
    <w:rsid w:val="00FE22BA"/>
    <w:rsid w:val="00FE5904"/>
    <w:rsid w:val="00FE5E18"/>
    <w:rsid w:val="00FF12B1"/>
    <w:rsid w:val="00FF12E4"/>
    <w:rsid w:val="00FF260D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4:docId w14:val="042E3813"/>
  <w15:docId w15:val="{C9A7E788-3518-4D4D-992D-0EF9E7AD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96"/>
    <w:pPr>
      <w:jc w:val="both"/>
    </w:pPr>
    <w:rPr>
      <w:sz w:val="22"/>
    </w:rPr>
  </w:style>
  <w:style w:type="paragraph" w:styleId="Ttulo1">
    <w:name w:val="heading 1"/>
    <w:next w:val="Normal"/>
    <w:link w:val="Ttulo1Car"/>
    <w:qFormat/>
    <w:rsid w:val="00D5683D"/>
    <w:pPr>
      <w:keepNext/>
      <w:keepLines/>
      <w:pageBreakBefore/>
      <w:numPr>
        <w:numId w:val="3"/>
      </w:numPr>
      <w:tabs>
        <w:tab w:val="left" w:pos="568"/>
      </w:tabs>
      <w:spacing w:after="12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next w:val="Normal"/>
    <w:qFormat/>
    <w:rsid w:val="00D5683D"/>
    <w:pPr>
      <w:keepNext/>
      <w:keepLines/>
      <w:numPr>
        <w:ilvl w:val="1"/>
        <w:numId w:val="4"/>
      </w:numPr>
      <w:tabs>
        <w:tab w:val="left" w:pos="851"/>
      </w:tabs>
      <w:spacing w:before="240" w:after="120"/>
      <w:jc w:val="both"/>
      <w:outlineLvl w:val="1"/>
    </w:pPr>
    <w:rPr>
      <w:rFonts w:ascii="Arial" w:hAnsi="Arial"/>
      <w:b/>
      <w:sz w:val="26"/>
    </w:rPr>
  </w:style>
  <w:style w:type="paragraph" w:styleId="Ttulo3">
    <w:name w:val="heading 3"/>
    <w:next w:val="Normal"/>
    <w:qFormat/>
    <w:rsid w:val="00281B78"/>
    <w:pPr>
      <w:keepNext/>
      <w:keepLines/>
      <w:numPr>
        <w:ilvl w:val="2"/>
        <w:numId w:val="5"/>
      </w:numPr>
      <w:tabs>
        <w:tab w:val="left" w:pos="1134"/>
      </w:tabs>
      <w:spacing w:before="240" w:after="120"/>
      <w:ind w:left="2268" w:hanging="1134"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next w:val="Normal"/>
    <w:qFormat/>
    <w:rsid w:val="00D5683D"/>
    <w:pPr>
      <w:keepNext/>
      <w:keepLines/>
      <w:numPr>
        <w:ilvl w:val="3"/>
        <w:numId w:val="6"/>
      </w:numPr>
      <w:tabs>
        <w:tab w:val="left" w:pos="1276"/>
      </w:tabs>
      <w:spacing w:before="240" w:after="120"/>
      <w:ind w:left="1276" w:hanging="1276"/>
      <w:jc w:val="both"/>
      <w:outlineLvl w:val="3"/>
    </w:pPr>
    <w:rPr>
      <w:rFonts w:ascii="Arial" w:hAnsi="Arial"/>
      <w:b/>
      <w:sz w:val="22"/>
    </w:rPr>
  </w:style>
  <w:style w:type="paragraph" w:styleId="Ttulo5">
    <w:name w:val="heading 5"/>
    <w:next w:val="Normal"/>
    <w:qFormat/>
    <w:rsid w:val="00D5683D"/>
    <w:pPr>
      <w:keepNext/>
      <w:keepLines/>
      <w:numPr>
        <w:ilvl w:val="4"/>
        <w:numId w:val="7"/>
      </w:numPr>
      <w:tabs>
        <w:tab w:val="left" w:pos="1418"/>
      </w:tabs>
      <w:spacing w:before="240" w:after="120"/>
      <w:ind w:left="1418" w:hanging="1418"/>
      <w:jc w:val="both"/>
      <w:outlineLvl w:val="4"/>
    </w:pPr>
    <w:rPr>
      <w:rFonts w:ascii="Arial" w:hAnsi="Arial"/>
      <w:b/>
      <w:sz w:val="22"/>
    </w:rPr>
  </w:style>
  <w:style w:type="paragraph" w:styleId="Ttulo6">
    <w:name w:val="heading 6"/>
    <w:basedOn w:val="Ttulo5"/>
    <w:next w:val="Normal"/>
    <w:qFormat/>
    <w:rsid w:val="00D5683D"/>
    <w:pPr>
      <w:numPr>
        <w:ilvl w:val="5"/>
        <w:numId w:val="8"/>
      </w:numPr>
      <w:outlineLvl w:val="5"/>
    </w:pPr>
  </w:style>
  <w:style w:type="paragraph" w:styleId="Ttulo7">
    <w:name w:val="heading 7"/>
    <w:basedOn w:val="Ttulo5"/>
    <w:next w:val="Normal"/>
    <w:qFormat/>
    <w:rsid w:val="00D5683D"/>
    <w:pPr>
      <w:numPr>
        <w:ilvl w:val="6"/>
        <w:numId w:val="9"/>
      </w:numPr>
      <w:outlineLvl w:val="6"/>
    </w:pPr>
  </w:style>
  <w:style w:type="paragraph" w:styleId="Ttulo8">
    <w:name w:val="heading 8"/>
    <w:basedOn w:val="Ttulo5"/>
    <w:next w:val="Normal"/>
    <w:qFormat/>
    <w:rsid w:val="00D5683D"/>
    <w:pPr>
      <w:numPr>
        <w:ilvl w:val="7"/>
        <w:numId w:val="10"/>
      </w:numPr>
      <w:outlineLvl w:val="7"/>
    </w:pPr>
  </w:style>
  <w:style w:type="paragraph" w:styleId="Ttulo9">
    <w:name w:val="heading 9"/>
    <w:basedOn w:val="Ttulo5"/>
    <w:next w:val="Normal"/>
    <w:link w:val="Ttulo9Car"/>
    <w:qFormat/>
    <w:rsid w:val="00D5683D"/>
    <w:pPr>
      <w:numPr>
        <w:ilvl w:val="8"/>
        <w:numId w:val="11"/>
      </w:numPr>
      <w:tabs>
        <w:tab w:val="num" w:pos="360"/>
      </w:tabs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rosottotitolo">
    <w:name w:val="Altro sottotitolo"/>
    <w:basedOn w:val="Normal"/>
    <w:rsid w:val="00D5683D"/>
    <w:pPr>
      <w:spacing w:before="240" w:after="120"/>
    </w:pPr>
    <w:rPr>
      <w:rFonts w:ascii="Arial" w:hAnsi="Arial"/>
      <w:b/>
      <w:sz w:val="26"/>
    </w:rPr>
  </w:style>
  <w:style w:type="paragraph" w:customStyle="1" w:styleId="Altrotitolo">
    <w:name w:val="Altro titolo"/>
    <w:basedOn w:val="Normal"/>
    <w:rsid w:val="00D5683D"/>
    <w:pPr>
      <w:pageBreakBefore/>
      <w:spacing w:after="120"/>
    </w:pPr>
    <w:rPr>
      <w:rFonts w:ascii="Arial" w:hAnsi="Arial"/>
      <w:b/>
      <w:sz w:val="28"/>
    </w:rPr>
  </w:style>
  <w:style w:type="paragraph" w:customStyle="1" w:styleId="Appendice1">
    <w:name w:val="Appendice 1"/>
    <w:basedOn w:val="Altrotitolo"/>
    <w:next w:val="Normal"/>
    <w:rsid w:val="00D5683D"/>
  </w:style>
  <w:style w:type="paragraph" w:customStyle="1" w:styleId="Appendice2">
    <w:name w:val="Appendice 2"/>
    <w:basedOn w:val="Ttulo7"/>
    <w:next w:val="Normal"/>
    <w:rsid w:val="00D5683D"/>
    <w:pPr>
      <w:tabs>
        <w:tab w:val="clear" w:pos="1418"/>
        <w:tab w:val="left" w:pos="851"/>
      </w:tabs>
      <w:ind w:left="851" w:hanging="851"/>
      <w:outlineLvl w:val="9"/>
    </w:pPr>
    <w:rPr>
      <w:sz w:val="26"/>
    </w:rPr>
  </w:style>
  <w:style w:type="paragraph" w:customStyle="1" w:styleId="Appendice3">
    <w:name w:val="Appendice 3"/>
    <w:basedOn w:val="Ttulo3"/>
    <w:next w:val="Normal"/>
    <w:rsid w:val="00D5683D"/>
    <w:pPr>
      <w:outlineLvl w:val="9"/>
    </w:pPr>
  </w:style>
  <w:style w:type="paragraph" w:customStyle="1" w:styleId="Appendice4">
    <w:name w:val="Appendice 4"/>
    <w:basedOn w:val="Ttulo4"/>
    <w:next w:val="Normal"/>
    <w:rsid w:val="00D5683D"/>
    <w:pPr>
      <w:outlineLvl w:val="9"/>
    </w:pPr>
  </w:style>
  <w:style w:type="paragraph" w:customStyle="1" w:styleId="Appendice5">
    <w:name w:val="Appendice 5"/>
    <w:basedOn w:val="Ttulo5"/>
    <w:next w:val="Normal"/>
    <w:rsid w:val="00D5683D"/>
    <w:pPr>
      <w:outlineLvl w:val="9"/>
    </w:pPr>
  </w:style>
  <w:style w:type="paragraph" w:styleId="Bibliografa">
    <w:name w:val="Bibliography"/>
    <w:basedOn w:val="Normal"/>
    <w:autoRedefine/>
    <w:rsid w:val="00D5683D"/>
    <w:pPr>
      <w:numPr>
        <w:numId w:val="1"/>
      </w:numPr>
      <w:spacing w:before="180"/>
    </w:pPr>
  </w:style>
  <w:style w:type="paragraph" w:customStyle="1" w:styleId="Titolocopertina">
    <w:name w:val="Titolo copertina"/>
    <w:basedOn w:val="Ttulo1"/>
    <w:rsid w:val="00D5683D"/>
    <w:pPr>
      <w:keepNext w:val="0"/>
      <w:keepLines w:val="0"/>
      <w:pageBreakBefore w:val="0"/>
      <w:tabs>
        <w:tab w:val="clear" w:pos="568"/>
      </w:tabs>
      <w:jc w:val="center"/>
      <w:outlineLvl w:val="9"/>
    </w:pPr>
    <w:rPr>
      <w:sz w:val="36"/>
    </w:rPr>
  </w:style>
  <w:style w:type="paragraph" w:customStyle="1" w:styleId="Sottotitolocopertina">
    <w:name w:val="Sottotitolo copertina"/>
    <w:basedOn w:val="Titolocopertina"/>
    <w:rsid w:val="00D5683D"/>
    <w:rPr>
      <w:sz w:val="24"/>
    </w:rPr>
  </w:style>
  <w:style w:type="paragraph" w:customStyle="1" w:styleId="Datadeldocumento">
    <w:name w:val="Data del documento"/>
    <w:basedOn w:val="Sottotitolocopertina"/>
    <w:rsid w:val="00D5683D"/>
    <w:pPr>
      <w:framePr w:hSpace="142" w:wrap="around" w:vAnchor="page" w:hAnchor="text" w:y="15310"/>
      <w:jc w:val="left"/>
    </w:pPr>
    <w:rPr>
      <w:b w:val="0"/>
    </w:rPr>
  </w:style>
  <w:style w:type="paragraph" w:styleId="Descripcin">
    <w:name w:val="caption"/>
    <w:basedOn w:val="Normal"/>
    <w:next w:val="Normal"/>
    <w:qFormat/>
    <w:rsid w:val="003C4590"/>
    <w:pPr>
      <w:spacing w:before="120" w:after="120"/>
      <w:jc w:val="center"/>
    </w:pPr>
    <w:rPr>
      <w:b/>
      <w:lang w:val="en-US"/>
    </w:rPr>
  </w:style>
  <w:style w:type="paragraph" w:customStyle="1" w:styleId="EdizioneBozza">
    <w:name w:val="Edizione/Bozza"/>
    <w:basedOn w:val="Sottotitolocopertina"/>
    <w:rsid w:val="00D5683D"/>
    <w:pPr>
      <w:framePr w:w="8505" w:hSpace="142" w:wrap="around" w:vAnchor="page" w:hAnchor="page" w:xAlign="center" w:y="12192"/>
    </w:pPr>
  </w:style>
  <w:style w:type="paragraph" w:customStyle="1" w:styleId="Elencopunti">
    <w:name w:val="Elenco punti"/>
    <w:basedOn w:val="Normal"/>
    <w:rsid w:val="00D5683D"/>
    <w:pPr>
      <w:numPr>
        <w:numId w:val="2"/>
      </w:numPr>
      <w:spacing w:before="120"/>
    </w:pPr>
  </w:style>
  <w:style w:type="paragraph" w:customStyle="1" w:styleId="Fissogrande">
    <w:name w:val="Fisso grande"/>
    <w:rsid w:val="00D5683D"/>
    <w:rPr>
      <w:rFonts w:ascii="Courier New" w:hAnsi="Courier New"/>
    </w:rPr>
  </w:style>
  <w:style w:type="paragraph" w:customStyle="1" w:styleId="Fissonormale">
    <w:name w:val="Fisso normale"/>
    <w:rsid w:val="00D5683D"/>
    <w:rPr>
      <w:rFonts w:ascii="Courier New" w:hAnsi="Courier New"/>
      <w:sz w:val="16"/>
    </w:rPr>
  </w:style>
  <w:style w:type="paragraph" w:customStyle="1" w:styleId="Fissopiccolo">
    <w:name w:val="Fisso piccolo"/>
    <w:rsid w:val="00D5683D"/>
    <w:rPr>
      <w:rFonts w:ascii="Courier New" w:hAnsi="Courier New"/>
      <w:sz w:val="10"/>
    </w:rPr>
  </w:style>
  <w:style w:type="paragraph" w:styleId="ndice1">
    <w:name w:val="index 1"/>
    <w:next w:val="ndice2"/>
    <w:autoRedefine/>
    <w:semiHidden/>
    <w:rsid w:val="00D5683D"/>
    <w:pPr>
      <w:spacing w:line="240" w:lineRule="exact"/>
      <w:ind w:left="499" w:hanging="284"/>
    </w:pPr>
    <w:rPr>
      <w:sz w:val="22"/>
    </w:rPr>
  </w:style>
  <w:style w:type="paragraph" w:styleId="ndice2">
    <w:name w:val="index 2"/>
    <w:autoRedefine/>
    <w:semiHidden/>
    <w:rsid w:val="00D5683D"/>
    <w:pPr>
      <w:spacing w:line="240" w:lineRule="exact"/>
      <w:ind w:left="783" w:hanging="284"/>
    </w:pPr>
  </w:style>
  <w:style w:type="paragraph" w:styleId="TDC2">
    <w:name w:val="toc 2"/>
    <w:next w:val="Normal"/>
    <w:autoRedefine/>
    <w:uiPriority w:val="39"/>
    <w:rsid w:val="00D5683D"/>
    <w:pPr>
      <w:keepLines/>
      <w:tabs>
        <w:tab w:val="left" w:pos="851"/>
        <w:tab w:val="decimal" w:leader="dot" w:pos="9356"/>
      </w:tabs>
      <w:ind w:left="851" w:right="851" w:hanging="851"/>
      <w:jc w:val="both"/>
    </w:pPr>
    <w:rPr>
      <w:rFonts w:ascii="Arial" w:hAnsi="Arial"/>
      <w:noProof/>
      <w:sz w:val="22"/>
    </w:rPr>
  </w:style>
  <w:style w:type="paragraph" w:styleId="Tabladeilustraciones">
    <w:name w:val="table of figures"/>
    <w:basedOn w:val="TDC2"/>
    <w:next w:val="TDC2"/>
    <w:uiPriority w:val="99"/>
    <w:rsid w:val="00D5683D"/>
    <w:pPr>
      <w:ind w:left="1106" w:right="0" w:hanging="1106"/>
    </w:pPr>
  </w:style>
  <w:style w:type="paragraph" w:customStyle="1" w:styleId="Intestazione1">
    <w:name w:val="Intestazione 1"/>
    <w:basedOn w:val="Normal"/>
    <w:next w:val="Intestazione2"/>
    <w:rsid w:val="00D5683D"/>
    <w:pPr>
      <w:tabs>
        <w:tab w:val="left" w:pos="7428"/>
      </w:tabs>
      <w:jc w:val="right"/>
    </w:pPr>
    <w:rPr>
      <w:rFonts w:ascii="Frutiger 45 Light" w:hAnsi="Frutiger 45 Light"/>
      <w:b/>
      <w:sz w:val="16"/>
    </w:rPr>
  </w:style>
  <w:style w:type="paragraph" w:styleId="Encabezado">
    <w:name w:val="header"/>
    <w:basedOn w:val="Intestazione1"/>
    <w:next w:val="Normal"/>
    <w:rsid w:val="00D5683D"/>
  </w:style>
  <w:style w:type="paragraph" w:customStyle="1" w:styleId="Intestazione2">
    <w:name w:val="Intestazione 2"/>
    <w:basedOn w:val="Normal"/>
    <w:next w:val="Intestazione1"/>
    <w:rsid w:val="00D5683D"/>
    <w:pPr>
      <w:tabs>
        <w:tab w:val="left" w:pos="7428"/>
      </w:tabs>
      <w:jc w:val="right"/>
    </w:pPr>
    <w:rPr>
      <w:rFonts w:ascii="Frutiger 55 Roman" w:hAnsi="Frutiger 55 Roman"/>
      <w:sz w:val="16"/>
    </w:rPr>
  </w:style>
  <w:style w:type="paragraph" w:customStyle="1" w:styleId="Intestazione3">
    <w:name w:val="Intestazione 3"/>
    <w:basedOn w:val="Normal"/>
    <w:next w:val="Intestazione2"/>
    <w:rsid w:val="00D5683D"/>
    <w:pPr>
      <w:tabs>
        <w:tab w:val="left" w:pos="7428"/>
      </w:tabs>
      <w:spacing w:before="300"/>
      <w:jc w:val="right"/>
    </w:pPr>
    <w:rPr>
      <w:rFonts w:ascii="Frutiger 45 Light" w:hAnsi="Frutiger 45 Light"/>
      <w:b/>
      <w:sz w:val="16"/>
    </w:rPr>
  </w:style>
  <w:style w:type="paragraph" w:styleId="Mapadeldocumento">
    <w:name w:val="Document Map"/>
    <w:basedOn w:val="Normal"/>
    <w:semiHidden/>
    <w:rsid w:val="00D5683D"/>
    <w:pPr>
      <w:shd w:val="clear" w:color="auto" w:fill="000080"/>
    </w:pPr>
    <w:rPr>
      <w:rFonts w:ascii="Tahoma" w:hAnsi="Tahoma"/>
    </w:rPr>
  </w:style>
  <w:style w:type="paragraph" w:customStyle="1" w:styleId="Maschera">
    <w:name w:val="Maschera"/>
    <w:rsid w:val="00D5683D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00FFFF" w:fill="auto"/>
      <w:ind w:left="142" w:right="141"/>
    </w:pPr>
    <w:rPr>
      <w:rFonts w:ascii="Courier New" w:hAnsi="Courier New"/>
      <w:sz w:val="16"/>
    </w:rPr>
  </w:style>
  <w:style w:type="paragraph" w:customStyle="1" w:styleId="Normalespaziato">
    <w:name w:val="Normale spaziato"/>
    <w:basedOn w:val="Normal"/>
    <w:uiPriority w:val="99"/>
    <w:rsid w:val="00D5683D"/>
    <w:pPr>
      <w:spacing w:after="120"/>
    </w:pPr>
  </w:style>
  <w:style w:type="character" w:styleId="Nmerodepgina">
    <w:name w:val="page number"/>
    <w:basedOn w:val="Fuentedeprrafopredeter"/>
    <w:rsid w:val="00D5683D"/>
    <w:rPr>
      <w:rFonts w:ascii="Times New Roman" w:hAnsi="Times New Roman"/>
      <w:sz w:val="20"/>
    </w:rPr>
  </w:style>
  <w:style w:type="paragraph" w:styleId="Piedepgina">
    <w:name w:val="footer"/>
    <w:rsid w:val="00D5683D"/>
    <w:pPr>
      <w:tabs>
        <w:tab w:val="center" w:pos="4252"/>
        <w:tab w:val="right" w:pos="8504"/>
      </w:tabs>
      <w:spacing w:before="60"/>
    </w:pPr>
    <w:rPr>
      <w:sz w:val="18"/>
    </w:rPr>
  </w:style>
  <w:style w:type="paragraph" w:customStyle="1" w:styleId="Reportnormale">
    <w:name w:val="Report normale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6"/>
    </w:rPr>
  </w:style>
  <w:style w:type="paragraph" w:customStyle="1" w:styleId="Reportpiccolo">
    <w:name w:val="Report piccolo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0"/>
    </w:rPr>
  </w:style>
  <w:style w:type="paragraph" w:styleId="Sangranormal">
    <w:name w:val="Normal Indent"/>
    <w:basedOn w:val="Normal"/>
    <w:rsid w:val="00D5683D"/>
    <w:pPr>
      <w:ind w:left="426"/>
    </w:pPr>
  </w:style>
  <w:style w:type="character" w:styleId="Refdenotaalpie">
    <w:name w:val="footnote reference"/>
    <w:basedOn w:val="Fuentedeprrafopredeter"/>
    <w:semiHidden/>
    <w:rsid w:val="00D5683D"/>
    <w:rPr>
      <w:vertAlign w:val="superscript"/>
    </w:rPr>
  </w:style>
  <w:style w:type="paragraph" w:customStyle="1" w:styleId="Sintassi">
    <w:name w:val="Sintassi"/>
    <w:basedOn w:val="Fissogrande"/>
    <w:rsid w:val="00D5683D"/>
    <w:pPr>
      <w:keepNext/>
      <w:keepLines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</w:tabs>
      <w:ind w:left="568"/>
    </w:pPr>
  </w:style>
  <w:style w:type="paragraph" w:styleId="TDC1">
    <w:name w:val="toc 1"/>
    <w:next w:val="Normal"/>
    <w:autoRedefine/>
    <w:uiPriority w:val="39"/>
    <w:rsid w:val="00D5683D"/>
    <w:pPr>
      <w:keepNext/>
      <w:keepLines/>
      <w:tabs>
        <w:tab w:val="left" w:pos="709"/>
        <w:tab w:val="decimal" w:leader="dot" w:pos="9356"/>
      </w:tabs>
      <w:spacing w:before="240"/>
      <w:ind w:left="709" w:right="851" w:hanging="709"/>
      <w:jc w:val="both"/>
    </w:pPr>
    <w:rPr>
      <w:rFonts w:ascii="Arial" w:hAnsi="Arial"/>
      <w:b/>
      <w:noProof/>
      <w:sz w:val="24"/>
    </w:rPr>
  </w:style>
  <w:style w:type="paragraph" w:styleId="TDC3">
    <w:name w:val="toc 3"/>
    <w:next w:val="Normal"/>
    <w:autoRedefine/>
    <w:uiPriority w:val="39"/>
    <w:rsid w:val="00B63F25"/>
    <w:pPr>
      <w:keepLines/>
      <w:tabs>
        <w:tab w:val="left" w:pos="992"/>
        <w:tab w:val="decimal" w:leader="dot" w:pos="9356"/>
      </w:tabs>
      <w:ind w:left="1701" w:right="851" w:hanging="992"/>
      <w:jc w:val="both"/>
    </w:pPr>
    <w:rPr>
      <w:rFonts w:ascii="Arial" w:hAnsi="Arial"/>
      <w:sz w:val="22"/>
    </w:rPr>
  </w:style>
  <w:style w:type="paragraph" w:styleId="TDC4">
    <w:name w:val="toc 4"/>
    <w:next w:val="Normal"/>
    <w:autoRedefine/>
    <w:uiPriority w:val="39"/>
    <w:rsid w:val="00D5683D"/>
    <w:pPr>
      <w:keepLines/>
      <w:tabs>
        <w:tab w:val="left" w:pos="1134"/>
        <w:tab w:val="decimal" w:leader="dot" w:pos="9356"/>
      </w:tabs>
      <w:ind w:left="1134" w:right="851" w:hanging="1134"/>
      <w:jc w:val="both"/>
    </w:pPr>
    <w:rPr>
      <w:rFonts w:ascii="Arial" w:hAnsi="Arial"/>
      <w:sz w:val="22"/>
    </w:rPr>
  </w:style>
  <w:style w:type="paragraph" w:styleId="TDC5">
    <w:name w:val="toc 5"/>
    <w:next w:val="Normal"/>
    <w:autoRedefine/>
    <w:uiPriority w:val="39"/>
    <w:rsid w:val="00D5683D"/>
    <w:pPr>
      <w:keepLines/>
      <w:tabs>
        <w:tab w:val="left" w:pos="1276"/>
        <w:tab w:val="decimal" w:leader="dot" w:pos="9356"/>
      </w:tabs>
      <w:ind w:left="1276" w:right="851" w:hanging="1276"/>
      <w:jc w:val="both"/>
    </w:pPr>
    <w:rPr>
      <w:rFonts w:ascii="Arial" w:hAnsi="Arial"/>
      <w:sz w:val="22"/>
    </w:rPr>
  </w:style>
  <w:style w:type="paragraph" w:styleId="TDC7">
    <w:name w:val="toc 7"/>
    <w:basedOn w:val="TDC2"/>
    <w:next w:val="Normal"/>
    <w:autoRedefine/>
    <w:uiPriority w:val="39"/>
    <w:rsid w:val="00D5683D"/>
    <w:pPr>
      <w:spacing w:before="120"/>
    </w:pPr>
  </w:style>
  <w:style w:type="paragraph" w:styleId="TDC8">
    <w:name w:val="toc 8"/>
    <w:basedOn w:val="TDC1"/>
    <w:next w:val="Normal"/>
    <w:autoRedefine/>
    <w:uiPriority w:val="39"/>
    <w:rsid w:val="00D5683D"/>
  </w:style>
  <w:style w:type="paragraph" w:customStyle="1" w:styleId="Terzadicopertina">
    <w:name w:val="Terza di copertina"/>
    <w:basedOn w:val="Ttulo2"/>
    <w:rsid w:val="00D5683D"/>
    <w:pPr>
      <w:keepNext w:val="0"/>
      <w:spacing w:before="0"/>
      <w:jc w:val="center"/>
      <w:outlineLvl w:val="9"/>
    </w:pPr>
    <w:rPr>
      <w:rFonts w:ascii="Times New Roman" w:hAnsi="Times New Roman"/>
      <w:b w:val="0"/>
      <w:sz w:val="12"/>
    </w:rPr>
  </w:style>
  <w:style w:type="paragraph" w:styleId="Textonotapie">
    <w:name w:val="footnote text"/>
    <w:basedOn w:val="Normal"/>
    <w:semiHidden/>
    <w:rsid w:val="00D5683D"/>
    <w:rPr>
      <w:sz w:val="20"/>
    </w:rPr>
  </w:style>
  <w:style w:type="paragraph" w:customStyle="1" w:styleId="Tipologiadocumento">
    <w:name w:val="Tipologia documento"/>
    <w:basedOn w:val="Sottotitolocopertina"/>
    <w:rsid w:val="00D5683D"/>
    <w:pPr>
      <w:framePr w:w="8505" w:hSpace="142" w:wrap="around" w:vAnchor="page" w:hAnchor="page" w:xAlign="center" w:y="11341"/>
      <w:spacing w:after="0"/>
    </w:pPr>
  </w:style>
  <w:style w:type="paragraph" w:styleId="Ttulodendice">
    <w:name w:val="index heading"/>
    <w:semiHidden/>
    <w:rsid w:val="00D5683D"/>
    <w:pPr>
      <w:keepNext/>
      <w:spacing w:before="240" w:after="240" w:line="360" w:lineRule="exact"/>
    </w:pPr>
    <w:rPr>
      <w:rFonts w:ascii="Arial" w:hAnsi="Arial"/>
      <w:b/>
      <w:sz w:val="28"/>
    </w:rPr>
  </w:style>
  <w:style w:type="paragraph" w:customStyle="1" w:styleId="C-Logo">
    <w:name w:val="C - Logo"/>
    <w:basedOn w:val="Normal"/>
    <w:rsid w:val="00D5683D"/>
    <w:pPr>
      <w:framePr w:hSpace="11907" w:wrap="around" w:vAnchor="page" w:hAnchor="page" w:x="568" w:y="568" w:anchorLock="1"/>
      <w:jc w:val="left"/>
    </w:pPr>
  </w:style>
  <w:style w:type="paragraph" w:customStyle="1" w:styleId="C-MittenteG">
    <w:name w:val="C - Mittente G"/>
    <w:rsid w:val="00D5683D"/>
    <w:pPr>
      <w:framePr w:w="4253" w:h="2438" w:hRule="exact" w:wrap="notBeside" w:vAnchor="page" w:hAnchor="page" w:x="1986" w:y="2269" w:anchorLock="1"/>
    </w:pPr>
    <w:rPr>
      <w:rFonts w:ascii="Humnst777 Lt BT" w:hAnsi="Humnst777 Lt BT"/>
      <w:b/>
      <w:noProof/>
      <w:sz w:val="16"/>
    </w:rPr>
  </w:style>
  <w:style w:type="paragraph" w:customStyle="1" w:styleId="C-MittenteN">
    <w:name w:val="C - Mittente N"/>
    <w:basedOn w:val="C-MittenteG"/>
    <w:rsid w:val="00D5683D"/>
    <w:pPr>
      <w:framePr w:wrap="notBeside"/>
    </w:pPr>
    <w:rPr>
      <w:b w:val="0"/>
    </w:rPr>
  </w:style>
  <w:style w:type="paragraph" w:styleId="TDC6">
    <w:name w:val="toc 6"/>
    <w:basedOn w:val="Normal"/>
    <w:next w:val="Normal"/>
    <w:autoRedefine/>
    <w:semiHidden/>
    <w:rsid w:val="00D5683D"/>
    <w:pPr>
      <w:tabs>
        <w:tab w:val="left" w:pos="1418"/>
        <w:tab w:val="decimal" w:leader="dot" w:pos="9356"/>
      </w:tabs>
      <w:ind w:left="1418" w:right="851" w:hanging="1418"/>
    </w:pPr>
    <w:rPr>
      <w:noProof/>
    </w:rPr>
  </w:style>
  <w:style w:type="paragraph" w:styleId="TDC9">
    <w:name w:val="toc 9"/>
    <w:basedOn w:val="Normal"/>
    <w:next w:val="Normal"/>
    <w:autoRedefine/>
    <w:semiHidden/>
    <w:rsid w:val="00D5683D"/>
    <w:pPr>
      <w:ind w:left="1760"/>
    </w:pPr>
  </w:style>
  <w:style w:type="paragraph" w:customStyle="1" w:styleId="2Copertina">
    <w:name w:val="2Copertina"/>
    <w:basedOn w:val="Normal"/>
    <w:next w:val="Normal"/>
    <w:autoRedefine/>
    <w:uiPriority w:val="99"/>
    <w:rsid w:val="00D5683D"/>
    <w:pPr>
      <w:spacing w:after="120"/>
    </w:pPr>
    <w:rPr>
      <w:rFonts w:ascii="Arial" w:hAnsi="Arial"/>
      <w:b/>
      <w:sz w:val="28"/>
    </w:rPr>
  </w:style>
  <w:style w:type="paragraph" w:customStyle="1" w:styleId="Pidipagina2">
    <w:name w:val="Piè di pagina 2"/>
    <w:basedOn w:val="Piedepgina"/>
    <w:rsid w:val="00D5683D"/>
    <w:pPr>
      <w:spacing w:before="160"/>
    </w:pPr>
    <w:rPr>
      <w:sz w:val="12"/>
    </w:rPr>
  </w:style>
  <w:style w:type="paragraph" w:customStyle="1" w:styleId="Pidipagina1">
    <w:name w:val="Piè di pagina 1"/>
    <w:basedOn w:val="Piedepgina"/>
    <w:rsid w:val="00D5683D"/>
    <w:pPr>
      <w:spacing w:before="20"/>
    </w:pPr>
    <w:rPr>
      <w:noProof/>
      <w:sz w:val="16"/>
    </w:rPr>
  </w:style>
  <w:style w:type="paragraph" w:customStyle="1" w:styleId="Tipologia">
    <w:name w:val="Tipologia"/>
    <w:basedOn w:val="Normal"/>
    <w:rsid w:val="00D5683D"/>
    <w:pPr>
      <w:jc w:val="center"/>
    </w:pPr>
    <w:rPr>
      <w:rFonts w:ascii="Arial" w:hAnsi="Arial"/>
      <w:b/>
      <w:sz w:val="24"/>
    </w:rPr>
  </w:style>
  <w:style w:type="paragraph" w:styleId="ndice3">
    <w:name w:val="index 3"/>
    <w:basedOn w:val="Normal"/>
    <w:next w:val="Normal"/>
    <w:autoRedefine/>
    <w:semiHidden/>
    <w:rsid w:val="00D5683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D5683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D5683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D5683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D5683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D5683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D5683D"/>
    <w:pPr>
      <w:ind w:left="1980" w:hanging="220"/>
    </w:pPr>
  </w:style>
  <w:style w:type="character" w:customStyle="1" w:styleId="NumeropaginaG">
    <w:name w:val="Numero paginaG"/>
    <w:basedOn w:val="Nmerodepgina"/>
    <w:rsid w:val="00D5683D"/>
    <w:rPr>
      <w:rFonts w:ascii="Times New Roman" w:hAnsi="Times New Roman"/>
      <w:b/>
      <w:sz w:val="20"/>
    </w:rPr>
  </w:style>
  <w:style w:type="character" w:styleId="Refdecomentario">
    <w:name w:val="annotation reference"/>
    <w:basedOn w:val="Fuentedeprrafopredeter"/>
    <w:semiHidden/>
    <w:rsid w:val="00D5683D"/>
    <w:rPr>
      <w:sz w:val="16"/>
    </w:rPr>
  </w:style>
  <w:style w:type="paragraph" w:styleId="Textocomentario">
    <w:name w:val="annotation text"/>
    <w:basedOn w:val="Normal"/>
    <w:link w:val="TextocomentarioCar"/>
    <w:semiHidden/>
    <w:rsid w:val="00D5683D"/>
    <w:rPr>
      <w:sz w:val="20"/>
    </w:rPr>
  </w:style>
  <w:style w:type="paragraph" w:styleId="Textoindependiente">
    <w:name w:val="Body Text"/>
    <w:basedOn w:val="Normal"/>
    <w:rsid w:val="00D5683D"/>
    <w:rPr>
      <w:i/>
      <w:sz w:val="12"/>
    </w:rPr>
  </w:style>
  <w:style w:type="paragraph" w:customStyle="1" w:styleId="Pidipagina3">
    <w:name w:val="Piè di pagina 3"/>
    <w:basedOn w:val="Pidipagina1"/>
    <w:autoRedefine/>
    <w:rsid w:val="00D5683D"/>
    <w:rPr>
      <w:sz w:val="12"/>
    </w:rPr>
  </w:style>
  <w:style w:type="character" w:styleId="Hipervnculo">
    <w:name w:val="Hyperlink"/>
    <w:basedOn w:val="Fuentedeprrafopredeter"/>
    <w:uiPriority w:val="99"/>
    <w:rsid w:val="00D5683D"/>
    <w:rPr>
      <w:color w:val="0000FF"/>
      <w:u w:val="single"/>
    </w:rPr>
  </w:style>
  <w:style w:type="character" w:styleId="Hipervnculovisitado">
    <w:name w:val="FollowedHyperlink"/>
    <w:basedOn w:val="Fuentedeprrafopredeter"/>
    <w:rsid w:val="00D5683D"/>
    <w:rPr>
      <w:color w:val="800080"/>
      <w:u w:val="single"/>
    </w:rPr>
  </w:style>
  <w:style w:type="paragraph" w:styleId="Textodeglobo">
    <w:name w:val="Balloon Text"/>
    <w:basedOn w:val="Normal"/>
    <w:semiHidden/>
    <w:rsid w:val="001D7088"/>
    <w:rPr>
      <w:rFonts w:ascii="Tahoma" w:hAnsi="Tahoma" w:cs="Tahoma"/>
      <w:sz w:val="16"/>
      <w:szCs w:val="16"/>
    </w:rPr>
  </w:style>
  <w:style w:type="paragraph" w:customStyle="1" w:styleId="Disclaimer">
    <w:name w:val="Disclaimer"/>
    <w:basedOn w:val="Normal"/>
    <w:rsid w:val="00D5683D"/>
    <w:pPr>
      <w:spacing w:before="20"/>
      <w:jc w:val="center"/>
    </w:pPr>
    <w:rPr>
      <w:rFonts w:ascii="Arial" w:hAnsi="Arial"/>
      <w:sz w:val="14"/>
    </w:rPr>
  </w:style>
  <w:style w:type="paragraph" w:customStyle="1" w:styleId="DisclaimerCopertina">
    <w:name w:val="DisclaimerCopertina"/>
    <w:basedOn w:val="Normalespaziato"/>
    <w:rsid w:val="00D5683D"/>
    <w:pPr>
      <w:spacing w:before="20" w:after="0"/>
      <w:jc w:val="center"/>
    </w:pPr>
    <w:rPr>
      <w:rFonts w:ascii="Arial" w:hAnsi="Arial"/>
      <w:b/>
      <w:sz w:val="14"/>
    </w:rPr>
  </w:style>
  <w:style w:type="paragraph" w:customStyle="1" w:styleId="Bibliografa1">
    <w:name w:val="Bibliografía1"/>
    <w:basedOn w:val="Normal"/>
    <w:autoRedefine/>
    <w:uiPriority w:val="99"/>
    <w:rsid w:val="00AE7774"/>
    <w:pPr>
      <w:tabs>
        <w:tab w:val="num" w:pos="425"/>
      </w:tabs>
      <w:spacing w:before="180"/>
      <w:ind w:left="425" w:hanging="425"/>
    </w:pPr>
    <w:rPr>
      <w:szCs w:val="22"/>
    </w:rPr>
  </w:style>
  <w:style w:type="character" w:customStyle="1" w:styleId="hps">
    <w:name w:val="hps"/>
    <w:basedOn w:val="Fuentedeprrafopredeter"/>
    <w:rsid w:val="00AE7774"/>
  </w:style>
  <w:style w:type="character" w:customStyle="1" w:styleId="shorttext">
    <w:name w:val="short_text"/>
    <w:basedOn w:val="Fuentedeprrafopredeter"/>
    <w:uiPriority w:val="99"/>
    <w:rsid w:val="00AE7774"/>
  </w:style>
  <w:style w:type="table" w:styleId="Tablaconcuadrcula">
    <w:name w:val="Table Grid"/>
    <w:basedOn w:val="Tablanormal"/>
    <w:rsid w:val="00CB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5FD9"/>
    <w:pPr>
      <w:ind w:left="720"/>
      <w:contextualSpacing/>
    </w:pPr>
  </w:style>
  <w:style w:type="paragraph" w:customStyle="1" w:styleId="Bibliografa2">
    <w:name w:val="Bibliografía2"/>
    <w:basedOn w:val="Normal"/>
    <w:autoRedefine/>
    <w:rsid w:val="006A558E"/>
    <w:pPr>
      <w:tabs>
        <w:tab w:val="num" w:pos="425"/>
      </w:tabs>
      <w:spacing w:before="180"/>
      <w:ind w:left="425" w:hanging="425"/>
    </w:pPr>
  </w:style>
  <w:style w:type="character" w:styleId="nfasis">
    <w:name w:val="Emphasis"/>
    <w:basedOn w:val="Fuentedeprrafopredeter"/>
    <w:qFormat/>
    <w:rsid w:val="00580DD5"/>
    <w:rPr>
      <w:i/>
      <w:iCs/>
    </w:rPr>
  </w:style>
  <w:style w:type="paragraph" w:customStyle="1" w:styleId="Texto">
    <w:name w:val="Texto"/>
    <w:basedOn w:val="Normal"/>
    <w:rsid w:val="00D30258"/>
    <w:pPr>
      <w:spacing w:before="60" w:after="60"/>
      <w:jc w:val="left"/>
    </w:pPr>
    <w:rPr>
      <w:rFonts w:ascii="Arial" w:hAnsi="Arial" w:cs="Arial"/>
      <w:sz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B22F8"/>
    <w:rPr>
      <w:color w:val="808080"/>
    </w:rPr>
  </w:style>
  <w:style w:type="paragraph" w:styleId="NormalWeb">
    <w:name w:val="Normal (Web)"/>
    <w:basedOn w:val="Normal"/>
    <w:uiPriority w:val="99"/>
    <w:unhideWhenUsed/>
    <w:rsid w:val="001E30AA"/>
    <w:pPr>
      <w:spacing w:before="100" w:beforeAutospacing="1" w:after="100" w:afterAutospacing="1"/>
      <w:jc w:val="left"/>
    </w:pPr>
    <w:rPr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0544F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0544F"/>
  </w:style>
  <w:style w:type="character" w:customStyle="1" w:styleId="AsuntodelcomentarioCar">
    <w:name w:val="Asunto del comentario Car"/>
    <w:basedOn w:val="TextocomentarioCar"/>
    <w:link w:val="Asuntodelcomentario"/>
    <w:rsid w:val="00C0544F"/>
    <w:rPr>
      <w:b/>
      <w:bCs/>
    </w:rPr>
  </w:style>
  <w:style w:type="paragraph" w:customStyle="1" w:styleId="Esquema">
    <w:name w:val="Esquema"/>
    <w:basedOn w:val="Normal"/>
    <w:rsid w:val="00B428C1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rFonts w:ascii="Arial" w:hAnsi="Arial"/>
      <w:color w:val="004165"/>
      <w:sz w:val="20"/>
      <w:szCs w:val="24"/>
      <w:lang w:val="es-ES" w:eastAsia="es-ES"/>
    </w:rPr>
  </w:style>
  <w:style w:type="paragraph" w:styleId="Revisin">
    <w:name w:val="Revision"/>
    <w:hidden/>
    <w:uiPriority w:val="99"/>
    <w:semiHidden/>
    <w:rsid w:val="00DB7A34"/>
    <w:rPr>
      <w:sz w:val="22"/>
    </w:rPr>
  </w:style>
  <w:style w:type="character" w:customStyle="1" w:styleId="Ttulo9Car">
    <w:name w:val="Título 9 Car"/>
    <w:basedOn w:val="Fuentedeprrafopredeter"/>
    <w:link w:val="Ttulo9"/>
    <w:rsid w:val="002E5943"/>
    <w:rPr>
      <w:rFonts w:ascii="Arial" w:hAnsi="Arial"/>
      <w:b/>
      <w:sz w:val="22"/>
    </w:rPr>
  </w:style>
  <w:style w:type="character" w:customStyle="1" w:styleId="Ttulo1Car">
    <w:name w:val="Título 1 Car"/>
    <w:basedOn w:val="Fuentedeprrafopredeter"/>
    <w:link w:val="Ttulo1"/>
    <w:rsid w:val="00A32E1F"/>
    <w:rPr>
      <w:rFonts w:ascii="Arial" w:hAnsi="Arial"/>
      <w:b/>
      <w:sz w:val="28"/>
    </w:rPr>
  </w:style>
  <w:style w:type="table" w:styleId="Listaclara-nfasis1">
    <w:name w:val="Light List Accent 1"/>
    <w:basedOn w:val="Tablanormal"/>
    <w:uiPriority w:val="61"/>
    <w:rsid w:val="00A32E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697E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4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5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2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19.wmf"/><Relationship Id="rId50" Type="http://schemas.openxmlformats.org/officeDocument/2006/relationships/control" Target="activeX/activeX20.xml"/><Relationship Id="rId55" Type="http://schemas.openxmlformats.org/officeDocument/2006/relationships/hyperlink" Target="mailto:luis.sotelo@enel.com" TargetMode="External"/><Relationship Id="rId63" Type="http://schemas.openxmlformats.org/officeDocument/2006/relationships/image" Target="media/image25.wmf"/><Relationship Id="rId68" Type="http://schemas.openxmlformats.org/officeDocument/2006/relationships/control" Target="activeX/activeX27.xml"/><Relationship Id="rId76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image" Target="media/image29.wmf"/><Relationship Id="rId9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10.wmf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4.wmf"/><Relationship Id="rId40" Type="http://schemas.openxmlformats.org/officeDocument/2006/relationships/control" Target="activeX/activeX15.xml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hyperlink" Target="mailto:cesar.ramirez@enel.com" TargetMode="External"/><Relationship Id="rId66" Type="http://schemas.openxmlformats.org/officeDocument/2006/relationships/control" Target="activeX/activeX26.xml"/><Relationship Id="rId74" Type="http://schemas.openxmlformats.org/officeDocument/2006/relationships/control" Target="activeX/activeX30.xml"/><Relationship Id="rId79" Type="http://schemas.openxmlformats.org/officeDocument/2006/relationships/image" Target="media/image35.png"/><Relationship Id="rId87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image" Target="media/image24.wmf"/><Relationship Id="rId82" Type="http://schemas.openxmlformats.org/officeDocument/2006/relationships/image" Target="media/image38.png"/><Relationship Id="rId90" Type="http://schemas.openxmlformats.org/officeDocument/2006/relationships/footer" Target="footer2.xml"/><Relationship Id="rId95" Type="http://schemas.openxmlformats.org/officeDocument/2006/relationships/theme" Target="theme/theme1.xml"/><Relationship Id="rId19" Type="http://schemas.openxmlformats.org/officeDocument/2006/relationships/image" Target="media/image5.wmf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control" Target="activeX/activeX10.xml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control" Target="activeX/activeX19.xml"/><Relationship Id="rId56" Type="http://schemas.openxmlformats.org/officeDocument/2006/relationships/hyperlink" Target="mailto:hugo.nova@enel.com" TargetMode="External"/><Relationship Id="rId64" Type="http://schemas.openxmlformats.org/officeDocument/2006/relationships/control" Target="activeX/activeX25.xml"/><Relationship Id="rId69" Type="http://schemas.openxmlformats.org/officeDocument/2006/relationships/image" Target="media/image28.wmf"/><Relationship Id="rId77" Type="http://schemas.openxmlformats.org/officeDocument/2006/relationships/image" Target="media/image33.png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control" Target="activeX/activeX29.xml"/><Relationship Id="rId80" Type="http://schemas.openxmlformats.org/officeDocument/2006/relationships/image" Target="media/image36.png"/><Relationship Id="rId85" Type="http://schemas.openxmlformats.org/officeDocument/2006/relationships/image" Target="media/image41.png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control" Target="activeX/activeX5.xml"/><Relationship Id="rId41" Type="http://schemas.openxmlformats.org/officeDocument/2006/relationships/image" Target="media/image16.wmf"/><Relationship Id="rId54" Type="http://schemas.openxmlformats.org/officeDocument/2006/relationships/control" Target="activeX/activeX22.xml"/><Relationship Id="rId62" Type="http://schemas.openxmlformats.org/officeDocument/2006/relationships/control" Target="activeX/activeX24.xml"/><Relationship Id="rId70" Type="http://schemas.openxmlformats.org/officeDocument/2006/relationships/control" Target="activeX/activeX28.xml"/><Relationship Id="rId75" Type="http://schemas.openxmlformats.org/officeDocument/2006/relationships/image" Target="media/image31.png"/><Relationship Id="rId83" Type="http://schemas.openxmlformats.org/officeDocument/2006/relationships/image" Target="media/image39.png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image" Target="media/image20.wmf"/><Relationship Id="rId57" Type="http://schemas.openxmlformats.org/officeDocument/2006/relationships/hyperlink" Target="mailto:dennis.cea@enel.com" TargetMode="External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44" Type="http://schemas.openxmlformats.org/officeDocument/2006/relationships/control" Target="activeX/activeX17.xml"/><Relationship Id="rId52" Type="http://schemas.openxmlformats.org/officeDocument/2006/relationships/control" Target="activeX/activeX21.xml"/><Relationship Id="rId60" Type="http://schemas.openxmlformats.org/officeDocument/2006/relationships/control" Target="activeX/activeX23.xml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image" Target="media/image34.png"/><Relationship Id="rId81" Type="http://schemas.openxmlformats.org/officeDocument/2006/relationships/image" Target="media/image37.png"/><Relationship Id="rId86" Type="http://schemas.openxmlformats.org/officeDocument/2006/relationships/hyperlink" Target="https://webmail.indra.es/owa/redir.aspx?SURL=603Bgl6mfYf7ABJHV1SNt4yTOYllSbhX8fyMewIUbisWB3YSoIjTCG0AYQBpAGwAdABvADoASQBjAHQALgBzAHAAcgBpAG4AZwBAAGUAbgBlAGwALgBjAG8AbQA.&amp;URL=mailto%3aIct.spring%40enel.com" TargetMode="External"/><Relationship Id="rId9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lores\Documents\Energy&amp;Utilities\Enel\SAP-PPM%20Integration%20Implementation%20Project\Plantillas\SM100-UserReq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D5D979633D4A2593244DE2BC09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08E82-6FB1-47B3-9DCB-34B866AEF9D4}"/>
      </w:docPartPr>
      <w:docPartBody>
        <w:p w:rsidR="00AD6293" w:rsidRDefault="00D60C4E" w:rsidP="00D60C4E">
          <w:pPr>
            <w:pStyle w:val="61D5D979633D4A2593244DE2BC0965807"/>
          </w:pPr>
          <w:r w:rsidRPr="0052598E">
            <w:rPr>
              <w:rFonts w:ascii="Arial" w:hAnsi="Arial" w:cs="Arial"/>
              <w:i/>
              <w:sz w:val="16"/>
              <w:szCs w:val="16"/>
              <w:lang w:val="en-US"/>
            </w:rPr>
            <w:t xml:space="preserve">Insert name and function / unit / </w:t>
          </w:r>
          <w:r>
            <w:rPr>
              <w:rFonts w:ascii="Arial" w:hAnsi="Arial" w:cs="Arial"/>
              <w:i/>
              <w:sz w:val="16"/>
              <w:szCs w:val="16"/>
              <w:lang w:val="en-US"/>
            </w:rPr>
            <w:t xml:space="preserve">company </w:t>
          </w:r>
          <w:r w:rsidRPr="0052598E">
            <w:rPr>
              <w:rFonts w:ascii="Arial" w:hAnsi="Arial" w:cs="Arial"/>
              <w:i/>
              <w:sz w:val="16"/>
              <w:szCs w:val="16"/>
              <w:lang w:val="en-US"/>
            </w:rPr>
            <w:t>of the template</w:t>
          </w:r>
          <w:r>
            <w:rPr>
              <w:rFonts w:ascii="Arial" w:hAnsi="Arial" w:cs="Arial"/>
              <w:i/>
              <w:sz w:val="16"/>
              <w:szCs w:val="16"/>
              <w:lang w:val="en-US"/>
            </w:rPr>
            <w:t xml:space="preserve"> writer</w:t>
          </w:r>
          <w:r w:rsidRPr="0052598E">
            <w:rPr>
              <w:rFonts w:ascii="Arial" w:hAnsi="Arial" w:cs="Arial"/>
              <w:i/>
              <w:sz w:val="16"/>
              <w:szCs w:val="16"/>
              <w:lang w:val="en-US"/>
            </w:rPr>
            <w:t>.</w:t>
          </w:r>
        </w:p>
      </w:docPartBody>
    </w:docPart>
    <w:docPart>
      <w:docPartPr>
        <w:name w:val="A02E75BA744541B593E88FF36027F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49D60-B1B3-4F9D-863C-C6AC21280844}"/>
      </w:docPartPr>
      <w:docPartBody>
        <w:p w:rsidR="00AD6293" w:rsidRDefault="00D60C4E" w:rsidP="00D60C4E">
          <w:pPr>
            <w:pStyle w:val="A02E75BA744541B593E88FF36027FE837"/>
          </w:pPr>
          <w:r w:rsidRPr="00152473">
            <w:rPr>
              <w:rFonts w:ascii="Arial" w:hAnsi="Arial" w:cs="Arial"/>
              <w:i/>
              <w:sz w:val="16"/>
              <w:szCs w:val="16"/>
              <w:lang w:val="en-US"/>
            </w:rPr>
            <w:t>dd/mm/yyyy</w:t>
          </w:r>
        </w:p>
      </w:docPartBody>
    </w:docPart>
    <w:docPart>
      <w:docPartPr>
        <w:name w:val="CF02182627CB47BDBB090A324B586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79CAD-D045-401E-BBF5-3CAB7BAD8A5F}"/>
      </w:docPartPr>
      <w:docPartBody>
        <w:p w:rsidR="00AD6293" w:rsidRDefault="00D60C4E" w:rsidP="00D60C4E">
          <w:pPr>
            <w:pStyle w:val="CF02182627CB47BDBB090A324B586AE87"/>
          </w:pPr>
          <w:r w:rsidRPr="0052598E">
            <w:rPr>
              <w:rFonts w:ascii="Arial" w:hAnsi="Arial" w:cs="Arial"/>
              <w:i/>
              <w:sz w:val="16"/>
              <w:szCs w:val="16"/>
              <w:lang w:val="en-US"/>
            </w:rPr>
            <w:t xml:space="preserve">Enter the name and role of the </w:t>
          </w:r>
          <w:r>
            <w:rPr>
              <w:rFonts w:ascii="Arial" w:hAnsi="Arial" w:cs="Arial"/>
              <w:i/>
              <w:sz w:val="16"/>
              <w:szCs w:val="16"/>
              <w:lang w:val="en-US"/>
            </w:rPr>
            <w:t xml:space="preserve">person verifying </w:t>
          </w:r>
          <w:r w:rsidRPr="0052598E">
            <w:rPr>
              <w:rFonts w:ascii="Arial" w:hAnsi="Arial" w:cs="Arial"/>
              <w:i/>
              <w:sz w:val="16"/>
              <w:szCs w:val="16"/>
              <w:lang w:val="en-US"/>
            </w:rPr>
            <w:t xml:space="preserve">the template.   </w:t>
          </w:r>
        </w:p>
      </w:docPartBody>
    </w:docPart>
    <w:docPart>
      <w:docPartPr>
        <w:name w:val="B3D8716A075347CD9EE443B2C4A9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6F7A7-64EF-4AF5-B4E5-784BCF07440D}"/>
      </w:docPartPr>
      <w:docPartBody>
        <w:p w:rsidR="00AD6293" w:rsidRDefault="00D60C4E" w:rsidP="00D60C4E">
          <w:pPr>
            <w:pStyle w:val="B3D8716A075347CD9EE443B2C4A980187"/>
          </w:pPr>
          <w:r w:rsidRPr="00152473">
            <w:rPr>
              <w:rFonts w:ascii="Arial" w:hAnsi="Arial" w:cs="Arial"/>
              <w:i/>
              <w:sz w:val="16"/>
              <w:szCs w:val="16"/>
              <w:lang w:val="en-US"/>
            </w:rPr>
            <w:t>dd/mm/yyyy</w:t>
          </w:r>
        </w:p>
      </w:docPartBody>
    </w:docPart>
    <w:docPart>
      <w:docPartPr>
        <w:name w:val="DB7E1169E6824C26B6E40343E221A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DD942-1878-429D-9221-1477569D8C73}"/>
      </w:docPartPr>
      <w:docPartBody>
        <w:p w:rsidR="00AD6293" w:rsidRDefault="00D60C4E" w:rsidP="00D60C4E">
          <w:pPr>
            <w:pStyle w:val="DB7E1169E6824C26B6E40343E221AF067"/>
          </w:pPr>
          <w:r w:rsidRPr="0052598E">
            <w:rPr>
              <w:rFonts w:ascii="Arial" w:hAnsi="Arial" w:cs="Arial"/>
              <w:i/>
              <w:sz w:val="16"/>
              <w:szCs w:val="16"/>
              <w:lang w:val="en-US"/>
            </w:rPr>
            <w:t xml:space="preserve">Enter the name and role of the </w:t>
          </w:r>
          <w:r>
            <w:rPr>
              <w:rFonts w:ascii="Arial" w:hAnsi="Arial" w:cs="Arial"/>
              <w:i/>
              <w:sz w:val="16"/>
              <w:szCs w:val="16"/>
              <w:lang w:val="en-US"/>
            </w:rPr>
            <w:t xml:space="preserve">person </w:t>
          </w:r>
          <w:r w:rsidRPr="0052598E">
            <w:rPr>
              <w:rFonts w:ascii="Arial" w:hAnsi="Arial" w:cs="Arial"/>
              <w:i/>
              <w:sz w:val="16"/>
              <w:szCs w:val="16"/>
              <w:lang w:val="en-US"/>
            </w:rPr>
            <w:t>approv</w:t>
          </w:r>
          <w:r>
            <w:rPr>
              <w:rFonts w:ascii="Arial" w:hAnsi="Arial" w:cs="Arial"/>
              <w:i/>
              <w:sz w:val="16"/>
              <w:szCs w:val="16"/>
              <w:lang w:val="en-US"/>
            </w:rPr>
            <w:t xml:space="preserve">ing </w:t>
          </w:r>
          <w:r w:rsidRPr="0052598E">
            <w:rPr>
              <w:rFonts w:ascii="Arial" w:hAnsi="Arial" w:cs="Arial"/>
              <w:i/>
              <w:sz w:val="16"/>
              <w:szCs w:val="16"/>
              <w:lang w:val="en-US"/>
            </w:rPr>
            <w:t>the template.</w:t>
          </w:r>
        </w:p>
      </w:docPartBody>
    </w:docPart>
    <w:docPart>
      <w:docPartPr>
        <w:name w:val="007F2C52D1D74B54ACA51232B755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C8808-7198-4116-9C34-0375534FC017}"/>
      </w:docPartPr>
      <w:docPartBody>
        <w:p w:rsidR="00AD6293" w:rsidRDefault="00D60C4E" w:rsidP="00D60C4E">
          <w:pPr>
            <w:pStyle w:val="007F2C52D1D74B54ACA51232B755D5737"/>
          </w:pPr>
          <w:r w:rsidRPr="00152473">
            <w:rPr>
              <w:rFonts w:ascii="Arial" w:hAnsi="Arial" w:cs="Arial"/>
              <w:i/>
              <w:sz w:val="16"/>
              <w:szCs w:val="16"/>
              <w:lang w:val="en-US"/>
            </w:rPr>
            <w:t>dd/mm/yyyy</w:t>
          </w:r>
        </w:p>
      </w:docPartBody>
    </w:docPart>
    <w:docPart>
      <w:docPartPr>
        <w:name w:val="5B3AA4AF0FD4494B8FBA0406FA945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F422E-0B93-455B-AB5D-F7A5DBCBE7A9}"/>
      </w:docPartPr>
      <w:docPartBody>
        <w:p w:rsidR="00AD6293" w:rsidRDefault="00D60C4E" w:rsidP="00D60C4E">
          <w:pPr>
            <w:pStyle w:val="5B3AA4AF0FD4494B8FBA0406FA94560C7"/>
          </w:pPr>
          <w:r w:rsidRPr="00152473">
            <w:rPr>
              <w:rFonts w:ascii="Arial" w:hAnsi="Arial" w:cs="Arial"/>
              <w:i/>
              <w:iCs/>
              <w:lang w:val="en-US"/>
            </w:rPr>
            <w:t xml:space="preserve">List of recipients and delivery modes of the document. </w:t>
          </w:r>
        </w:p>
      </w:docPartBody>
    </w:docPart>
    <w:docPart>
      <w:docPartPr>
        <w:name w:val="7DEBAF1F6F764976A5D3D34A9B671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17EB0-E795-404B-BE04-94B28B2AE24C}"/>
      </w:docPartPr>
      <w:docPartBody>
        <w:p w:rsidR="00AD6293" w:rsidRDefault="00D60C4E" w:rsidP="00D60C4E">
          <w:pPr>
            <w:pStyle w:val="7DEBAF1F6F764976A5D3D34A9B671A5D7"/>
          </w:pPr>
          <w:r w:rsidRPr="00152473">
            <w:rPr>
              <w:rFonts w:ascii="Arial" w:hAnsi="Arial" w:cs="Arial"/>
              <w:i/>
              <w:lang w:val="en-US"/>
            </w:rPr>
            <w:t>The document is sent by mail and is still available on the web site / FTP Server.</w:t>
          </w:r>
        </w:p>
      </w:docPartBody>
    </w:docPart>
    <w:docPart>
      <w:docPartPr>
        <w:name w:val="B136392103DB4DC9AC630C9FD4A81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B9000-BB45-4172-A8DF-331CD905099E}"/>
      </w:docPartPr>
      <w:docPartBody>
        <w:p w:rsidR="00AD6293" w:rsidRDefault="00D60C4E" w:rsidP="00D60C4E">
          <w:pPr>
            <w:pStyle w:val="B136392103DB4DC9AC630C9FD4A814AA7"/>
          </w:pPr>
          <w:r w:rsidRPr="00DA0E51">
            <w:rPr>
              <w:rFonts w:ascii="Arial" w:hAnsi="Arial" w:cs="Arial"/>
              <w:i/>
              <w:lang w:val="en-GB"/>
            </w:rPr>
            <w:t>The changes in the document must be detailed in this table:</w:t>
          </w:r>
        </w:p>
      </w:docPartBody>
    </w:docPart>
    <w:docPart>
      <w:docPartPr>
        <w:name w:val="2EBEFEDE67DF421FB8D60B35B53C2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7016D-A2EE-4B2E-9164-53F693D31B77}"/>
      </w:docPartPr>
      <w:docPartBody>
        <w:p w:rsidR="00AD6293" w:rsidRDefault="00D60C4E" w:rsidP="00D60C4E">
          <w:pPr>
            <w:pStyle w:val="2EBEFEDE67DF421FB8D60B35B53C24137"/>
          </w:pPr>
          <w:r w:rsidRPr="007F3CD6">
            <w:rPr>
              <w:rFonts w:ascii="Arial" w:hAnsi="Arial" w:cs="Arial"/>
              <w:lang w:val="en-US"/>
            </w:rPr>
            <w:t xml:space="preserve">Author, Title of the first document, Publisher, Month 20XX </w:t>
          </w:r>
        </w:p>
      </w:docPartBody>
    </w:docPart>
    <w:docPart>
      <w:docPartPr>
        <w:name w:val="5F52AA0AF17748F88C3E47938C2E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6FEA3-78BF-4C8A-BBC0-E2D89311E336}"/>
      </w:docPartPr>
      <w:docPartBody>
        <w:p w:rsidR="00AD6293" w:rsidRDefault="00D60C4E" w:rsidP="00D60C4E">
          <w:pPr>
            <w:pStyle w:val="5F52AA0AF17748F88C3E47938C2EEA657"/>
          </w:pPr>
          <w:r w:rsidRPr="007F3CD6">
            <w:rPr>
              <w:rFonts w:ascii="Arial" w:hAnsi="Arial" w:cs="Arial"/>
              <w:lang w:val="en-US"/>
            </w:rPr>
            <w:t xml:space="preserve">Author, Title of the first document, Publisher, Month 20XX </w:t>
          </w:r>
        </w:p>
      </w:docPartBody>
    </w:docPart>
    <w:docPart>
      <w:docPartPr>
        <w:name w:val="DCD2A43AFC6440F29D97F48CE45A1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9A247-043D-4AB7-A8CE-4BF2D1FD3AF8}"/>
      </w:docPartPr>
      <w:docPartBody>
        <w:p w:rsidR="00AD6293" w:rsidRDefault="00D60C4E" w:rsidP="00D60C4E">
          <w:pPr>
            <w:pStyle w:val="DCD2A43AFC6440F29D97F48CE45A16937"/>
          </w:pPr>
          <w:r w:rsidRPr="00087C69">
            <w:rPr>
              <w:rFonts w:ascii="Arial" w:hAnsi="Arial" w:cs="Arial"/>
              <w:i/>
              <w:lang w:val="en-US"/>
            </w:rPr>
            <w:t>List of definitions of specific terms used in the document or ICT terms that will be also used in further documents. List of Acronyms. Full description of each adopted abbreviation.</w:t>
          </w:r>
        </w:p>
      </w:docPartBody>
    </w:docPart>
    <w:docPart>
      <w:docPartPr>
        <w:name w:val="240DC09B3A4C40FA826A2CBAE10B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4DD2-9F13-40E2-94D6-1830F2F33DF7}"/>
      </w:docPartPr>
      <w:docPartBody>
        <w:p w:rsidR="00AD6293" w:rsidRDefault="00D60C4E" w:rsidP="00D60C4E">
          <w:pPr>
            <w:pStyle w:val="240DC09B3A4C40FA826A2CBAE10BB5227"/>
          </w:pPr>
          <w:r w:rsidRPr="00087C69">
            <w:rPr>
              <w:rFonts w:ascii="Arial" w:hAnsi="Arial" w:cs="Arial"/>
              <w:i/>
              <w:lang w:val="en-US"/>
            </w:rPr>
            <w:t>List of definitions used in this document.</w:t>
          </w:r>
        </w:p>
      </w:docPartBody>
    </w:docPart>
    <w:docPart>
      <w:docPartPr>
        <w:name w:val="7CEF885A878646EAAE523262DE4D0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29F9C-F6D2-4788-9763-2166EDBDB2BC}"/>
      </w:docPartPr>
      <w:docPartBody>
        <w:p w:rsidR="00AD6293" w:rsidRDefault="00D60C4E" w:rsidP="00D60C4E">
          <w:pPr>
            <w:pStyle w:val="7CEF885A878646EAAE523262DE4D07827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Functional diagram</w:t>
          </w:r>
        </w:p>
      </w:docPartBody>
    </w:docPart>
    <w:docPart>
      <w:docPartPr>
        <w:name w:val="401A5B3EB79D402A89BA7AF2DD809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F86C6-5247-4D54-ACD9-5D34028ACFD8}"/>
      </w:docPartPr>
      <w:docPartBody>
        <w:p w:rsidR="00D60C4E" w:rsidRPr="005601E6" w:rsidRDefault="00D60C4E" w:rsidP="007517CF">
          <w:pPr>
            <w:rPr>
              <w:rFonts w:ascii="Arial" w:hAnsi="Arial" w:cs="Arial"/>
              <w:i/>
              <w:sz w:val="20"/>
              <w:lang w:val="en-US"/>
            </w:rPr>
          </w:pPr>
          <w:r w:rsidRPr="005601E6">
            <w:rPr>
              <w:rFonts w:ascii="Arial" w:hAnsi="Arial" w:cs="Arial"/>
              <w:i/>
              <w:sz w:val="20"/>
              <w:lang w:val="en-US"/>
            </w:rPr>
            <w:t>Structured representation of the functions (activities, actions, processes, operations) within the system or one of its parts.</w:t>
          </w:r>
        </w:p>
        <w:p w:rsidR="00AD6293" w:rsidRDefault="00D60C4E" w:rsidP="00D60C4E">
          <w:pPr>
            <w:pStyle w:val="401A5B3EB79D402A89BA7AF2DD809D007"/>
          </w:pP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The model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aims at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>facilitat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ing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the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identification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>of information needs and help</w:t>
          </w:r>
          <w:r>
            <w:rPr>
              <w:rFonts w:ascii="Arial" w:hAnsi="Arial" w:cs="Arial"/>
              <w:i/>
              <w:sz w:val="20"/>
              <w:lang w:val="en-US"/>
            </w:rPr>
            <w:t>ing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 to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recognize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>opportunities.</w:t>
          </w:r>
        </w:p>
      </w:docPartBody>
    </w:docPart>
    <w:docPart>
      <w:docPartPr>
        <w:name w:val="5C028507A0BC4DDC927A0189BA7F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6C22-80D8-4C4B-8974-0EFF3EC95CB3}"/>
      </w:docPartPr>
      <w:docPartBody>
        <w:p w:rsidR="00AD6293" w:rsidRDefault="00D60C4E" w:rsidP="00D60C4E">
          <w:pPr>
            <w:pStyle w:val="5C028507A0BC4DDC927A0189BA7F39717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Component diagram</w:t>
          </w:r>
        </w:p>
      </w:docPartBody>
    </w:docPart>
    <w:docPart>
      <w:docPartPr>
        <w:name w:val="FBB27C8300AD437F95C41A5BC5D17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56914-BD5A-4425-8C02-FC71C120EC56}"/>
      </w:docPartPr>
      <w:docPartBody>
        <w:p w:rsidR="00D60C4E" w:rsidRPr="005601E6" w:rsidRDefault="00D60C4E" w:rsidP="007517CF">
          <w:pPr>
            <w:rPr>
              <w:rFonts w:ascii="Arial" w:hAnsi="Arial" w:cs="Arial"/>
              <w:i/>
              <w:sz w:val="20"/>
              <w:lang w:val="en-US"/>
            </w:rPr>
          </w:pP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Diagram which has the purpose of representing the internal structure of the software system modeled in terms of its main components and the relationships between them. </w:t>
          </w:r>
        </w:p>
        <w:p w:rsidR="00AD6293" w:rsidRDefault="00D60C4E" w:rsidP="00D60C4E">
          <w:pPr>
            <w:pStyle w:val="FBB27C8300AD437F95C41A5BC5D17EB77"/>
          </w:pP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A component is a software unit with a distinct identity, as well as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a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>distinct responsibility and well-defined interfaces.</w:t>
          </w:r>
        </w:p>
      </w:docPartBody>
    </w:docPart>
    <w:docPart>
      <w:docPartPr>
        <w:name w:val="5516B2CA7D3E4D50B1FAC296DC041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62941-C5AE-430F-9D7D-4B08FE5A3391}"/>
      </w:docPartPr>
      <w:docPartBody>
        <w:p w:rsidR="00AD6293" w:rsidRDefault="00D60C4E" w:rsidP="00D60C4E">
          <w:pPr>
            <w:pStyle w:val="5516B2CA7D3E4D50B1FAC296DC0411CC7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Deployment diagram</w:t>
          </w:r>
        </w:p>
      </w:docPartBody>
    </w:docPart>
    <w:docPart>
      <w:docPartPr>
        <w:name w:val="C3D99ABA293E45DD81CEC6DA646C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85203-5A24-438A-B932-7B3B2279B957}"/>
      </w:docPartPr>
      <w:docPartBody>
        <w:p w:rsidR="00D60C4E" w:rsidRPr="005601E6" w:rsidRDefault="00D60C4E" w:rsidP="007517CF">
          <w:pPr>
            <w:rPr>
              <w:rFonts w:ascii="Arial" w:hAnsi="Arial" w:cs="Arial"/>
              <w:i/>
              <w:sz w:val="20"/>
              <w:lang w:val="en-US"/>
            </w:rPr>
          </w:pPr>
          <w:r w:rsidRPr="005601E6">
            <w:rPr>
              <w:rFonts w:ascii="Arial" w:hAnsi="Arial" w:cs="Arial"/>
              <w:i/>
              <w:sz w:val="20"/>
              <w:lang w:val="en-US"/>
            </w:rPr>
            <w:t>Diagram which describes a system in terms of hardware resources, nodes, and relationships between them.</w:t>
          </w:r>
        </w:p>
        <w:p w:rsidR="00D60C4E" w:rsidRPr="005601E6" w:rsidRDefault="00D60C4E" w:rsidP="007517CF">
          <w:pPr>
            <w:rPr>
              <w:rFonts w:ascii="Arial" w:hAnsi="Arial" w:cs="Arial"/>
              <w:i/>
              <w:sz w:val="20"/>
              <w:lang w:val="en-US"/>
            </w:rPr>
          </w:pP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Often there is a diagram showing how the software components are distributed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in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>the available hardware resources on the system.</w:t>
          </w:r>
        </w:p>
        <w:p w:rsidR="00AD6293" w:rsidRDefault="00D60C4E" w:rsidP="00D60C4E">
          <w:pPr>
            <w:pStyle w:val="C3D99ABA293E45DD81CEC6DA646C99367"/>
          </w:pP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In essence, it shows the physical location (deployment) of components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of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>the architecture</w:t>
          </w:r>
        </w:p>
      </w:docPartBody>
    </w:docPart>
    <w:docPart>
      <w:docPartPr>
        <w:name w:val="D5E659193C7E4302BE72205B654C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A2E8C-64B3-4F41-A158-BB1D27B814A7}"/>
      </w:docPartPr>
      <w:docPartBody>
        <w:p w:rsidR="00AD6293" w:rsidRDefault="00D60C4E" w:rsidP="00D60C4E">
          <w:pPr>
            <w:pStyle w:val="D5E659193C7E4302BE72205B654C41FA7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Activity diagram</w:t>
          </w:r>
        </w:p>
      </w:docPartBody>
    </w:docPart>
    <w:docPart>
      <w:docPartPr>
        <w:name w:val="86CB53F428284BE38EF6A1D2ED35A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B153-D376-4A33-BBBD-D26BAD680A11}"/>
      </w:docPartPr>
      <w:docPartBody>
        <w:p w:rsidR="00AD6293" w:rsidRDefault="00D60C4E" w:rsidP="00D60C4E">
          <w:pPr>
            <w:pStyle w:val="86CB53F428284BE38EF6A1D2ED35A46E7"/>
          </w:pP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The process view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is a way of showing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what the system does at a high level from a process prospective,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explaining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>how the small steps within the process fit together, in terms of order and information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 </w:t>
          </w:r>
          <w:r w:rsidRPr="005601E6">
            <w:rPr>
              <w:rFonts w:ascii="Arial" w:hAnsi="Arial" w:cs="Arial"/>
              <w:i/>
              <w:sz w:val="20"/>
              <w:lang w:val="en-US"/>
            </w:rPr>
            <w:t>flow.</w:t>
          </w:r>
        </w:p>
      </w:docPartBody>
    </w:docPart>
    <w:docPart>
      <w:docPartPr>
        <w:name w:val="E56E9CE357B640F4AB0009900E8B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F6F4-104D-4BA4-8FF9-9CAB543CA5E0}"/>
      </w:docPartPr>
      <w:docPartBody>
        <w:p w:rsidR="00AD6293" w:rsidRDefault="00D60C4E" w:rsidP="00D60C4E">
          <w:pPr>
            <w:pStyle w:val="E56E9CE357B640F4AB0009900E8B190D7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Use case diagram</w:t>
          </w:r>
        </w:p>
      </w:docPartBody>
    </w:docPart>
    <w:docPart>
      <w:docPartPr>
        <w:name w:val="7EB4F1ABD277470FB7DFB8283F5A3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D3806-81C3-414B-A58E-F606B35FECF8}"/>
      </w:docPartPr>
      <w:docPartBody>
        <w:p w:rsidR="00D60C4E" w:rsidRPr="005601E6" w:rsidRDefault="00D60C4E" w:rsidP="007517CF">
          <w:pPr>
            <w:rPr>
              <w:rFonts w:ascii="Arial" w:hAnsi="Arial" w:cs="Arial"/>
              <w:i/>
              <w:sz w:val="20"/>
              <w:lang w:val="en-US"/>
            </w:rPr>
          </w:pPr>
          <w:r w:rsidRPr="005601E6">
            <w:rPr>
              <w:rFonts w:ascii="Arial" w:hAnsi="Arial" w:cs="Arial"/>
              <w:i/>
              <w:sz w:val="20"/>
              <w:lang w:val="en-US"/>
            </w:rPr>
            <w:t xml:space="preserve">Diagram representing the actors outside of a system capable of interacting with the system itself. It represents the highest level view of a system. </w:t>
          </w:r>
          <w:r>
            <w:rPr>
              <w:rFonts w:ascii="Arial" w:hAnsi="Arial" w:cs="Arial"/>
              <w:i/>
              <w:sz w:val="20"/>
              <w:lang w:val="en-US"/>
            </w:rPr>
            <w:t xml:space="preserve"> </w:t>
          </w:r>
        </w:p>
        <w:p w:rsidR="00AD6293" w:rsidRDefault="00D60C4E" w:rsidP="00D60C4E">
          <w:pPr>
            <w:pStyle w:val="7EB4F1ABD277470FB7DFB8283F5A31187"/>
          </w:pPr>
          <w:r w:rsidRPr="005601E6">
            <w:rPr>
              <w:rFonts w:ascii="Arial" w:hAnsi="Arial" w:cs="Arial"/>
              <w:i/>
              <w:sz w:val="20"/>
              <w:lang w:val="en-US"/>
            </w:rPr>
            <w:t>Shows the system as a whole and its input and output to and from external elements.</w:t>
          </w:r>
        </w:p>
      </w:docPartBody>
    </w:docPart>
    <w:docPart>
      <w:docPartPr>
        <w:name w:val="A056920C254441BA9FA297369769E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DD66D-BF63-467C-9ED2-F00C39884AAB}"/>
      </w:docPartPr>
      <w:docPartBody>
        <w:p w:rsidR="00AD6293" w:rsidRDefault="00D60C4E" w:rsidP="00D60C4E">
          <w:pPr>
            <w:pStyle w:val="A056920C254441BA9FA297369769E8C97"/>
          </w:pPr>
          <w:r w:rsidRPr="00476DCD">
            <w:rPr>
              <w:rFonts w:ascii="Arial" w:hAnsi="Arial" w:cs="Arial"/>
              <w:i/>
              <w:lang w:val="en-US"/>
            </w:rPr>
            <w:t xml:space="preserve">Contact information </w:t>
          </w:r>
          <w:r>
            <w:rPr>
              <w:rFonts w:ascii="Arial" w:hAnsi="Arial" w:cs="Arial"/>
              <w:i/>
              <w:lang w:val="en-US"/>
            </w:rPr>
            <w:t>of</w:t>
          </w:r>
          <w:r w:rsidRPr="00476DCD">
            <w:rPr>
              <w:rFonts w:ascii="Arial" w:hAnsi="Arial" w:cs="Arial"/>
              <w:i/>
              <w:lang w:val="en-US"/>
            </w:rPr>
            <w:t xml:space="preserve"> the person </w:t>
          </w:r>
          <w:r>
            <w:rPr>
              <w:rFonts w:ascii="Arial" w:hAnsi="Arial" w:cs="Arial"/>
              <w:i/>
              <w:lang w:val="en-US"/>
            </w:rPr>
            <w:t xml:space="preserve">specifying </w:t>
          </w:r>
          <w:r w:rsidRPr="00476DCD">
            <w:rPr>
              <w:rFonts w:ascii="Arial" w:hAnsi="Arial" w:cs="Arial"/>
              <w:i/>
              <w:lang w:val="en-US"/>
            </w:rPr>
            <w:t>the requirement</w:t>
          </w:r>
          <w:r>
            <w:rPr>
              <w:rFonts w:ascii="Arial" w:hAnsi="Arial" w:cs="Arial"/>
              <w:i/>
              <w:lang w:val="en-US"/>
            </w:rPr>
            <w:t>s</w:t>
          </w:r>
        </w:p>
      </w:docPartBody>
    </w:docPart>
    <w:docPart>
      <w:docPartPr>
        <w:name w:val="A6E6549879BB4E419CF65978427ED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5988C-170F-44F1-B4B3-40C7CAFF5E09}"/>
      </w:docPartPr>
      <w:docPartBody>
        <w:p w:rsidR="00AD6293" w:rsidRDefault="00D60C4E" w:rsidP="00D60C4E">
          <w:pPr>
            <w:pStyle w:val="A6E6549879BB4E419CF65978427ED1607"/>
          </w:pPr>
          <w:r w:rsidRPr="00476DCD">
            <w:rPr>
              <w:rFonts w:ascii="Arial" w:hAnsi="Arial" w:cs="Arial"/>
              <w:i/>
              <w:lang w:val="en-US"/>
            </w:rPr>
            <w:t xml:space="preserve">Complete the table with information </w:t>
          </w:r>
          <w:r>
            <w:rPr>
              <w:rFonts w:ascii="Arial" w:hAnsi="Arial" w:cs="Arial"/>
              <w:i/>
              <w:lang w:val="en-US"/>
            </w:rPr>
            <w:t>each</w:t>
          </w:r>
          <w:r w:rsidRPr="00476DCD">
            <w:rPr>
              <w:rFonts w:ascii="Arial" w:hAnsi="Arial" w:cs="Arial"/>
              <w:i/>
              <w:lang w:val="en-US"/>
            </w:rPr>
            <w:t xml:space="preserve"> requirement.</w:t>
          </w:r>
        </w:p>
      </w:docPartBody>
    </w:docPart>
    <w:docPart>
      <w:docPartPr>
        <w:name w:val="F7A47729B9264AE69114B8278A591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1B5D4-AD56-4DF9-A741-64D38445DD8C}"/>
      </w:docPartPr>
      <w:docPartBody>
        <w:p w:rsidR="00AD6293" w:rsidRDefault="00D60C4E" w:rsidP="00D60C4E">
          <w:pPr>
            <w:pStyle w:val="F7A47729B9264AE69114B8278A5911B77"/>
          </w:pPr>
          <w:r w:rsidRPr="00476DCD">
            <w:rPr>
              <w:rFonts w:ascii="Arial" w:hAnsi="Arial" w:cs="Arial"/>
              <w:i/>
              <w:lang w:val="en-US"/>
            </w:rPr>
            <w:t>Detailed description of the necessity that originate</w:t>
          </w:r>
          <w:r>
            <w:rPr>
              <w:rFonts w:ascii="Arial" w:hAnsi="Arial" w:cs="Arial"/>
              <w:i/>
              <w:lang w:val="en-US"/>
            </w:rPr>
            <w:t>d</w:t>
          </w:r>
          <w:r w:rsidRPr="00476DCD">
            <w:rPr>
              <w:rFonts w:ascii="Arial" w:hAnsi="Arial" w:cs="Arial"/>
              <w:i/>
              <w:lang w:val="en-US"/>
            </w:rPr>
            <w:t xml:space="preserve"> the requirement</w:t>
          </w:r>
          <w:r>
            <w:rPr>
              <w:rFonts w:ascii="Arial" w:hAnsi="Arial" w:cs="Arial"/>
              <w:i/>
              <w:lang w:val="en-US"/>
            </w:rPr>
            <w:t>s</w:t>
          </w:r>
          <w:r w:rsidRPr="00476DCD">
            <w:rPr>
              <w:rFonts w:ascii="Arial" w:hAnsi="Arial" w:cs="Arial"/>
              <w:i/>
              <w:lang w:val="en-US"/>
            </w:rPr>
            <w:t>, the objective and scope.</w:t>
          </w:r>
          <w:r w:rsidRPr="00476DCD">
            <w:rPr>
              <w:rFonts w:ascii="Arial" w:hAnsi="Arial" w:cs="Arial"/>
              <w:lang w:val="en-US"/>
            </w:rPr>
            <w:t xml:space="preserve"> </w:t>
          </w:r>
        </w:p>
      </w:docPartBody>
    </w:docPart>
    <w:docPart>
      <w:docPartPr>
        <w:name w:val="438174AC841042F9BACF2F11C09C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EFA29-3E8D-4022-9BA6-D055744794C5}"/>
      </w:docPartPr>
      <w:docPartBody>
        <w:p w:rsidR="00AD6293" w:rsidRDefault="00D60C4E" w:rsidP="00D60C4E">
          <w:pPr>
            <w:pStyle w:val="438174AC841042F9BACF2F11C09C9BE6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functional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</w:t>
          </w:r>
          <w:r w:rsidRPr="00476DCD">
            <w:rPr>
              <w:rFonts w:ascii="Arial" w:hAnsi="Arial" w:cs="Arial"/>
              <w:i/>
              <w:iCs/>
              <w:lang w:val="en-US"/>
            </w:rPr>
            <w:t>a preliminary effort.</w:t>
          </w:r>
        </w:p>
      </w:docPartBody>
    </w:docPart>
    <w:docPart>
      <w:docPartPr>
        <w:name w:val="68E53701F0954A3F8AA6585B52A1A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CBAEB-18ED-470F-B298-D840E714CF94}"/>
      </w:docPartPr>
      <w:docPartBody>
        <w:p w:rsidR="00AD6293" w:rsidRDefault="00D60C4E" w:rsidP="00D60C4E">
          <w:pPr>
            <w:pStyle w:val="68E53701F0954A3F8AA6585B52A1A0DE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</w:t>
          </w:r>
          <w:r>
            <w:rPr>
              <w:rFonts w:ascii="Arial" w:hAnsi="Arial" w:cs="Arial"/>
              <w:i/>
              <w:iCs/>
              <w:lang w:val="en-US"/>
            </w:rPr>
            <w:t>non-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functional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 w:rsidRPr="00F50632">
            <w:rPr>
              <w:rFonts w:ascii="Arial" w:hAnsi="Arial" w:cs="Arial"/>
              <w:i/>
              <w:iCs/>
              <w:lang w:val="en-US"/>
            </w:rPr>
            <w:t xml:space="preserve"> </w:t>
          </w:r>
          <w:r>
            <w:rPr>
              <w:rFonts w:ascii="Arial" w:hAnsi="Arial" w:cs="Arial"/>
              <w:i/>
              <w:iCs/>
              <w:lang w:val="en-US"/>
            </w:rPr>
            <w:t>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</w:t>
          </w:r>
          <w:r>
            <w:rPr>
              <w:rFonts w:ascii="Arial" w:hAnsi="Arial" w:cs="Arial"/>
              <w:i/>
              <w:iCs/>
              <w:lang w:val="en-US"/>
            </w:rPr>
            <w:t>.</w:t>
          </w:r>
        </w:p>
      </w:docPartBody>
    </w:docPart>
    <w:docPart>
      <w:docPartPr>
        <w:name w:val="3D2DD34E2F164985A25BAB803967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B706-7C27-4BC3-9B66-77F3B6D2E676}"/>
      </w:docPartPr>
      <w:docPartBody>
        <w:p w:rsidR="00AD6293" w:rsidRDefault="00D60C4E" w:rsidP="00D60C4E">
          <w:pPr>
            <w:pStyle w:val="3D2DD34E2F164985A25BAB803967737E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interface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19FC9FE9F9AE4B209E5A3F3666C34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11A57-0337-419C-A69B-CC0B48F185FA}"/>
      </w:docPartPr>
      <w:docPartBody>
        <w:p w:rsidR="00AD6293" w:rsidRDefault="00D60C4E" w:rsidP="00D60C4E">
          <w:pPr>
            <w:pStyle w:val="19FC9FE9F9AE4B209E5A3F3666C34811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migration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21A598A1E00F460781A24B30F198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26674-DDDB-4F07-B7B1-05CADAE5A950}"/>
      </w:docPartPr>
      <w:docPartBody>
        <w:p w:rsidR="00AD6293" w:rsidRDefault="00D60C4E" w:rsidP="00D60C4E">
          <w:pPr>
            <w:pStyle w:val="21A598A1E00F460781A24B30F19826577"/>
          </w:pPr>
          <w:r w:rsidRPr="00476DCD">
            <w:rPr>
              <w:rFonts w:ascii="Arial" w:hAnsi="Arial" w:cs="Arial"/>
              <w:i/>
              <w:iCs/>
              <w:lang w:val="en-US"/>
            </w:rPr>
            <w:t>List of legal requirements</w:t>
          </w:r>
          <w:r>
            <w:rPr>
              <w:rFonts w:ascii="Arial" w:hAnsi="Arial" w:cs="Arial"/>
              <w:i/>
              <w:iCs/>
              <w:lang w:val="en-US"/>
            </w:rPr>
            <w:t xml:space="preserve"> (</w:t>
          </w:r>
          <w:r w:rsidRPr="0097627D">
            <w:rPr>
              <w:rFonts w:ascii="Arial" w:hAnsi="Arial" w:cs="Arial"/>
              <w:i/>
              <w:iCs/>
              <w:u w:val="single"/>
              <w:lang w:val="en-US"/>
            </w:rPr>
            <w:t>such as Data Protection Laws</w:t>
          </w:r>
          <w:r>
            <w:rPr>
              <w:rFonts w:ascii="Arial" w:hAnsi="Arial" w:cs="Arial"/>
              <w:i/>
              <w:iCs/>
              <w:lang w:val="en-US"/>
            </w:rPr>
            <w:t>)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439626D41755453CA1EBCB0089462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F2B3A-B265-4004-8B18-D0C4E142CCB5}"/>
      </w:docPartPr>
      <w:docPartBody>
        <w:p w:rsidR="00AD6293" w:rsidRDefault="00D60C4E" w:rsidP="00D60C4E">
          <w:pPr>
            <w:pStyle w:val="439626D41755453CA1EBCB0089462443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infrastructure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689184F551874603A68CA0AA3DBB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C005F-FEFD-4D7D-BC6C-2C05ED649973}"/>
      </w:docPartPr>
      <w:docPartBody>
        <w:p w:rsidR="00AD6293" w:rsidRDefault="00D60C4E" w:rsidP="00D60C4E">
          <w:pPr>
            <w:pStyle w:val="689184F551874603A68CA0AA3DBB0F93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operation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F140B962C07C431DBF8D022C3545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24DC-2223-4A25-B333-DD18732B7E53}"/>
      </w:docPartPr>
      <w:docPartBody>
        <w:p w:rsidR="00AD6293" w:rsidRDefault="00D60C4E" w:rsidP="00D60C4E">
          <w:pPr>
            <w:pStyle w:val="F140B962C07C431DBF8D022C35454173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ergonomic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BF2190B4AADD448E9951AFA0CB9EF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B6AA8-1B42-4216-ABB7-20C3F1DFCF20}"/>
      </w:docPartPr>
      <w:docPartBody>
        <w:p w:rsidR="00AD6293" w:rsidRDefault="00D60C4E" w:rsidP="00D60C4E">
          <w:pPr>
            <w:pStyle w:val="BF2190B4AADD448E9951AFA0CB9EFF12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training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4A26366A44E142A8928C157C83223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7D8C6-7CDC-4608-A49E-DD6BF34CF2F1}"/>
      </w:docPartPr>
      <w:docPartBody>
        <w:p w:rsidR="00AD6293" w:rsidRDefault="00D60C4E" w:rsidP="00D60C4E">
          <w:pPr>
            <w:pStyle w:val="4A26366A44E142A8928C157C83223C66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support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A8794BB00D7A49AC8BF9D7BFE7961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BC057-D47F-4866-821C-8B7267813D6A}"/>
      </w:docPartPr>
      <w:docPartBody>
        <w:p w:rsidR="00AD6293" w:rsidRDefault="00D60C4E" w:rsidP="00D60C4E">
          <w:pPr>
            <w:pStyle w:val="A8794BB00D7A49AC8BF9D7BFE7961A4E7"/>
          </w:pPr>
          <w:r w:rsidRPr="00476DCD">
            <w:rPr>
              <w:rFonts w:ascii="Arial" w:hAnsi="Arial" w:cs="Arial"/>
              <w:i/>
              <w:iCs/>
              <w:lang w:val="en-US"/>
            </w:rPr>
            <w:t xml:space="preserve">List of other non-functional requirements. After filling </w:t>
          </w:r>
          <w:r>
            <w:rPr>
              <w:rFonts w:ascii="Arial" w:hAnsi="Arial" w:cs="Arial"/>
              <w:i/>
              <w:iCs/>
              <w:lang w:val="en-US"/>
            </w:rPr>
            <w:t xml:space="preserve">in </w:t>
          </w:r>
          <w:r w:rsidRPr="00476DCD">
            <w:rPr>
              <w:rFonts w:ascii="Arial" w:hAnsi="Arial" w:cs="Arial"/>
              <w:i/>
              <w:iCs/>
              <w:lang w:val="en-US"/>
            </w:rPr>
            <w:t>the table, each requirement has to be described in detail</w:t>
          </w:r>
          <w:r>
            <w:rPr>
              <w:rFonts w:ascii="Arial" w:hAnsi="Arial" w:cs="Arial"/>
              <w:i/>
              <w:iCs/>
              <w:lang w:val="en-US"/>
            </w:rPr>
            <w:t xml:space="preserve"> for the purpose of estimating the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preliminary effort.</w:t>
          </w:r>
        </w:p>
      </w:docPartBody>
    </w:docPart>
    <w:docPart>
      <w:docPartPr>
        <w:name w:val="D803C4F6914D401F8C05936C4786C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DD3D9-8881-4DD1-A3DF-F868F79BE284}"/>
      </w:docPartPr>
      <w:docPartBody>
        <w:p w:rsidR="00AD6293" w:rsidRDefault="00D60C4E" w:rsidP="00D60C4E">
          <w:pPr>
            <w:pStyle w:val="D803C4F6914D401F8C05936C4786C8C57"/>
          </w:pPr>
          <w:r>
            <w:rPr>
              <w:rFonts w:ascii="Arial" w:hAnsi="Arial" w:cs="Arial"/>
              <w:i/>
              <w:iCs/>
              <w:lang w:val="en-US"/>
            </w:rPr>
            <w:t>If the project will count with external resources, introduce</w:t>
          </w:r>
          <w:r w:rsidRPr="00476DCD">
            <w:rPr>
              <w:rFonts w:ascii="Arial" w:hAnsi="Arial" w:cs="Arial"/>
              <w:i/>
              <w:iCs/>
              <w:lang w:val="en-US"/>
            </w:rPr>
            <w:t xml:space="preserve"> the Peer-Review strategy to be followed in order to ensure the quality and integrity of the coverage of the different User Requirements. Specific Peer-Review activities should be provided, </w:t>
          </w:r>
          <w:r>
            <w:rPr>
              <w:rFonts w:ascii="Arial" w:hAnsi="Arial" w:cs="Arial"/>
              <w:i/>
              <w:iCs/>
              <w:lang w:val="en-US"/>
            </w:rPr>
            <w:t xml:space="preserve">along with the </w:t>
          </w:r>
          <w:r w:rsidRPr="00476DCD">
            <w:rPr>
              <w:rFonts w:ascii="Arial" w:hAnsi="Arial" w:cs="Arial"/>
              <w:i/>
              <w:iCs/>
              <w:lang w:val="en-US"/>
            </w:rPr>
            <w:t>main responsibilities of each “Peer”</w:t>
          </w:r>
          <w:r>
            <w:rPr>
              <w:rFonts w:ascii="Arial" w:hAnsi="Arial" w:cs="Arial"/>
              <w:i/>
              <w:iCs/>
              <w:lang w:val="en-US"/>
            </w:rPr>
            <w:t>. If the project is going to be carried out with internal resources, this section appears in the SM200 template</w:t>
          </w:r>
          <w:r w:rsidRPr="00476DCD">
            <w:rPr>
              <w:rFonts w:ascii="Arial" w:hAnsi="Arial" w:cs="Arial"/>
              <w:i/>
              <w:iCs/>
              <w:lang w:val="en-US"/>
            </w:rPr>
            <w:t>.</w:t>
          </w:r>
          <w:r>
            <w:rPr>
              <w:rFonts w:ascii="Arial" w:hAnsi="Arial" w:cs="Arial"/>
              <w:i/>
              <w:iCs/>
              <w:lang w:val="en-US"/>
            </w:rPr>
            <w:t xml:space="preserve"> </w:t>
          </w:r>
          <w:r w:rsidRPr="00E915F3">
            <w:rPr>
              <w:rFonts w:ascii="Arial" w:hAnsi="Arial" w:cs="Arial"/>
              <w:i/>
              <w:iCs/>
              <w:u w:val="single"/>
              <w:lang w:val="en-US"/>
            </w:rPr>
            <w:t xml:space="preserve">Fill this section </w:t>
          </w:r>
          <w:r>
            <w:rPr>
              <w:rFonts w:ascii="Arial" w:hAnsi="Arial" w:cs="Arial"/>
              <w:i/>
              <w:iCs/>
              <w:u w:val="single"/>
              <w:lang w:val="en-US"/>
            </w:rPr>
            <w:t xml:space="preserve">only </w:t>
          </w:r>
          <w:r w:rsidRPr="00E915F3">
            <w:rPr>
              <w:rFonts w:ascii="Arial" w:hAnsi="Arial" w:cs="Arial"/>
              <w:i/>
              <w:iCs/>
              <w:u w:val="single"/>
              <w:lang w:val="en-US"/>
            </w:rPr>
            <w:t>if it applies to the project</w:t>
          </w:r>
          <w:r>
            <w:rPr>
              <w:rFonts w:ascii="Arial" w:hAnsi="Arial" w:cs="Arial"/>
              <w:i/>
              <w:iCs/>
              <w:u w:val="single"/>
              <w:lang w:val="en-US"/>
            </w:rPr>
            <w:t>.</w:t>
          </w:r>
        </w:p>
      </w:docPartBody>
    </w:docPart>
    <w:docPart>
      <w:docPartPr>
        <w:name w:val="22652A0BA594475CB40F730B2E3A2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5C4C1-443F-4636-BA2E-6665428A6F85}"/>
      </w:docPartPr>
      <w:docPartBody>
        <w:p w:rsidR="00D60C4E" w:rsidRPr="005601E6" w:rsidRDefault="00D60C4E" w:rsidP="007517CF">
          <w:pPr>
            <w:keepNext/>
            <w:rPr>
              <w:rFonts w:ascii="Arial" w:hAnsi="Arial" w:cs="Arial"/>
              <w:i/>
              <w:iCs/>
              <w:lang w:val="en-US"/>
            </w:rPr>
          </w:pPr>
          <w:r>
            <w:rPr>
              <w:rFonts w:ascii="Arial" w:hAnsi="Arial" w:cs="Arial"/>
              <w:i/>
              <w:iCs/>
              <w:lang w:val="en-US"/>
            </w:rPr>
            <w:t xml:space="preserve">All sections of this template may or may not be filled with information, depending on the nature of the project. Whenever a section does not apply to the project, the user will indicate </w:t>
          </w:r>
          <w:r w:rsidRPr="00D248B6">
            <w:rPr>
              <w:rFonts w:ascii="Arial" w:hAnsi="Arial" w:cs="Arial"/>
              <w:i/>
              <w:iCs/>
              <w:u w:val="single"/>
              <w:lang w:val="en-US"/>
            </w:rPr>
            <w:t>“Not Applicable”</w:t>
          </w:r>
          <w:r>
            <w:rPr>
              <w:rFonts w:ascii="Arial" w:hAnsi="Arial" w:cs="Arial"/>
              <w:i/>
              <w:iCs/>
              <w:lang w:val="en-US"/>
            </w:rPr>
            <w:t xml:space="preserve"> in the body of the section, in order to indicate that the section provides no </w:t>
          </w:r>
          <w:r>
            <w:rPr>
              <w:rFonts w:ascii="Arial" w:hAnsi="Arial" w:cs="Arial"/>
              <w:i/>
              <w:iCs/>
              <w:lang w:val="en-US"/>
            </w:rPr>
            <w:br/>
            <w:t>required information for the specific project.</w:t>
          </w:r>
          <w:r>
            <w:rPr>
              <w:rFonts w:ascii="Arial" w:hAnsi="Arial" w:cs="Arial"/>
              <w:i/>
              <w:iCs/>
              <w:lang w:val="en-US"/>
            </w:rPr>
            <w:br/>
          </w:r>
          <w:r>
            <w:rPr>
              <w:rFonts w:ascii="Arial" w:hAnsi="Arial" w:cs="Arial"/>
              <w:i/>
              <w:iCs/>
              <w:lang w:val="en-US"/>
            </w:rPr>
            <w:br/>
            <w:t>W</w:t>
          </w:r>
          <w:r w:rsidRPr="005601E6">
            <w:rPr>
              <w:rFonts w:ascii="Arial" w:hAnsi="Arial" w:cs="Arial"/>
              <w:i/>
              <w:iCs/>
              <w:lang w:val="en-US"/>
            </w:rPr>
            <w:t>here possible, it is suggested the use of the following UML standard diagrams</w:t>
          </w:r>
          <w:r>
            <w:rPr>
              <w:rFonts w:ascii="Arial" w:hAnsi="Arial" w:cs="Arial"/>
              <w:i/>
              <w:iCs/>
              <w:lang w:val="en-US"/>
            </w:rPr>
            <w:br/>
          </w:r>
        </w:p>
        <w:p w:rsidR="00D60C4E" w:rsidRPr="005601E6" w:rsidRDefault="00D60C4E" w:rsidP="00D60C4E">
          <w:pPr>
            <w:keepNext/>
            <w:numPr>
              <w:ilvl w:val="0"/>
              <w:numId w:val="2"/>
            </w:numPr>
            <w:spacing w:after="0" w:line="240" w:lineRule="auto"/>
            <w:jc w:val="both"/>
            <w:rPr>
              <w:rFonts w:ascii="Arial" w:hAnsi="Arial" w:cs="Arial"/>
              <w:i/>
              <w:iCs/>
              <w:lang w:val="en-US"/>
            </w:rPr>
          </w:pPr>
          <w:r w:rsidRPr="005601E6">
            <w:rPr>
              <w:rFonts w:ascii="Arial" w:hAnsi="Arial" w:cs="Arial"/>
              <w:i/>
              <w:iCs/>
              <w:lang w:val="en-US"/>
            </w:rPr>
            <w:t>Use cases diagram</w:t>
          </w:r>
        </w:p>
        <w:p w:rsidR="00D60C4E" w:rsidRPr="005601E6" w:rsidRDefault="00D60C4E" w:rsidP="00D60C4E">
          <w:pPr>
            <w:keepNext/>
            <w:numPr>
              <w:ilvl w:val="0"/>
              <w:numId w:val="2"/>
            </w:numPr>
            <w:spacing w:after="0" w:line="240" w:lineRule="auto"/>
            <w:jc w:val="both"/>
            <w:rPr>
              <w:rFonts w:ascii="Arial" w:hAnsi="Arial" w:cs="Arial"/>
              <w:i/>
              <w:iCs/>
              <w:lang w:val="en-US"/>
            </w:rPr>
          </w:pPr>
          <w:r w:rsidRPr="005601E6">
            <w:rPr>
              <w:rFonts w:ascii="Arial" w:hAnsi="Arial" w:cs="Arial"/>
              <w:i/>
              <w:iCs/>
              <w:lang w:val="en-US"/>
            </w:rPr>
            <w:t>Component diagram</w:t>
          </w:r>
        </w:p>
        <w:p w:rsidR="00D60C4E" w:rsidRPr="005601E6" w:rsidRDefault="00D60C4E" w:rsidP="00D60C4E">
          <w:pPr>
            <w:keepNext/>
            <w:numPr>
              <w:ilvl w:val="0"/>
              <w:numId w:val="2"/>
            </w:numPr>
            <w:spacing w:after="0" w:line="240" w:lineRule="auto"/>
            <w:jc w:val="both"/>
            <w:rPr>
              <w:rFonts w:ascii="Arial" w:hAnsi="Arial" w:cs="Arial"/>
              <w:i/>
              <w:iCs/>
              <w:lang w:val="en-US"/>
            </w:rPr>
          </w:pPr>
          <w:r w:rsidRPr="005601E6">
            <w:rPr>
              <w:rFonts w:ascii="Arial" w:hAnsi="Arial" w:cs="Arial"/>
              <w:i/>
              <w:iCs/>
              <w:lang w:val="en-US"/>
            </w:rPr>
            <w:t>Functional diagram</w:t>
          </w:r>
        </w:p>
        <w:p w:rsidR="00D60C4E" w:rsidRPr="005601E6" w:rsidRDefault="00D60C4E" w:rsidP="00D60C4E">
          <w:pPr>
            <w:keepNext/>
            <w:numPr>
              <w:ilvl w:val="0"/>
              <w:numId w:val="2"/>
            </w:numPr>
            <w:spacing w:after="0" w:line="240" w:lineRule="auto"/>
            <w:jc w:val="both"/>
            <w:rPr>
              <w:rFonts w:ascii="Arial" w:hAnsi="Arial" w:cs="Arial"/>
              <w:i/>
              <w:iCs/>
              <w:lang w:val="en-US"/>
            </w:rPr>
          </w:pPr>
          <w:r w:rsidRPr="005601E6">
            <w:rPr>
              <w:rFonts w:ascii="Arial" w:hAnsi="Arial" w:cs="Arial"/>
              <w:i/>
              <w:iCs/>
              <w:lang w:val="en-US"/>
            </w:rPr>
            <w:t>Activity diagram</w:t>
          </w:r>
        </w:p>
        <w:p w:rsidR="00AD6293" w:rsidRDefault="00D60C4E" w:rsidP="00D60C4E">
          <w:pPr>
            <w:pStyle w:val="22652A0BA594475CB40F730B2E3A233E7"/>
          </w:pPr>
          <w:r w:rsidRPr="005601E6">
            <w:rPr>
              <w:rFonts w:ascii="Arial" w:hAnsi="Arial" w:cs="Arial"/>
              <w:i/>
              <w:iCs/>
              <w:lang w:val="en-US"/>
            </w:rPr>
            <w:t>Deployment diagram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86CD6C2"/>
    <w:lvl w:ilvl="0">
      <w:start w:val="1"/>
      <w:numFmt w:val="decimal"/>
      <w:pStyle w:val="Ttulo1"/>
      <w:lvlText w:val="%1."/>
      <w:legacy w:legacy="1" w:legacySpace="284" w:legacyIndent="0"/>
      <w:lvlJc w:val="left"/>
    </w:lvl>
    <w:lvl w:ilvl="1">
      <w:start w:val="1"/>
      <w:numFmt w:val="decimal"/>
      <w:pStyle w:val="Ttulo2"/>
      <w:lvlText w:val="%1.%2."/>
      <w:legacy w:legacy="1" w:legacySpace="425" w:legacyIndent="0"/>
      <w:lvlJc w:val="left"/>
    </w:lvl>
    <w:lvl w:ilvl="2">
      <w:start w:val="1"/>
      <w:numFmt w:val="decimal"/>
      <w:pStyle w:val="Ttulo3"/>
      <w:lvlText w:val="%1.%2.%3."/>
      <w:legacy w:legacy="1" w:legacySpace="567" w:legacyIndent="0"/>
      <w:lvlJc w:val="left"/>
    </w:lvl>
    <w:lvl w:ilvl="3">
      <w:start w:val="1"/>
      <w:numFmt w:val="decimal"/>
      <w:pStyle w:val="Ttulo4"/>
      <w:lvlText w:val="%1.%2.%3.%4."/>
      <w:legacy w:legacy="1" w:legacySpace="524" w:legacyIndent="0"/>
      <w:lvlJc w:val="left"/>
    </w:lvl>
    <w:lvl w:ilvl="4">
      <w:start w:val="1"/>
      <w:numFmt w:val="decimal"/>
      <w:pStyle w:val="Ttulo5"/>
      <w:lvlText w:val="%1.%2.%3.%4.%5."/>
      <w:legacy w:legacy="1" w:legacySpace="524" w:legacyIndent="0"/>
      <w:lvlJc w:val="left"/>
    </w:lvl>
    <w:lvl w:ilvl="5">
      <w:start w:val="1"/>
      <w:numFmt w:val="none"/>
      <w:pStyle w:val="Ttulo6"/>
      <w:lvlText w:val="%1.%2.%3.%4.%5."/>
      <w:legacy w:legacy="1" w:legacySpace="524" w:legacyIndent="0"/>
      <w:lvlJc w:val="left"/>
    </w:lvl>
    <w:lvl w:ilvl="6">
      <w:start w:val="1"/>
      <w:numFmt w:val="none"/>
      <w:pStyle w:val="Ttulo7"/>
      <w:lvlText w:val="%1.%2.%3.%4.%5."/>
      <w:legacy w:legacy="1" w:legacySpace="524" w:legacyIndent="0"/>
      <w:lvlJc w:val="left"/>
    </w:lvl>
    <w:lvl w:ilvl="7">
      <w:start w:val="1"/>
      <w:numFmt w:val="none"/>
      <w:pStyle w:val="Ttulo8"/>
      <w:lvlText w:val="%1.%2.%3.%4.%5."/>
      <w:legacy w:legacy="1" w:legacySpace="524" w:legacyIndent="0"/>
      <w:lvlJc w:val="left"/>
    </w:lvl>
    <w:lvl w:ilvl="8">
      <w:start w:val="1"/>
      <w:numFmt w:val="none"/>
      <w:pStyle w:val="Ttulo9"/>
      <w:lvlText w:val="%1.%2.%3.%4.%5."/>
      <w:legacy w:legacy="1" w:legacySpace="524" w:legacyIndent="0"/>
      <w:lvlJc w:val="left"/>
    </w:lvl>
  </w:abstractNum>
  <w:abstractNum w:abstractNumId="1" w15:restartNumberingAfterBreak="0">
    <w:nsid w:val="2EBE73DC"/>
    <w:multiLevelType w:val="hybridMultilevel"/>
    <w:tmpl w:val="055E2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45C0B"/>
    <w:multiLevelType w:val="multilevel"/>
    <w:tmpl w:val="CDA6D6A0"/>
    <w:lvl w:ilvl="0">
      <w:start w:val="1"/>
      <w:numFmt w:val="decimal"/>
      <w:pStyle w:val="2EBEFEDE67DF421FB8D60B35B53C241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7B66BB"/>
    <w:multiLevelType w:val="hybridMultilevel"/>
    <w:tmpl w:val="DD905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75FD0"/>
    <w:multiLevelType w:val="hybridMultilevel"/>
    <w:tmpl w:val="D6CA9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6293"/>
    <w:rsid w:val="0013506A"/>
    <w:rsid w:val="0014053A"/>
    <w:rsid w:val="00180A5F"/>
    <w:rsid w:val="002047C0"/>
    <w:rsid w:val="002E651E"/>
    <w:rsid w:val="003B2AE4"/>
    <w:rsid w:val="004142DC"/>
    <w:rsid w:val="004F683B"/>
    <w:rsid w:val="005045E2"/>
    <w:rsid w:val="006B0659"/>
    <w:rsid w:val="006D6270"/>
    <w:rsid w:val="007517CF"/>
    <w:rsid w:val="008147F6"/>
    <w:rsid w:val="008423DE"/>
    <w:rsid w:val="008655A2"/>
    <w:rsid w:val="008D40FE"/>
    <w:rsid w:val="00A66C9B"/>
    <w:rsid w:val="00AD6293"/>
    <w:rsid w:val="00BE190B"/>
    <w:rsid w:val="00C33CEB"/>
    <w:rsid w:val="00D60C4E"/>
    <w:rsid w:val="00D74C6C"/>
    <w:rsid w:val="00F42455"/>
    <w:rsid w:val="00F67B79"/>
    <w:rsid w:val="00FA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93"/>
  </w:style>
  <w:style w:type="paragraph" w:styleId="Ttulo1">
    <w:name w:val="heading 1"/>
    <w:next w:val="Normal"/>
    <w:link w:val="Ttulo1Car"/>
    <w:qFormat/>
    <w:rsid w:val="008423DE"/>
    <w:pPr>
      <w:keepNext/>
      <w:keepLines/>
      <w:pageBreakBefore/>
      <w:numPr>
        <w:numId w:val="5"/>
      </w:numPr>
      <w:tabs>
        <w:tab w:val="left" w:pos="568"/>
      </w:tabs>
      <w:spacing w:after="120" w:line="240" w:lineRule="auto"/>
      <w:ind w:left="567" w:hanging="567"/>
      <w:jc w:val="both"/>
      <w:outlineLvl w:val="0"/>
    </w:pPr>
    <w:rPr>
      <w:rFonts w:ascii="Arial" w:eastAsia="Times New Roman" w:hAnsi="Arial" w:cs="Times New Roman"/>
      <w:b/>
      <w:sz w:val="28"/>
      <w:szCs w:val="20"/>
      <w:lang w:val="it-IT" w:eastAsia="it-IT"/>
    </w:rPr>
  </w:style>
  <w:style w:type="paragraph" w:styleId="Ttulo2">
    <w:name w:val="heading 2"/>
    <w:next w:val="Normal"/>
    <w:link w:val="Ttulo2Car"/>
    <w:qFormat/>
    <w:rsid w:val="008423DE"/>
    <w:pPr>
      <w:keepNext/>
      <w:keepLines/>
      <w:numPr>
        <w:ilvl w:val="1"/>
        <w:numId w:val="5"/>
      </w:numPr>
      <w:tabs>
        <w:tab w:val="left" w:pos="851"/>
      </w:tabs>
      <w:spacing w:before="240" w:after="120" w:line="240" w:lineRule="auto"/>
      <w:ind w:left="851" w:hanging="851"/>
      <w:jc w:val="both"/>
      <w:outlineLvl w:val="1"/>
    </w:pPr>
    <w:rPr>
      <w:rFonts w:ascii="Arial" w:eastAsia="Times New Roman" w:hAnsi="Arial" w:cs="Times New Roman"/>
      <w:b/>
      <w:sz w:val="26"/>
      <w:szCs w:val="20"/>
      <w:lang w:val="it-IT" w:eastAsia="it-IT"/>
    </w:rPr>
  </w:style>
  <w:style w:type="paragraph" w:styleId="Ttulo3">
    <w:name w:val="heading 3"/>
    <w:next w:val="Normal"/>
    <w:link w:val="Ttulo3Car"/>
    <w:qFormat/>
    <w:rsid w:val="008423DE"/>
    <w:pPr>
      <w:keepNext/>
      <w:keepLines/>
      <w:numPr>
        <w:ilvl w:val="2"/>
        <w:numId w:val="5"/>
      </w:numPr>
      <w:tabs>
        <w:tab w:val="left" w:pos="1134"/>
      </w:tabs>
      <w:spacing w:before="240" w:after="120" w:line="240" w:lineRule="auto"/>
      <w:ind w:left="2268" w:hanging="1134"/>
      <w:jc w:val="both"/>
      <w:outlineLvl w:val="2"/>
    </w:pPr>
    <w:rPr>
      <w:rFonts w:ascii="Arial" w:eastAsia="Times New Roman" w:hAnsi="Arial" w:cs="Times New Roman"/>
      <w:b/>
      <w:sz w:val="24"/>
      <w:szCs w:val="20"/>
      <w:lang w:val="it-IT" w:eastAsia="it-IT"/>
    </w:rPr>
  </w:style>
  <w:style w:type="paragraph" w:styleId="Ttulo4">
    <w:name w:val="heading 4"/>
    <w:next w:val="Normal"/>
    <w:link w:val="Ttulo4Car"/>
    <w:qFormat/>
    <w:rsid w:val="008423DE"/>
    <w:pPr>
      <w:keepNext/>
      <w:keepLines/>
      <w:numPr>
        <w:ilvl w:val="3"/>
        <w:numId w:val="5"/>
      </w:numPr>
      <w:tabs>
        <w:tab w:val="left" w:pos="1276"/>
      </w:tabs>
      <w:spacing w:before="240" w:after="120" w:line="240" w:lineRule="auto"/>
      <w:ind w:left="1276" w:hanging="1276"/>
      <w:jc w:val="both"/>
      <w:outlineLvl w:val="3"/>
    </w:pPr>
    <w:rPr>
      <w:rFonts w:ascii="Arial" w:eastAsia="Times New Roman" w:hAnsi="Arial" w:cs="Times New Roman"/>
      <w:b/>
      <w:szCs w:val="20"/>
      <w:lang w:val="it-IT" w:eastAsia="it-IT"/>
    </w:rPr>
  </w:style>
  <w:style w:type="paragraph" w:styleId="Ttulo5">
    <w:name w:val="heading 5"/>
    <w:next w:val="Normal"/>
    <w:link w:val="Ttulo5Car"/>
    <w:qFormat/>
    <w:rsid w:val="008423DE"/>
    <w:pPr>
      <w:keepNext/>
      <w:keepLines/>
      <w:numPr>
        <w:ilvl w:val="4"/>
        <w:numId w:val="5"/>
      </w:numPr>
      <w:tabs>
        <w:tab w:val="left" w:pos="1418"/>
      </w:tabs>
      <w:spacing w:before="240" w:after="120" w:line="240" w:lineRule="auto"/>
      <w:ind w:left="1418" w:hanging="1418"/>
      <w:jc w:val="both"/>
      <w:outlineLvl w:val="4"/>
    </w:pPr>
    <w:rPr>
      <w:rFonts w:ascii="Arial" w:eastAsia="Times New Roman" w:hAnsi="Arial" w:cs="Times New Roman"/>
      <w:b/>
      <w:szCs w:val="20"/>
      <w:lang w:val="it-IT" w:eastAsia="it-IT"/>
    </w:rPr>
  </w:style>
  <w:style w:type="paragraph" w:styleId="Ttulo6">
    <w:name w:val="heading 6"/>
    <w:basedOn w:val="Ttulo5"/>
    <w:next w:val="Normal"/>
    <w:link w:val="Ttulo6Car"/>
    <w:qFormat/>
    <w:rsid w:val="008423DE"/>
    <w:pPr>
      <w:numPr>
        <w:ilvl w:val="5"/>
      </w:numPr>
      <w:outlineLvl w:val="5"/>
    </w:pPr>
  </w:style>
  <w:style w:type="paragraph" w:styleId="Ttulo7">
    <w:name w:val="heading 7"/>
    <w:basedOn w:val="Ttulo5"/>
    <w:next w:val="Normal"/>
    <w:link w:val="Ttulo7Car"/>
    <w:qFormat/>
    <w:rsid w:val="008423DE"/>
    <w:pPr>
      <w:numPr>
        <w:ilvl w:val="6"/>
      </w:numPr>
      <w:outlineLvl w:val="6"/>
    </w:pPr>
  </w:style>
  <w:style w:type="paragraph" w:styleId="Ttulo8">
    <w:name w:val="heading 8"/>
    <w:basedOn w:val="Ttulo5"/>
    <w:next w:val="Normal"/>
    <w:link w:val="Ttulo8Car"/>
    <w:qFormat/>
    <w:rsid w:val="008423DE"/>
    <w:pPr>
      <w:numPr>
        <w:ilvl w:val="7"/>
      </w:numPr>
      <w:outlineLvl w:val="7"/>
    </w:pPr>
  </w:style>
  <w:style w:type="paragraph" w:styleId="Ttulo9">
    <w:name w:val="heading 9"/>
    <w:basedOn w:val="Ttulo5"/>
    <w:next w:val="Normal"/>
    <w:link w:val="Ttulo9Car"/>
    <w:qFormat/>
    <w:rsid w:val="008423DE"/>
    <w:pPr>
      <w:numPr>
        <w:ilvl w:val="8"/>
      </w:numPr>
      <w:tabs>
        <w:tab w:val="num" w:pos="360"/>
      </w:tabs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5055364F4F4CECA11D96BA8ED5FBD5">
    <w:name w:val="985055364F4F4CECA11D96BA8ED5FBD5"/>
    <w:rsid w:val="00AD6293"/>
  </w:style>
  <w:style w:type="paragraph" w:customStyle="1" w:styleId="FD2EC1BA22E14F1EAB01E48FF11961FF">
    <w:name w:val="FD2EC1BA22E14F1EAB01E48FF11961FF"/>
    <w:rsid w:val="00AD6293"/>
  </w:style>
  <w:style w:type="paragraph" w:customStyle="1" w:styleId="A4B8C5347B6B4402A6E8B1A281BF5BCD">
    <w:name w:val="A4B8C5347B6B4402A6E8B1A281BF5BCD"/>
    <w:rsid w:val="00AD6293"/>
  </w:style>
  <w:style w:type="paragraph" w:customStyle="1" w:styleId="CFF92C85D8FE4C58BC09EDFC1AA3B885">
    <w:name w:val="CFF92C85D8FE4C58BC09EDFC1AA3B885"/>
    <w:rsid w:val="00AD6293"/>
  </w:style>
  <w:style w:type="paragraph" w:customStyle="1" w:styleId="C57D192768334A2EA8AC9F1EEE5F54E0">
    <w:name w:val="C57D192768334A2EA8AC9F1EEE5F54E0"/>
    <w:rsid w:val="00AD6293"/>
  </w:style>
  <w:style w:type="paragraph" w:customStyle="1" w:styleId="15D0E29161554FAE91814A1D70FBFFF7">
    <w:name w:val="15D0E29161554FAE91814A1D70FBFFF7"/>
    <w:rsid w:val="00AD6293"/>
  </w:style>
  <w:style w:type="paragraph" w:customStyle="1" w:styleId="61D5D979633D4A2593244DE2BC096580">
    <w:name w:val="61D5D979633D4A2593244DE2BC096580"/>
    <w:rsid w:val="00AD6293"/>
  </w:style>
  <w:style w:type="paragraph" w:customStyle="1" w:styleId="A02E75BA744541B593E88FF36027FE83">
    <w:name w:val="A02E75BA744541B593E88FF36027FE83"/>
    <w:rsid w:val="00AD6293"/>
  </w:style>
  <w:style w:type="paragraph" w:customStyle="1" w:styleId="CF02182627CB47BDBB090A324B586AE8">
    <w:name w:val="CF02182627CB47BDBB090A324B586AE8"/>
    <w:rsid w:val="00AD6293"/>
  </w:style>
  <w:style w:type="paragraph" w:customStyle="1" w:styleId="B3D8716A075347CD9EE443B2C4A98018">
    <w:name w:val="B3D8716A075347CD9EE443B2C4A98018"/>
    <w:rsid w:val="00AD6293"/>
  </w:style>
  <w:style w:type="paragraph" w:customStyle="1" w:styleId="DB7E1169E6824C26B6E40343E221AF06">
    <w:name w:val="DB7E1169E6824C26B6E40343E221AF06"/>
    <w:rsid w:val="00AD6293"/>
  </w:style>
  <w:style w:type="paragraph" w:customStyle="1" w:styleId="007F2C52D1D74B54ACA51232B755D573">
    <w:name w:val="007F2C52D1D74B54ACA51232B755D573"/>
    <w:rsid w:val="00AD6293"/>
  </w:style>
  <w:style w:type="paragraph" w:customStyle="1" w:styleId="5B3AA4AF0FD4494B8FBA0406FA94560C">
    <w:name w:val="5B3AA4AF0FD4494B8FBA0406FA94560C"/>
    <w:rsid w:val="00AD6293"/>
  </w:style>
  <w:style w:type="paragraph" w:customStyle="1" w:styleId="7DEBAF1F6F764976A5D3D34A9B671A5D">
    <w:name w:val="7DEBAF1F6F764976A5D3D34A9B671A5D"/>
    <w:rsid w:val="00AD6293"/>
  </w:style>
  <w:style w:type="paragraph" w:customStyle="1" w:styleId="B136392103DB4DC9AC630C9FD4A814AA">
    <w:name w:val="B136392103DB4DC9AC630C9FD4A814AA"/>
    <w:rsid w:val="00AD6293"/>
  </w:style>
  <w:style w:type="paragraph" w:customStyle="1" w:styleId="2EBEFEDE67DF421FB8D60B35B53C2413">
    <w:name w:val="2EBEFEDE67DF421FB8D60B35B53C2413"/>
    <w:rsid w:val="00AD6293"/>
  </w:style>
  <w:style w:type="paragraph" w:customStyle="1" w:styleId="5F52AA0AF17748F88C3E47938C2EEA65">
    <w:name w:val="5F52AA0AF17748F88C3E47938C2EEA65"/>
    <w:rsid w:val="00AD6293"/>
  </w:style>
  <w:style w:type="paragraph" w:customStyle="1" w:styleId="DCD2A43AFC6440F29D97F48CE45A1693">
    <w:name w:val="DCD2A43AFC6440F29D97F48CE45A1693"/>
    <w:rsid w:val="00AD6293"/>
  </w:style>
  <w:style w:type="paragraph" w:customStyle="1" w:styleId="240DC09B3A4C40FA826A2CBAE10BB522">
    <w:name w:val="240DC09B3A4C40FA826A2CBAE10BB522"/>
    <w:rsid w:val="00AD6293"/>
  </w:style>
  <w:style w:type="paragraph" w:customStyle="1" w:styleId="7CEF885A878646EAAE523262DE4D0782">
    <w:name w:val="7CEF885A878646EAAE523262DE4D0782"/>
    <w:rsid w:val="00AD6293"/>
  </w:style>
  <w:style w:type="paragraph" w:customStyle="1" w:styleId="401A5B3EB79D402A89BA7AF2DD809D00">
    <w:name w:val="401A5B3EB79D402A89BA7AF2DD809D00"/>
    <w:rsid w:val="00AD6293"/>
  </w:style>
  <w:style w:type="paragraph" w:customStyle="1" w:styleId="5C028507A0BC4DDC927A0189BA7F3971">
    <w:name w:val="5C028507A0BC4DDC927A0189BA7F3971"/>
    <w:rsid w:val="00AD6293"/>
  </w:style>
  <w:style w:type="paragraph" w:customStyle="1" w:styleId="FBB27C8300AD437F95C41A5BC5D17EB7">
    <w:name w:val="FBB27C8300AD437F95C41A5BC5D17EB7"/>
    <w:rsid w:val="00AD6293"/>
  </w:style>
  <w:style w:type="paragraph" w:customStyle="1" w:styleId="5516B2CA7D3E4D50B1FAC296DC0411CC">
    <w:name w:val="5516B2CA7D3E4D50B1FAC296DC0411CC"/>
    <w:rsid w:val="00AD6293"/>
  </w:style>
  <w:style w:type="paragraph" w:customStyle="1" w:styleId="C3D99ABA293E45DD81CEC6DA646C9936">
    <w:name w:val="C3D99ABA293E45DD81CEC6DA646C9936"/>
    <w:rsid w:val="00AD6293"/>
  </w:style>
  <w:style w:type="paragraph" w:customStyle="1" w:styleId="D5E659193C7E4302BE72205B654C41FA">
    <w:name w:val="D5E659193C7E4302BE72205B654C41FA"/>
    <w:rsid w:val="00AD6293"/>
  </w:style>
  <w:style w:type="paragraph" w:customStyle="1" w:styleId="86CB53F428284BE38EF6A1D2ED35A46E">
    <w:name w:val="86CB53F428284BE38EF6A1D2ED35A46E"/>
    <w:rsid w:val="00AD6293"/>
  </w:style>
  <w:style w:type="paragraph" w:customStyle="1" w:styleId="E56E9CE357B640F4AB0009900E8B190D">
    <w:name w:val="E56E9CE357B640F4AB0009900E8B190D"/>
    <w:rsid w:val="00AD6293"/>
  </w:style>
  <w:style w:type="paragraph" w:customStyle="1" w:styleId="7EB4F1ABD277470FB7DFB8283F5A3118">
    <w:name w:val="7EB4F1ABD277470FB7DFB8283F5A3118"/>
    <w:rsid w:val="00AD6293"/>
  </w:style>
  <w:style w:type="paragraph" w:customStyle="1" w:styleId="1DA382F5101C41B795E5EDC59E0FE8AE">
    <w:name w:val="1DA382F5101C41B795E5EDC59E0FE8AE"/>
    <w:rsid w:val="00AD6293"/>
  </w:style>
  <w:style w:type="paragraph" w:styleId="Prrafodelista">
    <w:name w:val="List Paragraph"/>
    <w:basedOn w:val="Normal"/>
    <w:uiPriority w:val="34"/>
    <w:qFormat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">
    <w:name w:val="79EE22A8F4D243538D9EA58AF88D18B0"/>
    <w:rsid w:val="00AD6293"/>
  </w:style>
  <w:style w:type="paragraph" w:customStyle="1" w:styleId="A056920C254441BA9FA297369769E8C9">
    <w:name w:val="A056920C254441BA9FA297369769E8C9"/>
    <w:rsid w:val="00AD6293"/>
  </w:style>
  <w:style w:type="paragraph" w:customStyle="1" w:styleId="4CFE40152DAA4594B8FEF4BFF8D8E4E7">
    <w:name w:val="4CFE40152DAA4594B8FEF4BFF8D8E4E7"/>
    <w:rsid w:val="00AD6293"/>
  </w:style>
  <w:style w:type="paragraph" w:customStyle="1" w:styleId="A6E6549879BB4E419CF65978427ED160">
    <w:name w:val="A6E6549879BB4E419CF65978427ED160"/>
    <w:rsid w:val="00AD6293"/>
  </w:style>
  <w:style w:type="character" w:styleId="nfasis">
    <w:name w:val="Emphasis"/>
    <w:basedOn w:val="Fuentedeprrafopredeter"/>
    <w:qFormat/>
    <w:rsid w:val="00D60C4E"/>
    <w:rPr>
      <w:i/>
      <w:iCs/>
    </w:rPr>
  </w:style>
  <w:style w:type="paragraph" w:customStyle="1" w:styleId="C981BF643227487DB2722ADBA7C79B48">
    <w:name w:val="C981BF643227487DB2722ADBA7C79B48"/>
    <w:rsid w:val="00AD6293"/>
  </w:style>
  <w:style w:type="paragraph" w:customStyle="1" w:styleId="F7A47729B9264AE69114B8278A5911B7">
    <w:name w:val="F7A47729B9264AE69114B8278A5911B7"/>
    <w:rsid w:val="00AD6293"/>
  </w:style>
  <w:style w:type="paragraph" w:customStyle="1" w:styleId="438174AC841042F9BACF2F11C09C9BE6">
    <w:name w:val="438174AC841042F9BACF2F11C09C9BE6"/>
    <w:rsid w:val="00AD6293"/>
  </w:style>
  <w:style w:type="paragraph" w:customStyle="1" w:styleId="68E53701F0954A3F8AA6585B52A1A0DE">
    <w:name w:val="68E53701F0954A3F8AA6585B52A1A0DE"/>
    <w:rsid w:val="00AD6293"/>
  </w:style>
  <w:style w:type="paragraph" w:customStyle="1" w:styleId="3D2DD34E2F164985A25BAB803967737E">
    <w:name w:val="3D2DD34E2F164985A25BAB803967737E"/>
    <w:rsid w:val="00AD6293"/>
  </w:style>
  <w:style w:type="paragraph" w:customStyle="1" w:styleId="19FC9FE9F9AE4B209E5A3F3666C34811">
    <w:name w:val="19FC9FE9F9AE4B209E5A3F3666C34811"/>
    <w:rsid w:val="00AD6293"/>
  </w:style>
  <w:style w:type="paragraph" w:customStyle="1" w:styleId="21A598A1E00F460781A24B30F1982657">
    <w:name w:val="21A598A1E00F460781A24B30F1982657"/>
    <w:rsid w:val="00AD6293"/>
  </w:style>
  <w:style w:type="paragraph" w:customStyle="1" w:styleId="428755C936FE4808A7F28748B20BC883">
    <w:name w:val="428755C936FE4808A7F28748B20BC883"/>
    <w:rsid w:val="00AD6293"/>
  </w:style>
  <w:style w:type="paragraph" w:customStyle="1" w:styleId="439626D41755453CA1EBCB0089462443">
    <w:name w:val="439626D41755453CA1EBCB0089462443"/>
    <w:rsid w:val="00AD6293"/>
  </w:style>
  <w:style w:type="paragraph" w:customStyle="1" w:styleId="689184F551874603A68CA0AA3DBB0F93">
    <w:name w:val="689184F551874603A68CA0AA3DBB0F93"/>
    <w:rsid w:val="00AD6293"/>
  </w:style>
  <w:style w:type="paragraph" w:customStyle="1" w:styleId="F140B962C07C431DBF8D022C35454173">
    <w:name w:val="F140B962C07C431DBF8D022C35454173"/>
    <w:rsid w:val="00AD6293"/>
  </w:style>
  <w:style w:type="paragraph" w:customStyle="1" w:styleId="BF2190B4AADD448E9951AFA0CB9EFF12">
    <w:name w:val="BF2190B4AADD448E9951AFA0CB9EFF12"/>
    <w:rsid w:val="00AD6293"/>
  </w:style>
  <w:style w:type="paragraph" w:customStyle="1" w:styleId="4A26366A44E142A8928C157C83223C66">
    <w:name w:val="4A26366A44E142A8928C157C83223C66"/>
    <w:rsid w:val="00AD6293"/>
  </w:style>
  <w:style w:type="paragraph" w:customStyle="1" w:styleId="A8794BB00D7A49AC8BF9D7BFE7961A4E">
    <w:name w:val="A8794BB00D7A49AC8BF9D7BFE7961A4E"/>
    <w:rsid w:val="00AD6293"/>
  </w:style>
  <w:style w:type="paragraph" w:customStyle="1" w:styleId="D5491F64DBBD426BA34C2039E46DD063">
    <w:name w:val="D5491F64DBBD426BA34C2039E46DD063"/>
    <w:rsid w:val="00AD6293"/>
  </w:style>
  <w:style w:type="paragraph" w:customStyle="1" w:styleId="BA78BE916A3945FC8EB8847A3A28A51C">
    <w:name w:val="BA78BE916A3945FC8EB8847A3A28A51C"/>
    <w:rsid w:val="00AD6293"/>
  </w:style>
  <w:style w:type="paragraph" w:customStyle="1" w:styleId="D803C4F6914D401F8C05936C4786C8C5">
    <w:name w:val="D803C4F6914D401F8C05936C4786C8C5"/>
    <w:rsid w:val="00AD6293"/>
  </w:style>
  <w:style w:type="paragraph" w:customStyle="1" w:styleId="4B8CBB2A935D4E44A4AC071CA8837F90">
    <w:name w:val="4B8CBB2A935D4E44A4AC071CA8837F90"/>
    <w:rsid w:val="00AD6293"/>
  </w:style>
  <w:style w:type="paragraph" w:customStyle="1" w:styleId="3BDA72097A2F4F0FA844B2D7B6218EF9">
    <w:name w:val="3BDA72097A2F4F0FA844B2D7B6218EF9"/>
    <w:rsid w:val="00AD6293"/>
  </w:style>
  <w:style w:type="paragraph" w:customStyle="1" w:styleId="EE304CAD563F4132B51FEAAE6F42C0BD">
    <w:name w:val="EE304CAD563F4132B51FEAAE6F42C0BD"/>
    <w:rsid w:val="00AD6293"/>
  </w:style>
  <w:style w:type="paragraph" w:customStyle="1" w:styleId="F5F699E2A09644A3AD56DB2D9370ED11">
    <w:name w:val="F5F699E2A09644A3AD56DB2D9370ED11"/>
    <w:rsid w:val="00AD6293"/>
  </w:style>
  <w:style w:type="paragraph" w:customStyle="1" w:styleId="AF427B8A92FD462DA09E5801C22CB5A1">
    <w:name w:val="AF427B8A92FD462DA09E5801C22CB5A1"/>
    <w:rsid w:val="00AD6293"/>
  </w:style>
  <w:style w:type="paragraph" w:customStyle="1" w:styleId="22652A0BA594475CB40F730B2E3A233E">
    <w:name w:val="22652A0BA594475CB40F730B2E3A233E"/>
    <w:rsid w:val="00AD6293"/>
  </w:style>
  <w:style w:type="character" w:styleId="Textodelmarcadordeposicin">
    <w:name w:val="Placeholder Text"/>
    <w:basedOn w:val="Fuentedeprrafopredeter"/>
    <w:uiPriority w:val="99"/>
    <w:semiHidden/>
    <w:rsid w:val="00D60C4E"/>
    <w:rPr>
      <w:color w:val="808080"/>
    </w:rPr>
  </w:style>
  <w:style w:type="paragraph" w:customStyle="1" w:styleId="985055364F4F4CECA11D96BA8ED5FBD51">
    <w:name w:val="985055364F4F4CECA11D96BA8ED5FBD5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1">
    <w:name w:val="FD2EC1BA22E14F1EAB01E48FF11961FF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1">
    <w:name w:val="A4B8C5347B6B4402A6E8B1A281BF5BCD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1">
    <w:name w:val="CFF92C85D8FE4C58BC09EDFC1AA3B885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1">
    <w:name w:val="C57D192768334A2EA8AC9F1EEE5F54E0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1">
    <w:name w:val="15D0E29161554FAE91814A1D70FBFFF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1">
    <w:name w:val="61D5D979633D4A2593244DE2BC096580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1">
    <w:name w:val="A02E75BA744541B593E88FF36027FE8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1">
    <w:name w:val="CF02182627CB47BDBB090A324B586AE8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1">
    <w:name w:val="B3D8716A075347CD9EE443B2C4A98018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1">
    <w:name w:val="DB7E1169E6824C26B6E40343E221AF06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1">
    <w:name w:val="007F2C52D1D74B54ACA51232B755D57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1">
    <w:name w:val="5B3AA4AF0FD4494B8FBA0406FA94560C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1">
    <w:name w:val="7DEBAF1F6F764976A5D3D34A9B671A5D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1">
    <w:name w:val="B136392103DB4DC9AC630C9FD4A814AA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1">
    <w:name w:val="2EBEFEDE67DF421FB8D60B35B53C24131"/>
    <w:rsid w:val="00AD6293"/>
    <w:pPr>
      <w:numPr>
        <w:numId w:val="1"/>
      </w:numPr>
      <w:tabs>
        <w:tab w:val="clear" w:pos="720"/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1">
    <w:name w:val="5F52AA0AF17748F88C3E47938C2EEA651"/>
    <w:rsid w:val="00AD6293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1">
    <w:name w:val="DCD2A43AFC6440F29D97F48CE45A169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1">
    <w:name w:val="240DC09B3A4C40FA826A2CBAE10BB522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1">
    <w:name w:val="7CEF885A878646EAAE523262DE4D0782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Tabladeilustraciones">
    <w:name w:val="table of figures"/>
    <w:basedOn w:val="TDC2"/>
    <w:next w:val="TDC2"/>
    <w:uiPriority w:val="99"/>
    <w:rsid w:val="00AD6293"/>
    <w:pPr>
      <w:keepLines/>
      <w:tabs>
        <w:tab w:val="left" w:pos="851"/>
        <w:tab w:val="decimal" w:leader="dot" w:pos="9356"/>
      </w:tabs>
      <w:spacing w:after="0" w:line="240" w:lineRule="auto"/>
      <w:ind w:left="1106" w:hanging="1106"/>
      <w:jc w:val="both"/>
    </w:pPr>
    <w:rPr>
      <w:rFonts w:ascii="Arial" w:eastAsia="Times New Roman" w:hAnsi="Arial" w:cs="Times New Roman"/>
      <w:noProof/>
      <w:szCs w:val="20"/>
      <w:lang w:val="it-IT" w:eastAsia="it-IT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D6293"/>
    <w:pPr>
      <w:spacing w:after="100"/>
      <w:ind w:left="220"/>
    </w:pPr>
  </w:style>
  <w:style w:type="paragraph" w:customStyle="1" w:styleId="401A5B3EB79D402A89BA7AF2DD809D001">
    <w:name w:val="401A5B3EB79D402A89BA7AF2DD809D00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1">
    <w:name w:val="5C028507A0BC4DDC927A0189BA7F3971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Encabezado">
    <w:name w:val="header"/>
    <w:basedOn w:val="Normal"/>
    <w:next w:val="Normal"/>
    <w:link w:val="EncabezadoCar"/>
    <w:rsid w:val="00AD6293"/>
    <w:pPr>
      <w:tabs>
        <w:tab w:val="left" w:pos="7428"/>
      </w:tabs>
      <w:spacing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customStyle="1" w:styleId="EncabezadoCar">
    <w:name w:val="Encabezado Car"/>
    <w:basedOn w:val="Fuentedeprrafopredeter"/>
    <w:link w:val="Encabezado"/>
    <w:rsid w:val="00AD6293"/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paragraph" w:customStyle="1" w:styleId="FBB27C8300AD437F95C41A5BC5D17EB71">
    <w:name w:val="FBB27C8300AD437F95C41A5BC5D17EB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1">
    <w:name w:val="5516B2CA7D3E4D50B1FAC296DC0411CC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Intestazione3">
    <w:name w:val="Intestazione 3"/>
    <w:basedOn w:val="Normal"/>
    <w:next w:val="Normal"/>
    <w:rsid w:val="00AD6293"/>
    <w:pPr>
      <w:tabs>
        <w:tab w:val="left" w:pos="7428"/>
      </w:tabs>
      <w:spacing w:before="300"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paragraph" w:customStyle="1" w:styleId="C3D99ABA293E45DD81CEC6DA646C99361">
    <w:name w:val="C3D99ABA293E45DD81CEC6DA646C9936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1">
    <w:name w:val="D5E659193C7E4302BE72205B654C41FA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1">
    <w:name w:val="86CB53F428284BE38EF6A1D2ED35A46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1">
    <w:name w:val="E56E9CE357B640F4AB0009900E8B190D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Nmerodepgina">
    <w:name w:val="page number"/>
    <w:basedOn w:val="Fuentedeprrafopredeter"/>
    <w:rsid w:val="00AD6293"/>
    <w:rPr>
      <w:rFonts w:ascii="Times New Roman" w:hAnsi="Times New Roman"/>
      <w:sz w:val="20"/>
    </w:rPr>
  </w:style>
  <w:style w:type="paragraph" w:customStyle="1" w:styleId="7EB4F1ABD277470FB7DFB8283F5A31181">
    <w:name w:val="7EB4F1ABD277470FB7DFB8283F5A3118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Piedepgina">
    <w:name w:val="footer"/>
    <w:link w:val="PiedepginaCar"/>
    <w:rsid w:val="00AD6293"/>
    <w:pPr>
      <w:tabs>
        <w:tab w:val="center" w:pos="4252"/>
        <w:tab w:val="right" w:pos="8504"/>
      </w:tabs>
      <w:spacing w:before="60" w:after="0" w:line="240" w:lineRule="auto"/>
    </w:pPr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character" w:customStyle="1" w:styleId="PiedepginaCar">
    <w:name w:val="Pie de página Car"/>
    <w:basedOn w:val="Fuentedeprrafopredeter"/>
    <w:link w:val="Piedepgina"/>
    <w:rsid w:val="00AD6293"/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paragraph" w:customStyle="1" w:styleId="1DA382F5101C41B795E5EDC59E0FE8AE1">
    <w:name w:val="1DA382F5101C41B795E5EDC59E0FE8A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Reportpiccolo">
    <w:name w:val="Report piccolo"/>
    <w:rsid w:val="00AD6293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0" w:line="240" w:lineRule="auto"/>
    </w:pPr>
    <w:rPr>
      <w:rFonts w:ascii="Courier New" w:eastAsia="Times New Roman" w:hAnsi="Courier New" w:cs="Times New Roman"/>
      <w:sz w:val="10"/>
      <w:szCs w:val="20"/>
      <w:lang w:val="it-IT" w:eastAsia="it-IT"/>
    </w:rPr>
  </w:style>
  <w:style w:type="paragraph" w:customStyle="1" w:styleId="79EE22A8F4D243538D9EA58AF88D18B01">
    <w:name w:val="79EE22A8F4D243538D9EA58AF88D18B0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1">
    <w:name w:val="A056920C254441BA9FA297369769E8C9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1">
    <w:name w:val="4CFE40152DAA4594B8FEF4BFF8D8E4E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1">
    <w:name w:val="A6E6549879BB4E419CF65978427ED160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1">
    <w:name w:val="C981BF643227487DB2722ADBA7C79B48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1">
    <w:name w:val="F7A47729B9264AE69114B8278A5911B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1">
    <w:name w:val="438174AC841042F9BACF2F11C09C9BE6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1">
    <w:name w:val="68E53701F0954A3F8AA6585B52A1A0D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1">
    <w:name w:val="3D2DD34E2F164985A25BAB803967737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1">
    <w:name w:val="19FC9FE9F9AE4B209E5A3F3666C34811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1">
    <w:name w:val="21A598A1E00F460781A24B30F1982657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28755C936FE4808A7F28748B20BC8831">
    <w:name w:val="428755C936FE4808A7F28748B20BC88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1">
    <w:name w:val="439626D41755453CA1EBCB008946244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1">
    <w:name w:val="689184F551874603A68CA0AA3DBB0F9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1">
    <w:name w:val="F140B962C07C431DBF8D022C35454173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1">
    <w:name w:val="BF2190B4AADD448E9951AFA0CB9EFF12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1">
    <w:name w:val="4A26366A44E142A8928C157C83223C66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1">
    <w:name w:val="A8794BB00D7A49AC8BF9D7BFE7961A4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Copertina">
    <w:name w:val="2Copertina"/>
    <w:basedOn w:val="Normal"/>
    <w:next w:val="Normal"/>
    <w:autoRedefine/>
    <w:uiPriority w:val="99"/>
    <w:rsid w:val="00AD6293"/>
    <w:pPr>
      <w:spacing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val="it-IT" w:eastAsia="it-IT"/>
    </w:rPr>
  </w:style>
  <w:style w:type="paragraph" w:customStyle="1" w:styleId="D5491F64DBBD426BA34C2039E46DD0631">
    <w:name w:val="D5491F64DBBD426BA34C2039E46DD063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Pidipagina2">
    <w:name w:val="Piè di pagina 2"/>
    <w:basedOn w:val="Piedepgina"/>
    <w:rsid w:val="00AD6293"/>
    <w:pPr>
      <w:spacing w:before="160"/>
    </w:pPr>
    <w:rPr>
      <w:sz w:val="12"/>
    </w:rPr>
  </w:style>
  <w:style w:type="paragraph" w:customStyle="1" w:styleId="BA78BE916A3945FC8EB8847A3A28A51C1">
    <w:name w:val="BA78BE916A3945FC8EB8847A3A28A51C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1">
    <w:name w:val="D803C4F6914D401F8C05936C4786C8C5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Tipologia">
    <w:name w:val="Tipologia"/>
    <w:basedOn w:val="Normal"/>
    <w:rsid w:val="00AD6293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it-IT" w:eastAsia="it-IT"/>
    </w:rPr>
  </w:style>
  <w:style w:type="paragraph" w:customStyle="1" w:styleId="4B8CBB2A935D4E44A4AC071CA8837F901">
    <w:name w:val="4B8CBB2A935D4E44A4AC071CA8837F90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ndice3">
    <w:name w:val="index 3"/>
    <w:basedOn w:val="Normal"/>
    <w:next w:val="Normal"/>
    <w:autoRedefine/>
    <w:semiHidden/>
    <w:rsid w:val="00AD6293"/>
    <w:pPr>
      <w:spacing w:after="0" w:line="240" w:lineRule="auto"/>
      <w:ind w:left="66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1">
    <w:name w:val="3BDA72097A2F4F0FA844B2D7B6218EF9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ndice4">
    <w:name w:val="index 4"/>
    <w:basedOn w:val="Normal"/>
    <w:next w:val="Normal"/>
    <w:autoRedefine/>
    <w:semiHidden/>
    <w:rsid w:val="00AD6293"/>
    <w:pPr>
      <w:spacing w:after="0" w:line="240" w:lineRule="auto"/>
      <w:ind w:left="88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1">
    <w:name w:val="EE304CAD563F4132B51FEAAE6F42C0BD1"/>
    <w:rsid w:val="00AD629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1">
    <w:name w:val="F5F699E2A09644A3AD56DB2D9370ED11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1">
    <w:name w:val="AF427B8A92FD462DA09E5801C22CB5A11"/>
    <w:rsid w:val="00AD6293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ndice7">
    <w:name w:val="index 7"/>
    <w:basedOn w:val="Normal"/>
    <w:next w:val="Normal"/>
    <w:autoRedefine/>
    <w:semiHidden/>
    <w:rsid w:val="00AD6293"/>
    <w:pPr>
      <w:spacing w:after="0" w:line="240" w:lineRule="auto"/>
      <w:ind w:left="154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1">
    <w:name w:val="22652A0BA594475CB40F730B2E3A233E1"/>
    <w:rsid w:val="00AD62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2">
    <w:name w:val="985055364F4F4CECA11D96BA8ED5FBD5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2">
    <w:name w:val="FD2EC1BA22E14F1EAB01E48FF11961FF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2">
    <w:name w:val="A4B8C5347B6B4402A6E8B1A281BF5BCD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2">
    <w:name w:val="CFF92C85D8FE4C58BC09EDFC1AA3B885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2">
    <w:name w:val="C57D192768334A2EA8AC9F1EEE5F54E0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2">
    <w:name w:val="15D0E29161554FAE91814A1D70FBFFF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2">
    <w:name w:val="61D5D979633D4A2593244DE2BC096580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2">
    <w:name w:val="A02E75BA744541B593E88FF36027FE8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2">
    <w:name w:val="CF02182627CB47BDBB090A324B586AE8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2">
    <w:name w:val="B3D8716A075347CD9EE443B2C4A98018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2">
    <w:name w:val="DB7E1169E6824C26B6E40343E221AF06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2">
    <w:name w:val="007F2C52D1D74B54ACA51232B755D57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2">
    <w:name w:val="5B3AA4AF0FD4494B8FBA0406FA94560C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2">
    <w:name w:val="7DEBAF1F6F764976A5D3D34A9B671A5D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2">
    <w:name w:val="B136392103DB4DC9AC630C9FD4A814AA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2">
    <w:name w:val="2EBEFEDE67DF421FB8D60B35B53C24132"/>
    <w:rsid w:val="008423D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2">
    <w:name w:val="5F52AA0AF17748F88C3E47938C2EEA652"/>
    <w:rsid w:val="008423D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2">
    <w:name w:val="DCD2A43AFC6440F29D97F48CE45A169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2">
    <w:name w:val="240DC09B3A4C40FA826A2CBAE10BB522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2">
    <w:name w:val="7CEF885A878646EAAE523262DE4D0782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Textocomentario">
    <w:name w:val="annotation text"/>
    <w:basedOn w:val="Normal"/>
    <w:link w:val="TextocomentarioCar"/>
    <w:semiHidden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423DE"/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customStyle="1" w:styleId="401A5B3EB79D402A89BA7AF2DD809D002">
    <w:name w:val="401A5B3EB79D402A89BA7AF2DD809D00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2">
    <w:name w:val="5C028507A0BC4DDC927A0189BA7F3971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customStyle="1" w:styleId="Ttulo1Car">
    <w:name w:val="Título 1 Car"/>
    <w:basedOn w:val="Fuentedeprrafopredeter"/>
    <w:link w:val="Ttulo1"/>
    <w:rsid w:val="008423DE"/>
    <w:rPr>
      <w:rFonts w:ascii="Arial" w:eastAsia="Times New Roman" w:hAnsi="Arial" w:cs="Times New Roman"/>
      <w:b/>
      <w:sz w:val="28"/>
      <w:szCs w:val="20"/>
      <w:lang w:val="it-IT" w:eastAsia="it-IT"/>
    </w:rPr>
  </w:style>
  <w:style w:type="character" w:customStyle="1" w:styleId="Ttulo2Car">
    <w:name w:val="Título 2 Car"/>
    <w:basedOn w:val="Fuentedeprrafopredeter"/>
    <w:link w:val="Ttulo2"/>
    <w:rsid w:val="008423DE"/>
    <w:rPr>
      <w:rFonts w:ascii="Arial" w:eastAsia="Times New Roman" w:hAnsi="Arial" w:cs="Times New Roman"/>
      <w:b/>
      <w:sz w:val="26"/>
      <w:szCs w:val="20"/>
      <w:lang w:val="it-IT" w:eastAsia="it-IT"/>
    </w:rPr>
  </w:style>
  <w:style w:type="character" w:customStyle="1" w:styleId="Ttulo3Car">
    <w:name w:val="Título 3 Car"/>
    <w:basedOn w:val="Fuentedeprrafopredeter"/>
    <w:link w:val="Ttulo3"/>
    <w:rsid w:val="008423DE"/>
    <w:rPr>
      <w:rFonts w:ascii="Arial" w:eastAsia="Times New Roman" w:hAnsi="Arial" w:cs="Times New Roman"/>
      <w:b/>
      <w:sz w:val="24"/>
      <w:szCs w:val="20"/>
      <w:lang w:val="it-IT" w:eastAsia="it-IT"/>
    </w:rPr>
  </w:style>
  <w:style w:type="character" w:customStyle="1" w:styleId="Ttulo4Car">
    <w:name w:val="Título 4 Car"/>
    <w:basedOn w:val="Fuentedeprrafopredeter"/>
    <w:link w:val="Ttulo4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5Car">
    <w:name w:val="Título 5 Car"/>
    <w:basedOn w:val="Fuentedeprrafopredeter"/>
    <w:link w:val="Ttulo5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6Car">
    <w:name w:val="Título 6 Car"/>
    <w:basedOn w:val="Fuentedeprrafopredeter"/>
    <w:link w:val="Ttulo6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7Car">
    <w:name w:val="Título 7 Car"/>
    <w:basedOn w:val="Fuentedeprrafopredeter"/>
    <w:link w:val="Ttulo7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8Car">
    <w:name w:val="Título 8 Car"/>
    <w:basedOn w:val="Fuentedeprrafopredeter"/>
    <w:link w:val="Ttulo8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character" w:customStyle="1" w:styleId="Ttulo9Car">
    <w:name w:val="Título 9 Car"/>
    <w:basedOn w:val="Fuentedeprrafopredeter"/>
    <w:link w:val="Ttulo9"/>
    <w:rsid w:val="008423DE"/>
    <w:rPr>
      <w:rFonts w:ascii="Arial" w:eastAsia="Times New Roman" w:hAnsi="Arial" w:cs="Times New Roman"/>
      <w:b/>
      <w:szCs w:val="20"/>
      <w:lang w:val="it-IT" w:eastAsia="it-IT"/>
    </w:rPr>
  </w:style>
  <w:style w:type="paragraph" w:customStyle="1" w:styleId="FBB27C8300AD437F95C41A5BC5D17EB72">
    <w:name w:val="FBB27C8300AD437F95C41A5BC5D17EB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2">
    <w:name w:val="5516B2CA7D3E4D50B1FAC296DC0411CC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2">
    <w:name w:val="C3D99ABA293E45DD81CEC6DA646C9936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2">
    <w:name w:val="D5E659193C7E4302BE72205B654C41FA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2">
    <w:name w:val="86CB53F428284BE38EF6A1D2ED35A46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2">
    <w:name w:val="E56E9CE357B640F4AB0009900E8B190D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2">
    <w:name w:val="7EB4F1ABD277470FB7DFB8283F5A3118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2">
    <w:name w:val="1DA382F5101C41B795E5EDC59E0FE8A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2">
    <w:name w:val="79EE22A8F4D243538D9EA58AF88D18B0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2">
    <w:name w:val="A056920C254441BA9FA297369769E8C9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2">
    <w:name w:val="4CFE40152DAA4594B8FEF4BFF8D8E4E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2">
    <w:name w:val="A6E6549879BB4E419CF65978427ED160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2">
    <w:name w:val="C981BF643227487DB2722ADBA7C79B48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2">
    <w:name w:val="F7A47729B9264AE69114B8278A5911B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2">
    <w:name w:val="438174AC841042F9BACF2F11C09C9BE6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2">
    <w:name w:val="68E53701F0954A3F8AA6585B52A1A0D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2">
    <w:name w:val="3D2DD34E2F164985A25BAB803967737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2">
    <w:name w:val="19FC9FE9F9AE4B209E5A3F3666C34811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2">
    <w:name w:val="21A598A1E00F460781A24B30F1982657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28755C936FE4808A7F28748B20BC8832">
    <w:name w:val="428755C936FE4808A7F28748B20BC88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2">
    <w:name w:val="439626D41755453CA1EBCB008946244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2">
    <w:name w:val="689184F551874603A68CA0AA3DBB0F9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2">
    <w:name w:val="F140B962C07C431DBF8D022C35454173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2">
    <w:name w:val="BF2190B4AADD448E9951AFA0CB9EFF12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2">
    <w:name w:val="4A26366A44E142A8928C157C83223C66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2">
    <w:name w:val="A8794BB00D7A49AC8BF9D7BFE7961A4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2">
    <w:name w:val="D5491F64DBBD426BA34C2039E46DD063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2">
    <w:name w:val="BA78BE916A3945FC8EB8847A3A28A51C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2">
    <w:name w:val="D803C4F6914D401F8C05936C4786C8C5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2">
    <w:name w:val="4B8CBB2A935D4E44A4AC071CA8837F90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2">
    <w:name w:val="3BDA72097A2F4F0FA844B2D7B6218EF9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2">
    <w:name w:val="EE304CAD563F4132B51FEAAE6F42C0BD2"/>
    <w:rsid w:val="008423D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2">
    <w:name w:val="F5F699E2A09644A3AD56DB2D9370ED11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2">
    <w:name w:val="AF427B8A92FD462DA09E5801C22CB5A12"/>
    <w:rsid w:val="008423DE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2">
    <w:name w:val="22652A0BA594475CB40F730B2E3A233E2"/>
    <w:rsid w:val="008423D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3">
    <w:name w:val="985055364F4F4CECA11D96BA8ED5FBD5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3">
    <w:name w:val="FD2EC1BA22E14F1EAB01E48FF11961FF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3">
    <w:name w:val="A4B8C5347B6B4402A6E8B1A281BF5BCD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3">
    <w:name w:val="CFF92C85D8FE4C58BC09EDFC1AA3B885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3">
    <w:name w:val="C57D192768334A2EA8AC9F1EEE5F54E0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3">
    <w:name w:val="15D0E29161554FAE91814A1D70FBFFF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3">
    <w:name w:val="61D5D979633D4A2593244DE2BC096580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3">
    <w:name w:val="A02E75BA744541B593E88FF36027FE8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3">
    <w:name w:val="CF02182627CB47BDBB090A324B586AE8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3">
    <w:name w:val="B3D8716A075347CD9EE443B2C4A98018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3">
    <w:name w:val="DB7E1169E6824C26B6E40343E221AF06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3">
    <w:name w:val="007F2C52D1D74B54ACA51232B755D57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3">
    <w:name w:val="5B3AA4AF0FD4494B8FBA0406FA94560C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3">
    <w:name w:val="7DEBAF1F6F764976A5D3D34A9B671A5D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3">
    <w:name w:val="B136392103DB4DC9AC630C9FD4A814AA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3">
    <w:name w:val="2EBEFEDE67DF421FB8D60B35B53C24133"/>
    <w:rsid w:val="008D40F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3">
    <w:name w:val="5F52AA0AF17748F88C3E47938C2EEA653"/>
    <w:rsid w:val="008D40F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3">
    <w:name w:val="DCD2A43AFC6440F29D97F48CE45A169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3">
    <w:name w:val="240DC09B3A4C40FA826A2CBAE10BB522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3">
    <w:name w:val="7CEF885A878646EAAE523262DE4D0782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3">
    <w:name w:val="401A5B3EB79D402A89BA7AF2DD809D00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3">
    <w:name w:val="5C028507A0BC4DDC927A0189BA7F3971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3">
    <w:name w:val="FBB27C8300AD437F95C41A5BC5D17EB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3">
    <w:name w:val="5516B2CA7D3E4D50B1FAC296DC0411CC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3">
    <w:name w:val="C3D99ABA293E45DD81CEC6DA646C9936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3">
    <w:name w:val="D5E659193C7E4302BE72205B654C41FA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3">
    <w:name w:val="86CB53F428284BE38EF6A1D2ED35A46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3">
    <w:name w:val="E56E9CE357B640F4AB0009900E8B190D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3">
    <w:name w:val="7EB4F1ABD277470FB7DFB8283F5A3118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3">
    <w:name w:val="1DA382F5101C41B795E5EDC59E0FE8A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3">
    <w:name w:val="79EE22A8F4D243538D9EA58AF88D18B0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3">
    <w:name w:val="A056920C254441BA9FA297369769E8C9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3">
    <w:name w:val="4CFE40152DAA4594B8FEF4BFF8D8E4E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3">
    <w:name w:val="A6E6549879BB4E419CF65978427ED160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3">
    <w:name w:val="C981BF643227487DB2722ADBA7C79B48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3">
    <w:name w:val="F7A47729B9264AE69114B8278A5911B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3">
    <w:name w:val="438174AC841042F9BACF2F11C09C9BE6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3">
    <w:name w:val="68E53701F0954A3F8AA6585B52A1A0D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3">
    <w:name w:val="3D2DD34E2F164985A25BAB803967737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3">
    <w:name w:val="19FC9FE9F9AE4B209E5A3F3666C34811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3">
    <w:name w:val="21A598A1E00F460781A24B30F1982657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28755C936FE4808A7F28748B20BC8833">
    <w:name w:val="428755C936FE4808A7F28748B20BC88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3">
    <w:name w:val="439626D41755453CA1EBCB008946244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3">
    <w:name w:val="689184F551874603A68CA0AA3DBB0F9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3">
    <w:name w:val="F140B962C07C431DBF8D022C35454173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3">
    <w:name w:val="BF2190B4AADD448E9951AFA0CB9EFF12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3">
    <w:name w:val="4A26366A44E142A8928C157C83223C66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3">
    <w:name w:val="A8794BB00D7A49AC8BF9D7BFE7961A4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3">
    <w:name w:val="D5491F64DBBD426BA34C2039E46DD063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3">
    <w:name w:val="BA78BE916A3945FC8EB8847A3A28A51C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3">
    <w:name w:val="D803C4F6914D401F8C05936C4786C8C5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3">
    <w:name w:val="4B8CBB2A935D4E44A4AC071CA8837F90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3">
    <w:name w:val="3BDA72097A2F4F0FA844B2D7B6218EF9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3">
    <w:name w:val="EE304CAD563F4132B51FEAAE6F42C0BD3"/>
    <w:rsid w:val="008D40F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3">
    <w:name w:val="F5F699E2A09644A3AD56DB2D9370ED11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3">
    <w:name w:val="AF427B8A92FD462DA09E5801C22CB5A13"/>
    <w:rsid w:val="008D40FE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3">
    <w:name w:val="22652A0BA594475CB40F730B2E3A233E3"/>
    <w:rsid w:val="008D40F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4">
    <w:name w:val="985055364F4F4CECA11D96BA8ED5FBD5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4">
    <w:name w:val="FD2EC1BA22E14F1EAB01E48FF11961FF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4">
    <w:name w:val="A4B8C5347B6B4402A6E8B1A281BF5BCD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4">
    <w:name w:val="CFF92C85D8FE4C58BC09EDFC1AA3B885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4">
    <w:name w:val="C57D192768334A2EA8AC9F1EEE5F54E0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4">
    <w:name w:val="15D0E29161554FAE91814A1D70FBFFF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4">
    <w:name w:val="61D5D979633D4A2593244DE2BC096580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4">
    <w:name w:val="A02E75BA744541B593E88FF36027FE8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4">
    <w:name w:val="CF02182627CB47BDBB090A324B586AE8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4">
    <w:name w:val="B3D8716A075347CD9EE443B2C4A98018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4">
    <w:name w:val="DB7E1169E6824C26B6E40343E221AF06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4">
    <w:name w:val="007F2C52D1D74B54ACA51232B755D57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4">
    <w:name w:val="5B3AA4AF0FD4494B8FBA0406FA94560C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4">
    <w:name w:val="7DEBAF1F6F764976A5D3D34A9B671A5D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4">
    <w:name w:val="B136392103DB4DC9AC630C9FD4A814AA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4">
    <w:name w:val="2EBEFEDE67DF421FB8D60B35B53C24134"/>
    <w:rsid w:val="00D74C6C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4">
    <w:name w:val="5F52AA0AF17748F88C3E47938C2EEA654"/>
    <w:rsid w:val="00D74C6C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4">
    <w:name w:val="DCD2A43AFC6440F29D97F48CE45A169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4">
    <w:name w:val="240DC09B3A4C40FA826A2CBAE10BB522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4">
    <w:name w:val="7CEF885A878646EAAE523262DE4D0782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4">
    <w:name w:val="401A5B3EB79D402A89BA7AF2DD809D00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4">
    <w:name w:val="5C028507A0BC4DDC927A0189BA7F3971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4">
    <w:name w:val="FBB27C8300AD437F95C41A5BC5D17EB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4">
    <w:name w:val="5516B2CA7D3E4D50B1FAC296DC0411CC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4">
    <w:name w:val="C3D99ABA293E45DD81CEC6DA646C9936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4">
    <w:name w:val="D5E659193C7E4302BE72205B654C41FA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4">
    <w:name w:val="86CB53F428284BE38EF6A1D2ED35A46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4">
    <w:name w:val="E56E9CE357B640F4AB0009900E8B190D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4">
    <w:name w:val="7EB4F1ABD277470FB7DFB8283F5A3118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4">
    <w:name w:val="1DA382F5101C41B795E5EDC59E0FE8A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4">
    <w:name w:val="79EE22A8F4D243538D9EA58AF88D18B0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4">
    <w:name w:val="A056920C254441BA9FA297369769E8C9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4">
    <w:name w:val="4CFE40152DAA4594B8FEF4BFF8D8E4E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4">
    <w:name w:val="A6E6549879BB4E419CF65978427ED160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4">
    <w:name w:val="C981BF643227487DB2722ADBA7C79B48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4">
    <w:name w:val="F7A47729B9264AE69114B8278A5911B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4">
    <w:name w:val="438174AC841042F9BACF2F11C09C9BE6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4">
    <w:name w:val="68E53701F0954A3F8AA6585B52A1A0D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4">
    <w:name w:val="3D2DD34E2F164985A25BAB803967737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4">
    <w:name w:val="19FC9FE9F9AE4B209E5A3F3666C34811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4">
    <w:name w:val="21A598A1E00F460781A24B30F1982657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4">
    <w:name w:val="439626D41755453CA1EBCB008946244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4">
    <w:name w:val="689184F551874603A68CA0AA3DBB0F9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4">
    <w:name w:val="F140B962C07C431DBF8D022C35454173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4">
    <w:name w:val="BF2190B4AADD448E9951AFA0CB9EFF12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4">
    <w:name w:val="4A26366A44E142A8928C157C83223C66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4">
    <w:name w:val="A8794BB00D7A49AC8BF9D7BFE7961A4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4">
    <w:name w:val="D5491F64DBBD426BA34C2039E46DD063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4">
    <w:name w:val="BA78BE916A3945FC8EB8847A3A28A51C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4">
    <w:name w:val="D803C4F6914D401F8C05936C4786C8C5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4">
    <w:name w:val="4B8CBB2A935D4E44A4AC071CA8837F90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4">
    <w:name w:val="3BDA72097A2F4F0FA844B2D7B6218EF9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4">
    <w:name w:val="EE304CAD563F4132B51FEAAE6F42C0BD4"/>
    <w:rsid w:val="00D74C6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4">
    <w:name w:val="F5F699E2A09644A3AD56DB2D9370ED11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4">
    <w:name w:val="AF427B8A92FD462DA09E5801C22CB5A14"/>
    <w:rsid w:val="00D74C6C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4">
    <w:name w:val="22652A0BA594475CB40F730B2E3A233E4"/>
    <w:rsid w:val="00D74C6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5">
    <w:name w:val="985055364F4F4CECA11D96BA8ED5FBD5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5">
    <w:name w:val="FD2EC1BA22E14F1EAB01E48FF11961FF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5">
    <w:name w:val="A4B8C5347B6B4402A6E8B1A281BF5BCD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5">
    <w:name w:val="CFF92C85D8FE4C58BC09EDFC1AA3B885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5">
    <w:name w:val="C57D192768334A2EA8AC9F1EEE5F54E0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5">
    <w:name w:val="15D0E29161554FAE91814A1D70FBFFF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5">
    <w:name w:val="61D5D979633D4A2593244DE2BC096580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5">
    <w:name w:val="A02E75BA744541B593E88FF36027FE8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5">
    <w:name w:val="CF02182627CB47BDBB090A324B586AE8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5">
    <w:name w:val="B3D8716A075347CD9EE443B2C4A98018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5">
    <w:name w:val="DB7E1169E6824C26B6E40343E221AF06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5">
    <w:name w:val="007F2C52D1D74B54ACA51232B755D57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5">
    <w:name w:val="5B3AA4AF0FD4494B8FBA0406FA94560C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5">
    <w:name w:val="7DEBAF1F6F764976A5D3D34A9B671A5D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5">
    <w:name w:val="B136392103DB4DC9AC630C9FD4A814AA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5">
    <w:name w:val="2EBEFEDE67DF421FB8D60B35B53C24135"/>
    <w:rsid w:val="008147F6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5">
    <w:name w:val="5F52AA0AF17748F88C3E47938C2EEA655"/>
    <w:rsid w:val="008147F6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5">
    <w:name w:val="DCD2A43AFC6440F29D97F48CE45A169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5">
    <w:name w:val="240DC09B3A4C40FA826A2CBAE10BB522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5">
    <w:name w:val="7CEF885A878646EAAE523262DE4D0782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5">
    <w:name w:val="401A5B3EB79D402A89BA7AF2DD809D00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5">
    <w:name w:val="5C028507A0BC4DDC927A0189BA7F3971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5">
    <w:name w:val="FBB27C8300AD437F95C41A5BC5D17EB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5">
    <w:name w:val="5516B2CA7D3E4D50B1FAC296DC0411CC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5">
    <w:name w:val="C3D99ABA293E45DD81CEC6DA646C9936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5">
    <w:name w:val="D5E659193C7E4302BE72205B654C41FA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5">
    <w:name w:val="86CB53F428284BE38EF6A1D2ED35A46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5">
    <w:name w:val="E56E9CE357B640F4AB0009900E8B190D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5">
    <w:name w:val="7EB4F1ABD277470FB7DFB8283F5A3118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5">
    <w:name w:val="1DA382F5101C41B795E5EDC59E0FE8A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5">
    <w:name w:val="79EE22A8F4D243538D9EA58AF88D18B0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5">
    <w:name w:val="A056920C254441BA9FA297369769E8C9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5">
    <w:name w:val="4CFE40152DAA4594B8FEF4BFF8D8E4E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5">
    <w:name w:val="A6E6549879BB4E419CF65978427ED160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5">
    <w:name w:val="C981BF643227487DB2722ADBA7C79B48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5">
    <w:name w:val="F7A47729B9264AE69114B8278A5911B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5">
    <w:name w:val="438174AC841042F9BACF2F11C09C9BE6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5">
    <w:name w:val="68E53701F0954A3F8AA6585B52A1A0D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5">
    <w:name w:val="3D2DD34E2F164985A25BAB803967737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5">
    <w:name w:val="19FC9FE9F9AE4B209E5A3F3666C34811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5">
    <w:name w:val="21A598A1E00F460781A24B30F1982657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5">
    <w:name w:val="439626D41755453CA1EBCB008946244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5">
    <w:name w:val="689184F551874603A68CA0AA3DBB0F9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5">
    <w:name w:val="F140B962C07C431DBF8D022C35454173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5">
    <w:name w:val="BF2190B4AADD448E9951AFA0CB9EFF12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5">
    <w:name w:val="4A26366A44E142A8928C157C83223C66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5">
    <w:name w:val="A8794BB00D7A49AC8BF9D7BFE7961A4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5">
    <w:name w:val="D5491F64DBBD426BA34C2039E46DD063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5">
    <w:name w:val="BA78BE916A3945FC8EB8847A3A28A51C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5">
    <w:name w:val="D803C4F6914D401F8C05936C4786C8C5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5">
    <w:name w:val="4B8CBB2A935D4E44A4AC071CA8837F90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5">
    <w:name w:val="3BDA72097A2F4F0FA844B2D7B6218EF9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5">
    <w:name w:val="EE304CAD563F4132B51FEAAE6F42C0BD5"/>
    <w:rsid w:val="008147F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5">
    <w:name w:val="F5F699E2A09644A3AD56DB2D9370ED11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5">
    <w:name w:val="AF427B8A92FD462DA09E5801C22CB5A15"/>
    <w:rsid w:val="008147F6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5">
    <w:name w:val="22652A0BA594475CB40F730B2E3A233E5"/>
    <w:rsid w:val="008147F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6">
    <w:name w:val="985055364F4F4CECA11D96BA8ED5FBD5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6">
    <w:name w:val="FD2EC1BA22E14F1EAB01E48FF11961FF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6">
    <w:name w:val="A4B8C5347B6B4402A6E8B1A281BF5BCD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6">
    <w:name w:val="CFF92C85D8FE4C58BC09EDFC1AA3B885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6">
    <w:name w:val="C57D192768334A2EA8AC9F1EEE5F54E0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6">
    <w:name w:val="15D0E29161554FAE91814A1D70FBFFF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6">
    <w:name w:val="61D5D979633D4A2593244DE2BC096580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6">
    <w:name w:val="A02E75BA744541B593E88FF36027FE8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6">
    <w:name w:val="CF02182627CB47BDBB090A324B586AE8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6">
    <w:name w:val="B3D8716A075347CD9EE443B2C4A98018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6">
    <w:name w:val="DB7E1169E6824C26B6E40343E221AF06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6">
    <w:name w:val="007F2C52D1D74B54ACA51232B755D57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6">
    <w:name w:val="5B3AA4AF0FD4494B8FBA0406FA94560C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6">
    <w:name w:val="7DEBAF1F6F764976A5D3D34A9B671A5D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6">
    <w:name w:val="B136392103DB4DC9AC630C9FD4A814AA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6">
    <w:name w:val="2EBEFEDE67DF421FB8D60B35B53C24136"/>
    <w:rsid w:val="002E651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6">
    <w:name w:val="5F52AA0AF17748F88C3E47938C2EEA656"/>
    <w:rsid w:val="002E651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6">
    <w:name w:val="DCD2A43AFC6440F29D97F48CE45A169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6">
    <w:name w:val="240DC09B3A4C40FA826A2CBAE10BB522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6">
    <w:name w:val="7CEF885A878646EAAE523262DE4D0782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6">
    <w:name w:val="401A5B3EB79D402A89BA7AF2DD809D00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6">
    <w:name w:val="5C028507A0BC4DDC927A0189BA7F3971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6">
    <w:name w:val="FBB27C8300AD437F95C41A5BC5D17EB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6">
    <w:name w:val="5516B2CA7D3E4D50B1FAC296DC0411CC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6">
    <w:name w:val="C3D99ABA293E45DD81CEC6DA646C9936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6">
    <w:name w:val="D5E659193C7E4302BE72205B654C41FA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6">
    <w:name w:val="86CB53F428284BE38EF6A1D2ED35A46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6">
    <w:name w:val="E56E9CE357B640F4AB0009900E8B190D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6">
    <w:name w:val="7EB4F1ABD277470FB7DFB8283F5A3118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6">
    <w:name w:val="1DA382F5101C41B795E5EDC59E0FE8A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6">
    <w:name w:val="79EE22A8F4D243538D9EA58AF88D18B0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6">
    <w:name w:val="A056920C254441BA9FA297369769E8C9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6">
    <w:name w:val="4CFE40152DAA4594B8FEF4BFF8D8E4E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6">
    <w:name w:val="A6E6549879BB4E419CF65978427ED160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6">
    <w:name w:val="C981BF643227487DB2722ADBA7C79B48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6">
    <w:name w:val="F7A47729B9264AE69114B8278A5911B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6">
    <w:name w:val="438174AC841042F9BACF2F11C09C9BE6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6">
    <w:name w:val="68E53701F0954A3F8AA6585B52A1A0D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6">
    <w:name w:val="3D2DD34E2F164985A25BAB803967737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6">
    <w:name w:val="19FC9FE9F9AE4B209E5A3F3666C34811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6">
    <w:name w:val="21A598A1E00F460781A24B30F1982657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6">
    <w:name w:val="439626D41755453CA1EBCB008946244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6">
    <w:name w:val="689184F551874603A68CA0AA3DBB0F9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6">
    <w:name w:val="F140B962C07C431DBF8D022C35454173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6">
    <w:name w:val="BF2190B4AADD448E9951AFA0CB9EFF12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6">
    <w:name w:val="4A26366A44E142A8928C157C83223C66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6">
    <w:name w:val="A8794BB00D7A49AC8BF9D7BFE7961A4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6">
    <w:name w:val="D5491F64DBBD426BA34C2039E46DD063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6">
    <w:name w:val="BA78BE916A3945FC8EB8847A3A28A51C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6">
    <w:name w:val="D803C4F6914D401F8C05936C4786C8C5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6">
    <w:name w:val="4B8CBB2A935D4E44A4AC071CA8837F90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6">
    <w:name w:val="3BDA72097A2F4F0FA844B2D7B6218EF9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6">
    <w:name w:val="EE304CAD563F4132B51FEAAE6F42C0BD6"/>
    <w:rsid w:val="002E651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6">
    <w:name w:val="F5F699E2A09644A3AD56DB2D9370ED11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6">
    <w:name w:val="AF427B8A92FD462DA09E5801C22CB5A16"/>
    <w:rsid w:val="002E651E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6">
    <w:name w:val="22652A0BA594475CB40F730B2E3A233E6"/>
    <w:rsid w:val="002E651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85055364F4F4CECA11D96BA8ED5FBD57">
    <w:name w:val="985055364F4F4CECA11D96BA8ED5FBD5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D2EC1BA22E14F1EAB01E48FF11961FF7">
    <w:name w:val="FD2EC1BA22E14F1EAB01E48FF11961FF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4B8C5347B6B4402A6E8B1A281BF5BCD7">
    <w:name w:val="A4B8C5347B6B4402A6E8B1A281BF5BCD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F92C85D8FE4C58BC09EDFC1AA3B8857">
    <w:name w:val="CFF92C85D8FE4C58BC09EDFC1AA3B885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57D192768334A2EA8AC9F1EEE5F54E07">
    <w:name w:val="C57D192768334A2EA8AC9F1EEE5F54E0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5D0E29161554FAE91814A1D70FBFFF77">
    <w:name w:val="15D0E29161554FAE91814A1D70FBFFF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1D5D979633D4A2593244DE2BC0965807">
    <w:name w:val="61D5D979633D4A2593244DE2BC096580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2E75BA744541B593E88FF36027FE837">
    <w:name w:val="A02E75BA744541B593E88FF36027FE8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F02182627CB47BDBB090A324B586AE87">
    <w:name w:val="CF02182627CB47BDBB090A324B586AE8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3D8716A075347CD9EE443B2C4A980187">
    <w:name w:val="B3D8716A075347CD9EE443B2C4A98018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7E1169E6824C26B6E40343E221AF067">
    <w:name w:val="DB7E1169E6824C26B6E40343E221AF06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07F2C52D1D74B54ACA51232B755D5737">
    <w:name w:val="007F2C52D1D74B54ACA51232B755D57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B3AA4AF0FD4494B8FBA0406FA94560C7">
    <w:name w:val="5B3AA4AF0FD4494B8FBA0406FA94560C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DEBAF1F6F764976A5D3D34A9B671A5D7">
    <w:name w:val="7DEBAF1F6F764976A5D3D34A9B671A5D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136392103DB4DC9AC630C9FD4A814AA7">
    <w:name w:val="B136392103DB4DC9AC630C9FD4A814AA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EBEFEDE67DF421FB8D60B35B53C24137">
    <w:name w:val="2EBEFEDE67DF421FB8D60B35B53C24137"/>
    <w:rsid w:val="00D60C4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F52AA0AF17748F88C3E47938C2EEA657">
    <w:name w:val="5F52AA0AF17748F88C3E47938C2EEA657"/>
    <w:rsid w:val="00D60C4E"/>
    <w:pPr>
      <w:tabs>
        <w:tab w:val="num" w:pos="425"/>
      </w:tabs>
      <w:spacing w:before="180" w:after="0" w:line="240" w:lineRule="auto"/>
      <w:ind w:left="425" w:hanging="425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CD2A43AFC6440F29D97F48CE45A16937">
    <w:name w:val="DCD2A43AFC6440F29D97F48CE45A169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40DC09B3A4C40FA826A2CBAE10BB5227">
    <w:name w:val="240DC09B3A4C40FA826A2CBAE10BB522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CEF885A878646EAAE523262DE4D07827">
    <w:name w:val="7CEF885A878646EAAE523262DE4D0782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01A5B3EB79D402A89BA7AF2DD809D007">
    <w:name w:val="401A5B3EB79D402A89BA7AF2DD809D00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C028507A0BC4DDC927A0189BA7F39717">
    <w:name w:val="5C028507A0BC4DDC927A0189BA7F3971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BB27C8300AD437F95C41A5BC5D17EB77">
    <w:name w:val="FBB27C8300AD437F95C41A5BC5D17EB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5516B2CA7D3E4D50B1FAC296DC0411CC7">
    <w:name w:val="5516B2CA7D3E4D50B1FAC296DC0411CC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3D99ABA293E45DD81CEC6DA646C99367">
    <w:name w:val="C3D99ABA293E45DD81CEC6DA646C9936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E659193C7E4302BE72205B654C41FA7">
    <w:name w:val="D5E659193C7E4302BE72205B654C41FA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6CB53F428284BE38EF6A1D2ED35A46E7">
    <w:name w:val="86CB53F428284BE38EF6A1D2ED35A46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56E9CE357B640F4AB0009900E8B190D7">
    <w:name w:val="E56E9CE357B640F4AB0009900E8B190D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EB4F1ABD277470FB7DFB8283F5A31187">
    <w:name w:val="7EB4F1ABD277470FB7DFB8283F5A3118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DA382F5101C41B795E5EDC59E0FE8AE7">
    <w:name w:val="1DA382F5101C41B795E5EDC59E0FE8A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9EE22A8F4D243538D9EA58AF88D18B07">
    <w:name w:val="79EE22A8F4D243538D9EA58AF88D18B0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056920C254441BA9FA297369769E8C97">
    <w:name w:val="A056920C254441BA9FA297369769E8C9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CFE40152DAA4594B8FEF4BFF8D8E4E77">
    <w:name w:val="4CFE40152DAA4594B8FEF4BFF8D8E4E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6E6549879BB4E419CF65978427ED1607">
    <w:name w:val="A6E6549879BB4E419CF65978427ED160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C981BF643227487DB2722ADBA7C79B487">
    <w:name w:val="C981BF643227487DB2722ADBA7C79B48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7A47729B9264AE69114B8278A5911B77">
    <w:name w:val="F7A47729B9264AE69114B8278A5911B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8174AC841042F9BACF2F11C09C9BE67">
    <w:name w:val="438174AC841042F9BACF2F11C09C9BE6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E53701F0954A3F8AA6585B52A1A0DE7">
    <w:name w:val="68E53701F0954A3F8AA6585B52A1A0D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D2DD34E2F164985A25BAB803967737E7">
    <w:name w:val="3D2DD34E2F164985A25BAB803967737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19FC9FE9F9AE4B209E5A3F3666C348117">
    <w:name w:val="19FC9FE9F9AE4B209E5A3F3666C34811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1A598A1E00F460781A24B30F19826577">
    <w:name w:val="21A598A1E00F460781A24B30F1982657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39626D41755453CA1EBCB00894624437">
    <w:name w:val="439626D41755453CA1EBCB008946244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689184F551874603A68CA0AA3DBB0F937">
    <w:name w:val="689184F551874603A68CA0AA3DBB0F9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140B962C07C431DBF8D022C354541737">
    <w:name w:val="F140B962C07C431DBF8D022C35454173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F2190B4AADD448E9951AFA0CB9EFF127">
    <w:name w:val="BF2190B4AADD448E9951AFA0CB9EFF12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A26366A44E142A8928C157C83223C667">
    <w:name w:val="4A26366A44E142A8928C157C83223C66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8794BB00D7A49AC8BF9D7BFE7961A4E7">
    <w:name w:val="A8794BB00D7A49AC8BF9D7BFE7961A4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5491F64DBBD426BA34C2039E46DD0637">
    <w:name w:val="D5491F64DBBD426BA34C2039E46DD063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A78BE916A3945FC8EB8847A3A28A51C7">
    <w:name w:val="BA78BE916A3945FC8EB8847A3A28A51C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803C4F6914D401F8C05936C4786C8C57">
    <w:name w:val="D803C4F6914D401F8C05936C4786C8C5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8CBB2A935D4E44A4AC071CA8837F907">
    <w:name w:val="4B8CBB2A935D4E44A4AC071CA8837F90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3BDA72097A2F4F0FA844B2D7B6218EF97">
    <w:name w:val="3BDA72097A2F4F0FA844B2D7B6218EF9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304CAD563F4132B51FEAAE6F42C0BD7">
    <w:name w:val="EE304CAD563F4132B51FEAAE6F42C0BD7"/>
    <w:rsid w:val="00D60C4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5F699E2A09644A3AD56DB2D9370ED117">
    <w:name w:val="F5F699E2A09644A3AD56DB2D9370ED11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427B8A92FD462DA09E5801C22CB5A17">
    <w:name w:val="AF427B8A92FD462DA09E5801C22CB5A17"/>
    <w:rsid w:val="00D60C4E"/>
    <w:pPr>
      <w:tabs>
        <w:tab w:val="num" w:pos="360"/>
      </w:tabs>
      <w:spacing w:before="120"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2652A0BA594475CB40F730B2E3A233E7">
    <w:name w:val="22652A0BA594475CB40F730B2E3A233E7"/>
    <w:rsid w:val="00D60C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1389A2150AC4C84CE611A58B634A7" ma:contentTypeVersion="1" ma:contentTypeDescription="Create a new document." ma:contentTypeScope="" ma:versionID="e0c411dfe25f11c891c96805790c65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3D18-884E-44BC-9EC7-57D5A2E5A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7FDE70-63F1-4B32-B698-E030C1B27F45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710D3A7-6841-447F-9141-830DB4ECE0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93FC7C-9186-4A29-A17E-7D7C8375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SM100-UserReq</Template>
  <TotalTime>2248</TotalTime>
  <Pages>22</Pages>
  <Words>2083</Words>
  <Characters>16237</Characters>
  <Application>Microsoft Office Word</Application>
  <DocSecurity>0</DocSecurity>
  <PresentationFormat/>
  <Lines>135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Document title/Project name</vt:lpstr>
      <vt:lpstr>Document title/Project name</vt:lpstr>
    </vt:vector>
  </TitlesOfParts>
  <Company>ENEL</Company>
  <LinksUpToDate>false</LinksUpToDate>
  <CharactersWithSpaces>18284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title/Project name</dc:title>
  <dc:subject>Architectural design of the solution</dc:subject>
  <dc:creator>jeflores</dc:creator>
  <cp:keywords>Draft</cp:keywords>
  <cp:lastModifiedBy>Ramirez Alaguna, Cesar Augusto, Enel Colombia</cp:lastModifiedBy>
  <cp:revision>23</cp:revision>
  <cp:lastPrinted>2011-03-30T12:51:00Z</cp:lastPrinted>
  <dcterms:created xsi:type="dcterms:W3CDTF">2020-04-28T19:20:00Z</dcterms:created>
  <dcterms:modified xsi:type="dcterms:W3CDTF">2020-09-29T17:29:00Z</dcterms:modified>
  <cp:category>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zione">
    <vt:lpwstr>Global ICT</vt:lpwstr>
  </property>
  <property fmtid="{D5CDD505-2E9C-101B-9397-08002B2CF9AE}" pid="3" name="Unità">
    <vt:lpwstr>Unit / Unit</vt:lpwstr>
  </property>
  <property fmtid="{D5CDD505-2E9C-101B-9397-08002B2CF9AE}" pid="4" name="Classificazione">
    <vt:lpwstr>Internal Use</vt:lpwstr>
  </property>
  <property fmtid="{D5CDD505-2E9C-101B-9397-08002B2CF9AE}" pid="5" name="Redattore">
    <vt:lpwstr>Insert name and function / unit / society of the document.</vt:lpwstr>
  </property>
  <property fmtid="{D5CDD505-2E9C-101B-9397-08002B2CF9AE}" pid="6" name="Verificatore">
    <vt:lpwstr>Enter the name and role of the verifier of the document.  </vt:lpwstr>
  </property>
  <property fmtid="{D5CDD505-2E9C-101B-9397-08002B2CF9AE}" pid="7" name="Approvatore">
    <vt:lpwstr>Enter the name and role of the approval of the document.  </vt:lpwstr>
  </property>
  <property fmtid="{D5CDD505-2E9C-101B-9397-08002B2CF9AE}" pid="8" name="Data Redazione">
    <vt:lpwstr>dd/mm/yyyy</vt:lpwstr>
  </property>
  <property fmtid="{D5CDD505-2E9C-101B-9397-08002B2CF9AE}" pid="9" name="Data Verifica">
    <vt:lpwstr>dd/mm/yyyy</vt:lpwstr>
  </property>
  <property fmtid="{D5CDD505-2E9C-101B-9397-08002B2CF9AE}" pid="10" name="Data Approvazione">
    <vt:lpwstr> </vt:lpwstr>
  </property>
  <property fmtid="{D5CDD505-2E9C-101B-9397-08002B2CF9AE}" pid="11" name="Codice">
    <vt:lpwstr>0000-XX00</vt:lpwstr>
  </property>
  <property fmtid="{D5CDD505-2E9C-101B-9397-08002B2CF9AE}" pid="12" name="Modello">
    <vt:lpwstr>ADM-AA Architecture Template</vt:lpwstr>
  </property>
  <property fmtid="{D5CDD505-2E9C-101B-9397-08002B2CF9AE}" pid="13" name="Riproduzione">
    <vt:lpwstr>REPRODUCTION FORBIDDEN</vt:lpwstr>
  </property>
  <property fmtid="{D5CDD505-2E9C-101B-9397-08002B2CF9AE}" pid="14" name="ContentTypeId">
    <vt:lpwstr>0x0101009C21389A2150AC4C84CE611A58B634A7</vt:lpwstr>
  </property>
  <property fmtid="{D5CDD505-2E9C-101B-9397-08002B2CF9AE}" pid="15" name="Language">
    <vt:lpwstr> </vt:lpwstr>
  </property>
  <property fmtid="{D5CDD505-2E9C-101B-9397-08002B2CF9AE}" pid="16" name="Revision State">
    <vt:lpwstr/>
  </property>
  <property fmtid="{D5CDD505-2E9C-101B-9397-08002B2CF9AE}" pid="17" name="Description0">
    <vt:lpwstr>ADM-AA Architecture Template</vt:lpwstr>
  </property>
</Properties>
</file>